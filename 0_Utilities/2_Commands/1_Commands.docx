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05723853" w14:textId="754D94C0" w:rsidR="000150E9" w:rsidRPr="00831548" w:rsidRDefault="006C7F75" w:rsidP="002B268D">
      <w:pPr>
        <w:pStyle w:val="Ttulo"/>
        <w:rPr>
          <w:lang w:val="en-US"/>
        </w:rPr>
      </w:pPr>
      <w:r w:rsidRPr="00831548">
        <w:rPr>
          <w:lang w:val="en-US" w:bidi="pt-BR"/>
        </w:rPr>
        <w:t>Docker Command</w:t>
      </w:r>
    </w:p>
    <w:p w14:paraId="30C37ACA" w14:textId="69D8E36C" w:rsidR="001D3162" w:rsidRPr="00831548" w:rsidRDefault="006C7F75" w:rsidP="00496353">
      <w:pPr>
        <w:pStyle w:val="Subttulo"/>
        <w:rPr>
          <w:lang w:val="en-US"/>
        </w:rPr>
      </w:pPr>
      <w:bookmarkStart w:id="0" w:name="_Hlk487785372"/>
      <w:bookmarkEnd w:id="0"/>
      <w:proofErr w:type="gramStart"/>
      <w:r w:rsidRPr="00831548">
        <w:rPr>
          <w:lang w:val="en-US" w:bidi="pt-BR"/>
        </w:rPr>
        <w:t>Every</w:t>
      </w:r>
      <w:proofErr w:type="gramEnd"/>
      <w:r w:rsidRPr="00831548">
        <w:rPr>
          <w:lang w:val="en-US" w:bidi="pt-BR"/>
        </w:rPr>
        <w:t xml:space="preserve"> commands use in the course.</w:t>
      </w:r>
      <w:r w:rsidR="00977052" w:rsidRPr="00831548">
        <w:rPr>
          <w:lang w:val="en-US" w:bidi="pt-BR"/>
        </w:rPr>
        <w:br/>
      </w:r>
    </w:p>
    <w:p w14:paraId="40999AF9" w14:textId="238CC5F0" w:rsidR="00496353" w:rsidRDefault="00496353" w:rsidP="00496353">
      <w:pPr>
        <w:pStyle w:val="PargrafodaLista"/>
        <w:numPr>
          <w:ilvl w:val="0"/>
          <w:numId w:val="33"/>
        </w:numPr>
        <w:rPr>
          <w:rFonts w:ascii="Console" w:hAnsi="Console" w:hint="eastAsia"/>
          <w:sz w:val="32"/>
          <w:szCs w:val="32"/>
          <w:lang w:val="en-US"/>
        </w:rPr>
      </w:pPr>
      <w:r w:rsidRPr="00496353">
        <w:rPr>
          <w:rFonts w:ascii="Console" w:hAnsi="Console"/>
          <w:sz w:val="32"/>
          <w:szCs w:val="32"/>
          <w:lang w:val="en-US"/>
        </w:rPr>
        <w:t>docker container run hello-world</w:t>
      </w:r>
    </w:p>
    <w:p w14:paraId="6A92609A" w14:textId="0C90DAAD" w:rsidR="00496353" w:rsidRDefault="00496353" w:rsidP="00496353">
      <w:pPr>
        <w:pStyle w:val="PargrafodaLista"/>
        <w:rPr>
          <w:rFonts w:ascii="Console" w:hAnsi="Console" w:hint="eastAsia"/>
          <w:sz w:val="32"/>
          <w:szCs w:val="32"/>
          <w:lang w:val="en-US"/>
        </w:rPr>
      </w:pPr>
    </w:p>
    <w:p w14:paraId="2C21D373" w14:textId="0D175EA8" w:rsidR="00496353" w:rsidRDefault="00496353" w:rsidP="00496353">
      <w:pPr>
        <w:pStyle w:val="PargrafodaLista"/>
        <w:rPr>
          <w:rFonts w:ascii="Console" w:hAnsi="Console" w:hint="eastAsia"/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ab/>
      </w:r>
      <w:r>
        <w:rPr>
          <w:rFonts w:ascii="Console" w:hAnsi="Console"/>
          <w:sz w:val="32"/>
          <w:szCs w:val="32"/>
          <w:lang w:val="en-US"/>
        </w:rPr>
        <w:tab/>
      </w:r>
      <w:r>
        <w:rPr>
          <w:rFonts w:ascii="Console" w:hAnsi="Console"/>
          <w:sz w:val="32"/>
          <w:szCs w:val="32"/>
          <w:lang w:val="en-US"/>
        </w:rPr>
        <w:tab/>
        <w:t>docker image pull</w:t>
      </w:r>
    </w:p>
    <w:p w14:paraId="53D78E38" w14:textId="549712A5" w:rsidR="00496353" w:rsidRDefault="00496353" w:rsidP="00496353">
      <w:pPr>
        <w:pStyle w:val="PargrafodaLista"/>
        <w:rPr>
          <w:rFonts w:ascii="Console" w:hAnsi="Console" w:hint="eastAsia"/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>run</w:t>
      </w:r>
      <w:r>
        <w:rPr>
          <w:rFonts w:ascii="Console" w:hAnsi="Console"/>
          <w:sz w:val="32"/>
          <w:szCs w:val="32"/>
          <w:lang w:val="en-US"/>
        </w:rPr>
        <w:tab/>
      </w:r>
      <w:r>
        <w:rPr>
          <w:rFonts w:ascii="Console" w:hAnsi="Console"/>
          <w:sz w:val="32"/>
          <w:szCs w:val="32"/>
          <w:lang w:val="en-US"/>
        </w:rPr>
        <w:tab/>
      </w:r>
      <w:r>
        <w:rPr>
          <w:rFonts w:ascii="Console" w:hAnsi="Console"/>
          <w:sz w:val="32"/>
          <w:szCs w:val="32"/>
          <w:lang w:val="en-US"/>
        </w:rPr>
        <w:tab/>
        <w:t>docker container create</w:t>
      </w:r>
    </w:p>
    <w:p w14:paraId="7A77DA20" w14:textId="35D9030A" w:rsidR="00496353" w:rsidRDefault="00496353" w:rsidP="00496353">
      <w:pPr>
        <w:pStyle w:val="PargrafodaLista"/>
        <w:rPr>
          <w:rFonts w:ascii="Console" w:hAnsi="Console" w:hint="eastAsia"/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ab/>
      </w:r>
      <w:r>
        <w:rPr>
          <w:rFonts w:ascii="Console" w:hAnsi="Console"/>
          <w:sz w:val="32"/>
          <w:szCs w:val="32"/>
          <w:lang w:val="en-US"/>
        </w:rPr>
        <w:tab/>
      </w:r>
      <w:r>
        <w:rPr>
          <w:rFonts w:ascii="Console" w:hAnsi="Console"/>
          <w:sz w:val="32"/>
          <w:szCs w:val="32"/>
          <w:lang w:val="en-US"/>
        </w:rPr>
        <w:tab/>
        <w:t>docker container start</w:t>
      </w:r>
    </w:p>
    <w:p w14:paraId="61566AC7" w14:textId="3F6E013B" w:rsidR="00496353" w:rsidRPr="00496353" w:rsidRDefault="00496353" w:rsidP="00496353">
      <w:pPr>
        <w:pStyle w:val="PargrafodaLista"/>
        <w:rPr>
          <w:rFonts w:ascii="Console" w:hAnsi="Console" w:hint="eastAsia"/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ab/>
      </w:r>
      <w:r>
        <w:rPr>
          <w:rFonts w:ascii="Console" w:hAnsi="Console"/>
          <w:sz w:val="32"/>
          <w:szCs w:val="32"/>
          <w:lang w:val="en-US"/>
        </w:rPr>
        <w:tab/>
      </w:r>
      <w:r>
        <w:rPr>
          <w:rFonts w:ascii="Console" w:hAnsi="Console"/>
          <w:sz w:val="32"/>
          <w:szCs w:val="32"/>
          <w:lang w:val="en-US"/>
        </w:rPr>
        <w:tab/>
        <w:t>docker container exec</w:t>
      </w:r>
    </w:p>
    <w:p w14:paraId="44BE0C6D" w14:textId="5B49EA80" w:rsidR="000004E7" w:rsidRDefault="000004E7" w:rsidP="006043BC">
      <w:pPr>
        <w:rPr>
          <w:rFonts w:ascii="Console" w:hAnsi="Console" w:hint="eastAsia"/>
          <w:lang w:val="en-US"/>
        </w:rPr>
      </w:pPr>
    </w:p>
    <w:p w14:paraId="3DB62623" w14:textId="5423D126" w:rsidR="00176858" w:rsidRPr="002C0D03" w:rsidRDefault="00176858" w:rsidP="00176858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 w:rsidRPr="00176858">
        <w:rPr>
          <w:rFonts w:ascii="Console" w:hAnsi="Console"/>
          <w:sz w:val="32"/>
          <w:szCs w:val="32"/>
          <w:lang w:val="en-US"/>
        </w:rPr>
        <w:t>docker container run alpine ls -l</w:t>
      </w:r>
    </w:p>
    <w:p w14:paraId="577FC061" w14:textId="77777777" w:rsidR="00AC2658" w:rsidRPr="00AC2658" w:rsidRDefault="00AC2658" w:rsidP="00176858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 w:rsidRPr="00AC2658">
        <w:rPr>
          <w:rFonts w:ascii="Console" w:hAnsi="Console"/>
          <w:sz w:val="32"/>
          <w:szCs w:val="32"/>
          <w:lang w:val="en-US"/>
        </w:rPr>
        <w:t>docker container run -it alpine bin/</w:t>
      </w:r>
      <w:proofErr w:type="spellStart"/>
      <w:r w:rsidRPr="00AC2658">
        <w:rPr>
          <w:rFonts w:ascii="Console" w:hAnsi="Console"/>
          <w:sz w:val="32"/>
          <w:szCs w:val="32"/>
          <w:lang w:val="en-US"/>
        </w:rPr>
        <w:t>sh</w:t>
      </w:r>
      <w:proofErr w:type="spellEnd"/>
    </w:p>
    <w:p w14:paraId="4479E24C" w14:textId="46020B7E" w:rsidR="00B207DA" w:rsidRPr="0021167E" w:rsidRDefault="00B207DA" w:rsidP="00176858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 xml:space="preserve">docker container exec </w:t>
      </w:r>
      <w:proofErr w:type="spellStart"/>
      <w:r w:rsidR="0021167E">
        <w:rPr>
          <w:rFonts w:ascii="Console" w:hAnsi="Console"/>
          <w:sz w:val="32"/>
          <w:szCs w:val="32"/>
          <w:lang w:val="en-US"/>
        </w:rPr>
        <w:t>container_id</w:t>
      </w:r>
      <w:proofErr w:type="spellEnd"/>
      <w:r>
        <w:rPr>
          <w:rFonts w:ascii="Console" w:hAnsi="Console"/>
          <w:sz w:val="32"/>
          <w:szCs w:val="32"/>
          <w:lang w:val="en-US"/>
        </w:rPr>
        <w:t xml:space="preserve"> ls -l</w:t>
      </w:r>
    </w:p>
    <w:p w14:paraId="38C73810" w14:textId="4AB2FBA5" w:rsidR="0021167E" w:rsidRPr="0021167E" w:rsidRDefault="0021167E" w:rsidP="00176858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 xml:space="preserve">docker container stop </w:t>
      </w:r>
      <w:proofErr w:type="spellStart"/>
      <w:r>
        <w:rPr>
          <w:rFonts w:ascii="Console" w:hAnsi="Console"/>
          <w:sz w:val="32"/>
          <w:szCs w:val="32"/>
          <w:lang w:val="en-US"/>
        </w:rPr>
        <w:t>container_id</w:t>
      </w:r>
      <w:proofErr w:type="spellEnd"/>
    </w:p>
    <w:p w14:paraId="0033E8E6" w14:textId="296226B0" w:rsidR="0021167E" w:rsidRPr="0021167E" w:rsidRDefault="0021167E" w:rsidP="00176858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 xml:space="preserve">docker container run –name </w:t>
      </w:r>
      <w:proofErr w:type="spellStart"/>
      <w:r>
        <w:rPr>
          <w:rFonts w:ascii="Console" w:hAnsi="Console"/>
          <w:sz w:val="32"/>
          <w:szCs w:val="32"/>
          <w:lang w:val="en-US"/>
        </w:rPr>
        <w:t>novoNome</w:t>
      </w:r>
      <w:proofErr w:type="spellEnd"/>
      <w:r>
        <w:rPr>
          <w:rFonts w:ascii="Console" w:hAnsi="Console"/>
          <w:sz w:val="32"/>
          <w:szCs w:val="32"/>
          <w:lang w:val="en-US"/>
        </w:rPr>
        <w:t xml:space="preserve"> </w:t>
      </w:r>
      <w:proofErr w:type="spellStart"/>
      <w:r>
        <w:rPr>
          <w:rFonts w:ascii="Console" w:hAnsi="Console"/>
          <w:sz w:val="32"/>
          <w:szCs w:val="32"/>
          <w:lang w:val="en-US"/>
        </w:rPr>
        <w:t>imagem</w:t>
      </w:r>
      <w:proofErr w:type="spellEnd"/>
    </w:p>
    <w:p w14:paraId="3572F9D7" w14:textId="01A90640" w:rsidR="0021167E" w:rsidRPr="00596C85" w:rsidRDefault="0021167E" w:rsidP="00176858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 xml:space="preserve">docker container rm </w:t>
      </w:r>
      <w:proofErr w:type="spellStart"/>
      <w:r>
        <w:rPr>
          <w:rFonts w:ascii="Console" w:hAnsi="Console"/>
          <w:sz w:val="32"/>
          <w:szCs w:val="32"/>
          <w:lang w:val="en-US"/>
        </w:rPr>
        <w:t>container_id</w:t>
      </w:r>
      <w:proofErr w:type="spellEnd"/>
    </w:p>
    <w:p w14:paraId="5C909B79" w14:textId="6257FC7F" w:rsidR="00771E0B" w:rsidRPr="00771E0B" w:rsidRDefault="00596C85" w:rsidP="006043BC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>docker container run --name ws1 -p 8080:80</w:t>
      </w:r>
      <w:r w:rsidR="008B2639">
        <w:rPr>
          <w:rFonts w:ascii="Console" w:hAnsi="Console"/>
          <w:sz w:val="32"/>
          <w:szCs w:val="32"/>
          <w:lang w:val="en-US"/>
        </w:rPr>
        <w:t xml:space="preserve"> </w:t>
      </w:r>
      <w:r w:rsidR="008B2639" w:rsidRPr="008B2639">
        <w:rPr>
          <w:rFonts w:ascii="Console" w:hAnsi="Console"/>
          <w:color w:val="FF0000"/>
          <w:sz w:val="32"/>
          <w:szCs w:val="32"/>
          <w:lang w:val="en-US"/>
        </w:rPr>
        <w:t>-</w:t>
      </w:r>
      <w:proofErr w:type="gramStart"/>
      <w:r w:rsidR="008B2639" w:rsidRPr="008B2639">
        <w:rPr>
          <w:rFonts w:ascii="Console" w:hAnsi="Console"/>
          <w:color w:val="FF0000"/>
          <w:sz w:val="32"/>
          <w:szCs w:val="32"/>
          <w:lang w:val="en-US"/>
        </w:rPr>
        <w:t>d</w:t>
      </w:r>
      <w:r w:rsidR="008B2639">
        <w:rPr>
          <w:rFonts w:ascii="Console" w:hAnsi="Console"/>
          <w:sz w:val="32"/>
          <w:szCs w:val="32"/>
          <w:lang w:val="en-US"/>
        </w:rPr>
        <w:t>(</w:t>
      </w:r>
      <w:proofErr w:type="gramEnd"/>
      <w:r w:rsidR="008B2639">
        <w:rPr>
          <w:rFonts w:ascii="Console" w:hAnsi="Console"/>
          <w:sz w:val="32"/>
          <w:szCs w:val="32"/>
          <w:lang w:val="en-US"/>
        </w:rPr>
        <w:t xml:space="preserve">Segundo </w:t>
      </w:r>
      <w:proofErr w:type="spellStart"/>
      <w:r w:rsidR="008B2639">
        <w:rPr>
          <w:rFonts w:ascii="Console" w:hAnsi="Console"/>
          <w:sz w:val="32"/>
          <w:szCs w:val="32"/>
          <w:lang w:val="en-US"/>
        </w:rPr>
        <w:t>plano</w:t>
      </w:r>
      <w:proofErr w:type="spellEnd"/>
      <w:r w:rsidR="008B2639">
        <w:rPr>
          <w:rFonts w:ascii="Console" w:hAnsi="Console"/>
          <w:sz w:val="32"/>
          <w:szCs w:val="32"/>
          <w:lang w:val="en-US"/>
        </w:rPr>
        <w:t>)</w:t>
      </w:r>
      <w:r>
        <w:rPr>
          <w:rFonts w:ascii="Console" w:hAnsi="Console"/>
          <w:sz w:val="32"/>
          <w:szCs w:val="32"/>
          <w:lang w:val="en-US"/>
        </w:rPr>
        <w:t xml:space="preserve"> nginx</w:t>
      </w:r>
    </w:p>
    <w:p w14:paraId="2595AF8A" w14:textId="2A47ED44" w:rsidR="00771E0B" w:rsidRPr="00496353" w:rsidRDefault="00771E0B" w:rsidP="00771E0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7EEC37" wp14:editId="30B2D600">
            <wp:extent cx="5353050" cy="3571462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603" cy="357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63F0F" w14:textId="668E8F56" w:rsidR="006107B5" w:rsidRPr="003603DB" w:rsidRDefault="006107B5" w:rsidP="006107B5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lastRenderedPageBreak/>
        <w:t xml:space="preserve">docker container run --name </w:t>
      </w:r>
      <w:proofErr w:type="spellStart"/>
      <w:r w:rsidR="003603DB">
        <w:rPr>
          <w:rFonts w:ascii="Console" w:hAnsi="Console"/>
          <w:sz w:val="32"/>
          <w:szCs w:val="32"/>
          <w:lang w:val="en-US"/>
        </w:rPr>
        <w:t>wsTeste</w:t>
      </w:r>
      <w:proofErr w:type="spellEnd"/>
      <w:r w:rsidR="003603DB">
        <w:rPr>
          <w:rFonts w:ascii="Console" w:hAnsi="Console"/>
          <w:sz w:val="32"/>
          <w:szCs w:val="32"/>
          <w:lang w:val="en-US"/>
        </w:rPr>
        <w:t xml:space="preserve"> -p 8080:80 -v c:/users/Jefferson.ricardo/downloads/html:/usr/share/nginx/html -d nginx</w:t>
      </w:r>
    </w:p>
    <w:p w14:paraId="061DB4F5" w14:textId="218EA5E0" w:rsidR="003603DB" w:rsidRPr="00771E0B" w:rsidRDefault="003603DB" w:rsidP="006107B5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 xml:space="preserve">docker container inspect </w:t>
      </w:r>
      <w:proofErr w:type="spellStart"/>
      <w:r>
        <w:rPr>
          <w:rFonts w:ascii="Console" w:hAnsi="Console"/>
          <w:sz w:val="32"/>
          <w:szCs w:val="32"/>
          <w:lang w:val="en-US"/>
        </w:rPr>
        <w:t>container_id</w:t>
      </w:r>
      <w:proofErr w:type="spellEnd"/>
    </w:p>
    <w:p w14:paraId="2CBC986B" w14:textId="42CAC4C2" w:rsidR="004D1C33" w:rsidRPr="00496353" w:rsidRDefault="004D1C33" w:rsidP="004D1C33">
      <w:pPr>
        <w:rPr>
          <w:rStyle w:val="Hyperlink"/>
          <w:lang w:val="en-US"/>
        </w:rPr>
      </w:pPr>
    </w:p>
    <w:p w14:paraId="14E7E166" w14:textId="0D06DA57" w:rsidR="00831548" w:rsidRDefault="00831548" w:rsidP="00831548">
      <w:pPr>
        <w:pStyle w:val="Ttulo"/>
        <w:jc w:val="center"/>
        <w:rPr>
          <w:sz w:val="48"/>
          <w:szCs w:val="48"/>
          <w:lang w:val="pt-BR" w:bidi="pt-BR"/>
        </w:rPr>
      </w:pPr>
      <w:r w:rsidRPr="00831548">
        <w:rPr>
          <w:sz w:val="48"/>
          <w:szCs w:val="48"/>
          <w:lang w:val="pt-BR" w:bidi="pt-BR"/>
        </w:rPr>
        <w:t xml:space="preserve">Criando container com </w:t>
      </w:r>
      <w:proofErr w:type="spellStart"/>
      <w:r w:rsidRPr="00831548">
        <w:rPr>
          <w:sz w:val="48"/>
          <w:szCs w:val="48"/>
          <w:lang w:val="pt-BR" w:bidi="pt-BR"/>
        </w:rPr>
        <w:t>image</w:t>
      </w:r>
      <w:proofErr w:type="spellEnd"/>
      <w:r w:rsidRPr="00831548">
        <w:rPr>
          <w:sz w:val="48"/>
          <w:szCs w:val="48"/>
          <w:lang w:val="pt-BR" w:bidi="pt-BR"/>
        </w:rPr>
        <w:t xml:space="preserve"> </w:t>
      </w:r>
      <w:proofErr w:type="spellStart"/>
      <w:r w:rsidRPr="00831548">
        <w:rPr>
          <w:sz w:val="48"/>
          <w:szCs w:val="48"/>
          <w:lang w:val="pt-BR" w:bidi="pt-BR"/>
        </w:rPr>
        <w:t>dotNet</w:t>
      </w:r>
      <w:proofErr w:type="spellEnd"/>
    </w:p>
    <w:p w14:paraId="0A081435" w14:textId="20CA273F" w:rsidR="00831548" w:rsidRPr="00297A74" w:rsidRDefault="00831548" w:rsidP="00831548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 xml:space="preserve">docker container run --name </w:t>
      </w:r>
      <w:proofErr w:type="spellStart"/>
      <w:r>
        <w:rPr>
          <w:rFonts w:ascii="Console" w:hAnsi="Console"/>
          <w:sz w:val="32"/>
          <w:szCs w:val="32"/>
          <w:lang w:val="en-US"/>
        </w:rPr>
        <w:t>demoNet</w:t>
      </w:r>
      <w:proofErr w:type="spellEnd"/>
      <w:r>
        <w:rPr>
          <w:rFonts w:ascii="Console" w:hAnsi="Console"/>
          <w:sz w:val="32"/>
          <w:szCs w:val="32"/>
          <w:lang w:val="en-US"/>
        </w:rPr>
        <w:t xml:space="preserve"> -it </w:t>
      </w:r>
      <w:r w:rsidRPr="00831548">
        <w:rPr>
          <w:rFonts w:ascii="Console" w:hAnsi="Console"/>
          <w:sz w:val="32"/>
          <w:szCs w:val="32"/>
          <w:lang w:val="en-US"/>
        </w:rPr>
        <w:t>mcr.microsoft.com/dotnet/</w:t>
      </w:r>
      <w:proofErr w:type="spellStart"/>
      <w:r w:rsidRPr="00831548">
        <w:rPr>
          <w:rFonts w:ascii="Console" w:hAnsi="Console"/>
          <w:sz w:val="32"/>
          <w:szCs w:val="32"/>
          <w:lang w:val="en-US"/>
        </w:rPr>
        <w:t>sdk</w:t>
      </w:r>
      <w:proofErr w:type="spellEnd"/>
    </w:p>
    <w:p w14:paraId="7ECEF6E1" w14:textId="77777777" w:rsidR="00547962" w:rsidRPr="00547962" w:rsidRDefault="00547962" w:rsidP="00547962">
      <w:pPr>
        <w:pStyle w:val="PargrafodaLista"/>
        <w:rPr>
          <w:sz w:val="32"/>
          <w:szCs w:val="32"/>
          <w:lang w:val="en-US"/>
        </w:rPr>
      </w:pPr>
      <w:proofErr w:type="spellStart"/>
      <w:r w:rsidRPr="00547962">
        <w:rPr>
          <w:sz w:val="32"/>
          <w:szCs w:val="32"/>
          <w:lang w:val="en-US"/>
        </w:rPr>
        <w:t>Criando</w:t>
      </w:r>
      <w:proofErr w:type="spellEnd"/>
      <w:r w:rsidRPr="00547962">
        <w:rPr>
          <w:sz w:val="32"/>
          <w:szCs w:val="32"/>
          <w:lang w:val="en-US"/>
        </w:rPr>
        <w:t xml:space="preserve"> </w:t>
      </w:r>
      <w:proofErr w:type="spellStart"/>
      <w:r w:rsidRPr="00547962">
        <w:rPr>
          <w:sz w:val="32"/>
          <w:szCs w:val="32"/>
          <w:lang w:val="en-US"/>
        </w:rPr>
        <w:t>appConsole</w:t>
      </w:r>
      <w:proofErr w:type="spellEnd"/>
    </w:p>
    <w:p w14:paraId="64E20228" w14:textId="77777777" w:rsidR="00547962" w:rsidRPr="00547962" w:rsidRDefault="00547962" w:rsidP="00547962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 w:rsidRPr="00547962">
        <w:rPr>
          <w:sz w:val="32"/>
          <w:szCs w:val="32"/>
          <w:lang w:val="en-US"/>
        </w:rPr>
        <w:t>- dotnet new console</w:t>
      </w:r>
    </w:p>
    <w:p w14:paraId="4D79B270" w14:textId="77777777" w:rsidR="00547962" w:rsidRPr="00547962" w:rsidRDefault="00547962" w:rsidP="00547962">
      <w:pPr>
        <w:pStyle w:val="PargrafodaLista"/>
        <w:rPr>
          <w:sz w:val="32"/>
          <w:szCs w:val="32"/>
          <w:lang w:val="en-US"/>
        </w:rPr>
      </w:pPr>
    </w:p>
    <w:p w14:paraId="50BF60D5" w14:textId="77777777" w:rsidR="00547962" w:rsidRPr="00547962" w:rsidRDefault="00547962" w:rsidP="00547962">
      <w:pPr>
        <w:pStyle w:val="PargrafodaLista"/>
        <w:rPr>
          <w:sz w:val="32"/>
          <w:szCs w:val="32"/>
          <w:lang w:val="en-US"/>
        </w:rPr>
      </w:pPr>
      <w:r w:rsidRPr="00547962">
        <w:rPr>
          <w:sz w:val="32"/>
          <w:szCs w:val="32"/>
          <w:lang w:val="en-US"/>
        </w:rPr>
        <w:t xml:space="preserve">Build </w:t>
      </w:r>
      <w:proofErr w:type="spellStart"/>
      <w:r w:rsidRPr="00547962">
        <w:rPr>
          <w:sz w:val="32"/>
          <w:szCs w:val="32"/>
          <w:lang w:val="en-US"/>
        </w:rPr>
        <w:t>appConsole</w:t>
      </w:r>
      <w:proofErr w:type="spellEnd"/>
    </w:p>
    <w:p w14:paraId="58F2A5AB" w14:textId="77777777" w:rsidR="00547962" w:rsidRPr="00547962" w:rsidRDefault="00547962" w:rsidP="00547962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 w:rsidRPr="00547962">
        <w:rPr>
          <w:sz w:val="32"/>
          <w:szCs w:val="32"/>
          <w:lang w:val="en-US"/>
        </w:rPr>
        <w:t>- dotnet build</w:t>
      </w:r>
    </w:p>
    <w:p w14:paraId="6FCA663D" w14:textId="77777777" w:rsidR="00547962" w:rsidRPr="00547962" w:rsidRDefault="00547962" w:rsidP="00547962">
      <w:pPr>
        <w:pStyle w:val="PargrafodaLista"/>
        <w:rPr>
          <w:sz w:val="32"/>
          <w:szCs w:val="32"/>
          <w:lang w:val="en-US"/>
        </w:rPr>
      </w:pPr>
    </w:p>
    <w:p w14:paraId="42C11930" w14:textId="77777777" w:rsidR="00547962" w:rsidRPr="00547962" w:rsidRDefault="00547962" w:rsidP="00547962">
      <w:pPr>
        <w:pStyle w:val="PargrafodaLista"/>
        <w:rPr>
          <w:sz w:val="32"/>
          <w:szCs w:val="32"/>
          <w:lang w:val="en-US"/>
        </w:rPr>
      </w:pPr>
      <w:proofErr w:type="spellStart"/>
      <w:r w:rsidRPr="00547962">
        <w:rPr>
          <w:sz w:val="32"/>
          <w:szCs w:val="32"/>
          <w:lang w:val="en-US"/>
        </w:rPr>
        <w:t>Executando</w:t>
      </w:r>
      <w:proofErr w:type="spellEnd"/>
      <w:r w:rsidRPr="00547962">
        <w:rPr>
          <w:sz w:val="32"/>
          <w:szCs w:val="32"/>
          <w:lang w:val="en-US"/>
        </w:rPr>
        <w:t xml:space="preserve"> </w:t>
      </w:r>
      <w:proofErr w:type="spellStart"/>
      <w:r w:rsidRPr="00547962">
        <w:rPr>
          <w:sz w:val="32"/>
          <w:szCs w:val="32"/>
          <w:lang w:val="en-US"/>
        </w:rPr>
        <w:t>appConsole</w:t>
      </w:r>
      <w:proofErr w:type="spellEnd"/>
    </w:p>
    <w:p w14:paraId="04F016FD" w14:textId="77777777" w:rsidR="00547962" w:rsidRPr="00547962" w:rsidRDefault="00547962" w:rsidP="00547962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 w:rsidRPr="00547962">
        <w:rPr>
          <w:sz w:val="32"/>
          <w:szCs w:val="32"/>
          <w:lang w:val="en-US"/>
        </w:rPr>
        <w:t>- dotnet run</w:t>
      </w:r>
    </w:p>
    <w:p w14:paraId="09AEA581" w14:textId="77777777" w:rsidR="00547962" w:rsidRPr="00547962" w:rsidRDefault="00547962" w:rsidP="00547962">
      <w:pPr>
        <w:pStyle w:val="PargrafodaLista"/>
        <w:rPr>
          <w:sz w:val="32"/>
          <w:szCs w:val="32"/>
          <w:lang w:val="en-US"/>
        </w:rPr>
      </w:pPr>
    </w:p>
    <w:p w14:paraId="0C10052E" w14:textId="77777777" w:rsidR="00547962" w:rsidRPr="00547962" w:rsidRDefault="00547962" w:rsidP="00547962">
      <w:pPr>
        <w:pStyle w:val="PargrafodaLista"/>
        <w:rPr>
          <w:sz w:val="32"/>
          <w:szCs w:val="32"/>
          <w:lang w:val="pt-BR"/>
        </w:rPr>
      </w:pPr>
      <w:r w:rsidRPr="00547962">
        <w:rPr>
          <w:sz w:val="32"/>
          <w:szCs w:val="32"/>
          <w:lang w:val="pt-BR"/>
        </w:rPr>
        <w:t>Entrar no container após criado e parado.</w:t>
      </w:r>
    </w:p>
    <w:p w14:paraId="09F3F3AC" w14:textId="3EC222D2" w:rsidR="006D0D96" w:rsidRDefault="00547962" w:rsidP="00547962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 w:rsidRPr="00547962">
        <w:rPr>
          <w:sz w:val="32"/>
          <w:szCs w:val="32"/>
          <w:lang w:val="en-US"/>
        </w:rPr>
        <w:t>docker container start -</w:t>
      </w:r>
      <w:proofErr w:type="spellStart"/>
      <w:r w:rsidRPr="00547962">
        <w:rPr>
          <w:sz w:val="32"/>
          <w:szCs w:val="32"/>
          <w:lang w:val="en-US"/>
        </w:rPr>
        <w:t>ia</w:t>
      </w:r>
      <w:proofErr w:type="spellEnd"/>
      <w:r w:rsidRPr="00547962">
        <w:rPr>
          <w:sz w:val="32"/>
          <w:szCs w:val="32"/>
          <w:lang w:val="en-US"/>
        </w:rPr>
        <w:t xml:space="preserve"> dotnet</w:t>
      </w:r>
    </w:p>
    <w:p w14:paraId="38BEA9E2" w14:textId="77777777" w:rsidR="006D0D96" w:rsidRDefault="006D0D96" w:rsidP="006D0D96">
      <w:pPr>
        <w:pStyle w:val="PargrafodaLista"/>
        <w:rPr>
          <w:sz w:val="32"/>
          <w:szCs w:val="32"/>
          <w:lang w:val="en-US"/>
        </w:rPr>
      </w:pPr>
    </w:p>
    <w:p w14:paraId="602A38D3" w14:textId="0C0BE0F7" w:rsidR="006D0D96" w:rsidRPr="006D0D96" w:rsidRDefault="006D0D96" w:rsidP="006D0D96">
      <w:pPr>
        <w:pStyle w:val="PargrafodaLista"/>
        <w:rPr>
          <w:sz w:val="32"/>
          <w:szCs w:val="32"/>
          <w:lang w:val="en-US"/>
        </w:rPr>
      </w:pPr>
      <w:r>
        <w:rPr>
          <w:noProof/>
          <w:sz w:val="48"/>
          <w:szCs w:val="48"/>
          <w:lang w:val="pt-BR" w:bidi="pt-BR"/>
        </w:rPr>
        <w:drawing>
          <wp:inline distT="0" distB="0" distL="0" distR="0" wp14:anchorId="7B2F5FF6" wp14:editId="1C685ACB">
            <wp:extent cx="6645275" cy="2774950"/>
            <wp:effectExtent l="0" t="0" r="3175" b="635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7EA4F" w14:textId="6A6FDACF" w:rsidR="006D0D96" w:rsidRDefault="006D0D96" w:rsidP="00547962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docker container prune</w:t>
      </w:r>
    </w:p>
    <w:p w14:paraId="6A877A32" w14:textId="2B0BCB5F" w:rsidR="006D0D96" w:rsidRPr="00771E0B" w:rsidRDefault="006D0D96" w:rsidP="00547962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docker image prune</w:t>
      </w:r>
    </w:p>
    <w:p w14:paraId="3CE940A7" w14:textId="63D2E7E8" w:rsidR="00831548" w:rsidRDefault="00831548" w:rsidP="00831548">
      <w:pPr>
        <w:pStyle w:val="Ttulo"/>
        <w:jc w:val="center"/>
        <w:rPr>
          <w:sz w:val="48"/>
          <w:szCs w:val="48"/>
          <w:lang w:val="en-US"/>
        </w:rPr>
      </w:pPr>
    </w:p>
    <w:p w14:paraId="141EE435" w14:textId="0822BFCA" w:rsidR="00AC2134" w:rsidRDefault="00AC2134" w:rsidP="00AC2134">
      <w:pPr>
        <w:pStyle w:val="Ttulo"/>
        <w:jc w:val="center"/>
        <w:rPr>
          <w:sz w:val="48"/>
          <w:szCs w:val="48"/>
          <w:lang w:val="pt-BR" w:bidi="pt-BR"/>
        </w:rPr>
      </w:pPr>
      <w:r w:rsidRPr="00831548">
        <w:rPr>
          <w:sz w:val="48"/>
          <w:szCs w:val="48"/>
          <w:lang w:val="pt-BR" w:bidi="pt-BR"/>
        </w:rPr>
        <w:t xml:space="preserve">Criando </w:t>
      </w:r>
      <w:r>
        <w:rPr>
          <w:sz w:val="48"/>
          <w:szCs w:val="48"/>
          <w:lang w:val="pt-BR" w:bidi="pt-BR"/>
        </w:rPr>
        <w:t>Imagens</w:t>
      </w:r>
    </w:p>
    <w:p w14:paraId="3ABBCEF6" w14:textId="53B62E32" w:rsidR="00AC2134" w:rsidRDefault="00AC2134" w:rsidP="00AC2134">
      <w:pPr>
        <w:pStyle w:val="Ttulo"/>
        <w:jc w:val="center"/>
        <w:rPr>
          <w:sz w:val="48"/>
          <w:szCs w:val="48"/>
          <w:lang w:val="pt-BR" w:bidi="pt-BR"/>
        </w:rPr>
      </w:pPr>
    </w:p>
    <w:p w14:paraId="0F171A98" w14:textId="040D01FB" w:rsidR="00AC2134" w:rsidRDefault="00AC2134" w:rsidP="00AC2134">
      <w:pPr>
        <w:pStyle w:val="Ttulo"/>
        <w:rPr>
          <w:sz w:val="32"/>
          <w:szCs w:val="32"/>
          <w:lang w:val="pt-BR"/>
        </w:rPr>
      </w:pPr>
      <w:r w:rsidRPr="00AC2134">
        <w:rPr>
          <w:sz w:val="32"/>
          <w:szCs w:val="32"/>
          <w:lang w:val="pt-BR"/>
        </w:rPr>
        <w:t>O dockerfile é um a</w:t>
      </w:r>
      <w:r>
        <w:rPr>
          <w:sz w:val="32"/>
          <w:szCs w:val="32"/>
          <w:lang w:val="pt-BR"/>
        </w:rPr>
        <w:t xml:space="preserve">rquivo texto com instruções, comandos e passos que é executado através do </w:t>
      </w:r>
      <w:r w:rsidR="0023123F">
        <w:rPr>
          <w:sz w:val="32"/>
          <w:szCs w:val="32"/>
          <w:lang w:val="pt-BR"/>
        </w:rPr>
        <w:t>comando build para gerar uma imagem.</w:t>
      </w:r>
    </w:p>
    <w:p w14:paraId="0211BFF2" w14:textId="7DFD5E82" w:rsidR="0023123F" w:rsidRDefault="0023123F" w:rsidP="00AC2134">
      <w:pPr>
        <w:pStyle w:val="Ttulo"/>
        <w:rPr>
          <w:sz w:val="32"/>
          <w:szCs w:val="32"/>
          <w:lang w:val="pt-BR"/>
        </w:rPr>
      </w:pPr>
    </w:p>
    <w:p w14:paraId="7C1F98E3" w14:textId="4DA7B367" w:rsidR="0023123F" w:rsidRPr="0023123F" w:rsidRDefault="0023123F" w:rsidP="00AC2134">
      <w:pPr>
        <w:pStyle w:val="Ttulo"/>
        <w:rPr>
          <w:sz w:val="32"/>
          <w:szCs w:val="32"/>
          <w:lang w:val="pt-BR"/>
        </w:rPr>
      </w:pPr>
      <w:r w:rsidRPr="0023123F">
        <w:rPr>
          <w:sz w:val="32"/>
          <w:szCs w:val="32"/>
          <w:lang w:val="pt-BR"/>
        </w:rPr>
        <w:t>Uma imagem é um b</w:t>
      </w:r>
      <w:r>
        <w:rPr>
          <w:sz w:val="32"/>
          <w:szCs w:val="32"/>
          <w:lang w:val="pt-BR"/>
        </w:rPr>
        <w:t>inário que inclui todos os requisitos para a criação e execução de único contêiner do docker, bem como metadados que descrevem suas necessidades e capacidades, incluindo o código do aplicativo dentro do contêiner e suas configurações.</w:t>
      </w:r>
    </w:p>
    <w:p w14:paraId="6CFE37CC" w14:textId="6FAF86B7" w:rsidR="0023123F" w:rsidRPr="0023123F" w:rsidRDefault="0023123F" w:rsidP="00AC2134">
      <w:pPr>
        <w:pStyle w:val="Ttulo"/>
        <w:rPr>
          <w:sz w:val="32"/>
          <w:szCs w:val="32"/>
          <w:lang w:val="pt-BR"/>
        </w:rPr>
      </w:pPr>
    </w:p>
    <w:p w14:paraId="3BD01331" w14:textId="6BC43C0F" w:rsidR="0023123F" w:rsidRPr="0023123F" w:rsidRDefault="0023123F" w:rsidP="00AC2134">
      <w:pPr>
        <w:pStyle w:val="Ttulo"/>
        <w:rPr>
          <w:sz w:val="48"/>
          <w:szCs w:val="48"/>
          <w:lang w:val="en-US" w:bidi="pt-BR"/>
        </w:rPr>
      </w:pPr>
      <w:r w:rsidRPr="0023123F">
        <w:rPr>
          <w:sz w:val="32"/>
          <w:szCs w:val="32"/>
          <w:lang w:val="en-US"/>
        </w:rPr>
        <w:t>Docker build -t &lt;</w:t>
      </w:r>
      <w:proofErr w:type="spellStart"/>
      <w:r w:rsidRPr="0023123F">
        <w:rPr>
          <w:sz w:val="32"/>
          <w:szCs w:val="32"/>
          <w:lang w:val="en-US"/>
        </w:rPr>
        <w:t>imagem</w:t>
      </w:r>
      <w:proofErr w:type="spellEnd"/>
      <w:r w:rsidRPr="0023123F">
        <w:rPr>
          <w:sz w:val="32"/>
          <w:szCs w:val="32"/>
          <w:lang w:val="en-US"/>
        </w:rPr>
        <w:t>&gt;</w:t>
      </w:r>
    </w:p>
    <w:p w14:paraId="664C53F0" w14:textId="77777777" w:rsidR="00AC2134" w:rsidRPr="0023123F" w:rsidRDefault="00AC2134" w:rsidP="00AC2134">
      <w:pPr>
        <w:pStyle w:val="Ttulo"/>
        <w:jc w:val="center"/>
        <w:rPr>
          <w:sz w:val="48"/>
          <w:szCs w:val="48"/>
          <w:lang w:val="en-US" w:bidi="pt-BR"/>
        </w:rPr>
      </w:pPr>
    </w:p>
    <w:p w14:paraId="640E6480" w14:textId="77777777" w:rsidR="001F5267" w:rsidRDefault="00AC2134" w:rsidP="001F5267">
      <w:pPr>
        <w:pStyle w:val="Ttulo"/>
        <w:keepNext/>
        <w:jc w:val="center"/>
      </w:pPr>
      <w:r>
        <w:rPr>
          <w:noProof/>
          <w:sz w:val="48"/>
          <w:szCs w:val="48"/>
          <w:lang w:val="pt-BR" w:bidi="pt-BR"/>
        </w:rPr>
        <w:drawing>
          <wp:inline distT="0" distB="0" distL="0" distR="0" wp14:anchorId="4819E10F" wp14:editId="7E540C84">
            <wp:extent cx="6639560" cy="1987550"/>
            <wp:effectExtent l="0" t="0" r="889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79257" w14:textId="77777777" w:rsidR="00547962" w:rsidRPr="001F5267" w:rsidRDefault="00547962" w:rsidP="00831548">
      <w:pPr>
        <w:pStyle w:val="Ttulo"/>
        <w:jc w:val="center"/>
        <w:rPr>
          <w:sz w:val="48"/>
          <w:szCs w:val="48"/>
          <w:lang w:val="pt-BR"/>
        </w:rPr>
      </w:pPr>
    </w:p>
    <w:p w14:paraId="3386204D" w14:textId="18D6700C" w:rsidR="003570B1" w:rsidRPr="003570B1" w:rsidRDefault="003570B1" w:rsidP="11D9AFE4">
      <w:pPr>
        <w:rPr>
          <w:rStyle w:val="Hyperlink"/>
          <w:lang w:val="pt-BR"/>
        </w:rPr>
      </w:pPr>
      <w:r>
        <w:rPr>
          <w:sz w:val="32"/>
          <w:szCs w:val="32"/>
          <w:lang w:val="pt-BR"/>
        </w:rPr>
        <w:t xml:space="preserve">Ao criar o container, o Docker </w:t>
      </w:r>
      <w:proofErr w:type="gramStart"/>
      <w:r>
        <w:rPr>
          <w:sz w:val="32"/>
          <w:szCs w:val="32"/>
          <w:lang w:val="pt-BR"/>
        </w:rPr>
        <w:t>cria uma nova</w:t>
      </w:r>
      <w:proofErr w:type="gramEnd"/>
      <w:r>
        <w:rPr>
          <w:sz w:val="32"/>
          <w:szCs w:val="32"/>
          <w:lang w:val="pt-BR"/>
        </w:rPr>
        <w:t xml:space="preserve"> camada acima da última camada da imagem, e nessa camada podemos ler e escrever.</w:t>
      </w:r>
    </w:p>
    <w:p w14:paraId="69FFA75F" w14:textId="00421E76" w:rsidR="003570B1" w:rsidRDefault="003570B1" w:rsidP="11D9AFE4">
      <w:pPr>
        <w:rPr>
          <w:rStyle w:val="Hyperlink"/>
          <w:lang w:val="en-US"/>
        </w:rPr>
      </w:pPr>
      <w:r>
        <w:rPr>
          <w:rStyle w:val="Hyperlink"/>
          <w:noProof/>
          <w:lang w:val="en-US"/>
        </w:rPr>
        <w:drawing>
          <wp:inline distT="0" distB="0" distL="0" distR="0" wp14:anchorId="4A978E6A" wp14:editId="2828CD76">
            <wp:extent cx="6639560" cy="2440940"/>
            <wp:effectExtent l="0" t="0" r="889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64FCD" w14:textId="77777777" w:rsidR="003E6ED0" w:rsidRDefault="003E6ED0" w:rsidP="11D9AFE4">
      <w:pPr>
        <w:rPr>
          <w:sz w:val="32"/>
          <w:szCs w:val="32"/>
          <w:lang w:val="pt-BR"/>
        </w:rPr>
      </w:pPr>
    </w:p>
    <w:p w14:paraId="448A70DD" w14:textId="53896027" w:rsidR="003E6ED0" w:rsidRDefault="00DF3755" w:rsidP="11D9AFE4">
      <w:pPr>
        <w:rPr>
          <w:sz w:val="32"/>
          <w:szCs w:val="32"/>
          <w:lang w:val="pt-BR"/>
        </w:rPr>
      </w:pPr>
      <w:r>
        <w:rPr>
          <w:sz w:val="32"/>
          <w:szCs w:val="32"/>
          <w:lang w:val="pt-BR"/>
        </w:rPr>
        <w:t xml:space="preserve">Instruções e Argumentos são interpretados linha a linha pelo </w:t>
      </w:r>
      <w:proofErr w:type="spellStart"/>
      <w:r>
        <w:rPr>
          <w:sz w:val="32"/>
          <w:szCs w:val="32"/>
          <w:lang w:val="pt-BR"/>
        </w:rPr>
        <w:t>engine</w:t>
      </w:r>
      <w:proofErr w:type="spellEnd"/>
      <w:r>
        <w:rPr>
          <w:sz w:val="32"/>
          <w:szCs w:val="32"/>
          <w:lang w:val="pt-BR"/>
        </w:rPr>
        <w:t xml:space="preserve"> do Docker para criação da imagem.</w:t>
      </w:r>
    </w:p>
    <w:p w14:paraId="583A8B6A" w14:textId="77777777" w:rsidR="00DF3755" w:rsidRDefault="00DF3755" w:rsidP="11D9AFE4">
      <w:pPr>
        <w:rPr>
          <w:sz w:val="32"/>
          <w:szCs w:val="32"/>
          <w:lang w:val="pt-BR"/>
        </w:rPr>
      </w:pPr>
    </w:p>
    <w:p w14:paraId="2BF48AB4" w14:textId="77777777" w:rsidR="00DF3755" w:rsidRDefault="003E6ED0" w:rsidP="00DF3755">
      <w:pPr>
        <w:keepNext/>
        <w:jc w:val="center"/>
      </w:pPr>
      <w:r>
        <w:rPr>
          <w:noProof/>
          <w:sz w:val="32"/>
          <w:szCs w:val="32"/>
          <w:lang w:val="pt-BR"/>
        </w:rPr>
        <w:drawing>
          <wp:inline distT="0" distB="0" distL="0" distR="0" wp14:anchorId="236A59CC" wp14:editId="17B53A5C">
            <wp:extent cx="3442970" cy="1725295"/>
            <wp:effectExtent l="0" t="0" r="5080" b="82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97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D1D7B" w14:textId="0CCFC25F" w:rsidR="003E6ED0" w:rsidRDefault="00DF3755" w:rsidP="00DF3755">
      <w:pPr>
        <w:pStyle w:val="Legenda"/>
        <w:jc w:val="center"/>
        <w:rPr>
          <w:sz w:val="32"/>
          <w:szCs w:val="32"/>
          <w:lang w:val="pt-BR"/>
        </w:rPr>
      </w:pPr>
      <w:r>
        <w:t xml:space="preserve">Figura </w:t>
      </w:r>
      <w:r w:rsidR="00FA71E8">
        <w:fldChar w:fldCharType="begin"/>
      </w:r>
      <w:r w:rsidR="00FA71E8">
        <w:instrText xml:space="preserve"> SEQ Figura \* ARABIC </w:instrText>
      </w:r>
      <w:r w:rsidR="00FA71E8">
        <w:fldChar w:fldCharType="separate"/>
      </w:r>
      <w:r w:rsidR="00A066E9">
        <w:rPr>
          <w:noProof/>
        </w:rPr>
        <w:t>1</w:t>
      </w:r>
      <w:r w:rsidR="00FA71E8">
        <w:rPr>
          <w:noProof/>
        </w:rPr>
        <w:fldChar w:fldCharType="end"/>
      </w:r>
      <w:r>
        <w:t>: Processo de builder</w:t>
      </w:r>
    </w:p>
    <w:p w14:paraId="79648768" w14:textId="77777777" w:rsidR="003E6ED0" w:rsidRDefault="003E6ED0" w:rsidP="11D9AFE4">
      <w:pPr>
        <w:rPr>
          <w:sz w:val="32"/>
          <w:szCs w:val="32"/>
          <w:lang w:val="pt-BR"/>
        </w:rPr>
      </w:pPr>
    </w:p>
    <w:p w14:paraId="039B5CD5" w14:textId="054D167E" w:rsidR="003C4D30" w:rsidRDefault="003E6ED0" w:rsidP="11D9AFE4">
      <w:pPr>
        <w:rPr>
          <w:sz w:val="32"/>
          <w:szCs w:val="32"/>
          <w:lang w:val="pt-BR"/>
        </w:rPr>
      </w:pPr>
      <w:r>
        <w:rPr>
          <w:sz w:val="32"/>
          <w:szCs w:val="32"/>
          <w:lang w:val="pt-BR"/>
        </w:rPr>
        <w:t>Definindo as etapas que vamos usar para criar a imagem</w:t>
      </w:r>
    </w:p>
    <w:p w14:paraId="67534F8F" w14:textId="7CE720D5" w:rsidR="003E6ED0" w:rsidRPr="003E6ED0" w:rsidRDefault="003E6ED0" w:rsidP="003E6ED0">
      <w:pPr>
        <w:pStyle w:val="PargrafodaLista"/>
        <w:numPr>
          <w:ilvl w:val="0"/>
          <w:numId w:val="34"/>
        </w:numPr>
        <w:rPr>
          <w:sz w:val="32"/>
          <w:szCs w:val="32"/>
          <w:lang w:val="pt-BR"/>
        </w:rPr>
      </w:pPr>
      <w:r w:rsidRPr="003E6ED0">
        <w:rPr>
          <w:sz w:val="32"/>
          <w:szCs w:val="32"/>
          <w:lang w:val="pt-BR"/>
        </w:rPr>
        <w:t>Definir uma imagem base.</w:t>
      </w:r>
    </w:p>
    <w:p w14:paraId="49E39566" w14:textId="650F1150" w:rsidR="003E6ED0" w:rsidRPr="003E6ED0" w:rsidRDefault="003E6ED0" w:rsidP="003E6ED0">
      <w:pPr>
        <w:pStyle w:val="PargrafodaLista"/>
        <w:numPr>
          <w:ilvl w:val="0"/>
          <w:numId w:val="34"/>
        </w:numPr>
        <w:rPr>
          <w:sz w:val="32"/>
          <w:szCs w:val="32"/>
          <w:lang w:val="pt-BR"/>
        </w:rPr>
      </w:pPr>
      <w:r w:rsidRPr="003E6ED0">
        <w:rPr>
          <w:sz w:val="32"/>
          <w:szCs w:val="32"/>
          <w:lang w:val="pt-BR"/>
        </w:rPr>
        <w:t>Definir informações para a imagem.</w:t>
      </w:r>
    </w:p>
    <w:p w14:paraId="0E181118" w14:textId="65B8FB15" w:rsidR="003E6ED0" w:rsidRPr="003E6ED0" w:rsidRDefault="003E6ED0" w:rsidP="003E6ED0">
      <w:pPr>
        <w:pStyle w:val="PargrafodaLista"/>
        <w:numPr>
          <w:ilvl w:val="0"/>
          <w:numId w:val="34"/>
        </w:numPr>
        <w:rPr>
          <w:sz w:val="32"/>
          <w:szCs w:val="32"/>
          <w:lang w:val="pt-BR"/>
        </w:rPr>
      </w:pPr>
      <w:r w:rsidRPr="003E6ED0">
        <w:rPr>
          <w:sz w:val="32"/>
          <w:szCs w:val="32"/>
          <w:lang w:val="pt-BR"/>
        </w:rPr>
        <w:t xml:space="preserve">Executar comandos para instalar e iniciar o </w:t>
      </w:r>
      <w:proofErr w:type="spellStart"/>
      <w:r w:rsidRPr="003E6ED0">
        <w:rPr>
          <w:sz w:val="32"/>
          <w:szCs w:val="32"/>
          <w:lang w:val="pt-BR"/>
        </w:rPr>
        <w:t>nginx</w:t>
      </w:r>
      <w:proofErr w:type="spellEnd"/>
      <w:r w:rsidRPr="003E6ED0">
        <w:rPr>
          <w:sz w:val="32"/>
          <w:szCs w:val="32"/>
          <w:lang w:val="pt-BR"/>
        </w:rPr>
        <w:t>.</w:t>
      </w:r>
    </w:p>
    <w:p w14:paraId="0485300C" w14:textId="11843646" w:rsidR="003E6ED0" w:rsidRPr="003E6ED0" w:rsidRDefault="003E6ED0" w:rsidP="003E6ED0">
      <w:pPr>
        <w:pStyle w:val="PargrafodaLista"/>
        <w:numPr>
          <w:ilvl w:val="0"/>
          <w:numId w:val="34"/>
        </w:numPr>
        <w:rPr>
          <w:sz w:val="32"/>
          <w:szCs w:val="32"/>
          <w:lang w:val="pt-BR"/>
        </w:rPr>
      </w:pPr>
      <w:r w:rsidRPr="003E6ED0">
        <w:rPr>
          <w:sz w:val="32"/>
          <w:szCs w:val="32"/>
          <w:lang w:val="pt-BR"/>
        </w:rPr>
        <w:t>Expor qual porta o servidor vai atender.</w:t>
      </w:r>
    </w:p>
    <w:p w14:paraId="6537F00B" w14:textId="77777777" w:rsidR="003E6ED0" w:rsidRPr="003E6ED0" w:rsidRDefault="003E6ED0" w:rsidP="003E6ED0">
      <w:pPr>
        <w:pStyle w:val="PargrafodaLista"/>
        <w:numPr>
          <w:ilvl w:val="0"/>
          <w:numId w:val="34"/>
        </w:numPr>
        <w:rPr>
          <w:sz w:val="32"/>
          <w:szCs w:val="32"/>
          <w:lang w:val="pt-BR"/>
        </w:rPr>
      </w:pPr>
      <w:r w:rsidRPr="003E6ED0">
        <w:rPr>
          <w:sz w:val="32"/>
          <w:szCs w:val="32"/>
          <w:lang w:val="pt-BR"/>
        </w:rPr>
        <w:t>Definir o ponto de entrada a aplicação</w:t>
      </w:r>
    </w:p>
    <w:p w14:paraId="6202A8EE" w14:textId="74E7EF28" w:rsidR="003E6ED0" w:rsidRDefault="003E6ED0" w:rsidP="003E6ED0">
      <w:pPr>
        <w:pStyle w:val="PargrafodaLista"/>
        <w:numPr>
          <w:ilvl w:val="0"/>
          <w:numId w:val="34"/>
        </w:numPr>
        <w:rPr>
          <w:sz w:val="32"/>
          <w:szCs w:val="32"/>
          <w:lang w:val="pt-BR"/>
        </w:rPr>
      </w:pPr>
      <w:r w:rsidRPr="003E6ED0">
        <w:rPr>
          <w:sz w:val="32"/>
          <w:szCs w:val="32"/>
          <w:lang w:val="pt-BR"/>
        </w:rPr>
        <w:t xml:space="preserve">Definir a execução de um comando para inicializar o servidor </w:t>
      </w:r>
      <w:proofErr w:type="spellStart"/>
      <w:r w:rsidRPr="003E6ED0">
        <w:rPr>
          <w:sz w:val="32"/>
          <w:szCs w:val="32"/>
          <w:lang w:val="pt-BR"/>
        </w:rPr>
        <w:t>nginx</w:t>
      </w:r>
      <w:proofErr w:type="spellEnd"/>
      <w:r w:rsidRPr="003E6ED0">
        <w:rPr>
          <w:sz w:val="32"/>
          <w:szCs w:val="32"/>
          <w:lang w:val="pt-BR"/>
        </w:rPr>
        <w:t>.</w:t>
      </w:r>
    </w:p>
    <w:p w14:paraId="00CEC30D" w14:textId="75CC0C4B" w:rsidR="00DF3755" w:rsidRDefault="00DF3755" w:rsidP="00DF3755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3000A066" w14:textId="1F7473FB" w:rsidR="00DF3755" w:rsidRDefault="00FD649B" w:rsidP="00DF3755">
      <w:pPr>
        <w:rPr>
          <w:rStyle w:val="Hyperlink"/>
          <w:color w:val="auto"/>
          <w:sz w:val="32"/>
          <w:szCs w:val="32"/>
          <w:u w:val="none"/>
          <w:lang w:val="en-US"/>
        </w:rPr>
      </w:pPr>
      <w:r w:rsidRPr="00FD649B">
        <w:rPr>
          <w:rStyle w:val="Hyperlink"/>
          <w:color w:val="auto"/>
          <w:sz w:val="32"/>
          <w:szCs w:val="32"/>
          <w:u w:val="none"/>
          <w:lang w:val="en-US"/>
        </w:rPr>
        <w:t xml:space="preserve">docker build -t </w:t>
      </w:r>
      <w:proofErr w:type="spellStart"/>
      <w:r w:rsidRPr="00FD649B">
        <w:rPr>
          <w:rStyle w:val="Hyperlink"/>
          <w:color w:val="auto"/>
          <w:sz w:val="32"/>
          <w:szCs w:val="32"/>
          <w:u w:val="none"/>
          <w:lang w:val="en-US"/>
        </w:rPr>
        <w:t>jefferson</w:t>
      </w:r>
      <w:proofErr w:type="spellEnd"/>
      <w:r w:rsidRPr="00FD649B">
        <w:rPr>
          <w:rStyle w:val="Hyperlink"/>
          <w:color w:val="auto"/>
          <w:sz w:val="32"/>
          <w:szCs w:val="32"/>
          <w:u w:val="none"/>
          <w:lang w:val="en-US"/>
        </w:rPr>
        <w:t>/img:</w:t>
      </w:r>
      <w:r>
        <w:rPr>
          <w:rStyle w:val="Hyperlink"/>
          <w:color w:val="auto"/>
          <w:sz w:val="32"/>
          <w:szCs w:val="32"/>
          <w:u w:val="none"/>
          <w:lang w:val="en-US"/>
        </w:rPr>
        <w:t>1.</w:t>
      </w:r>
      <w:proofErr w:type="gramStart"/>
      <w:r>
        <w:rPr>
          <w:rStyle w:val="Hyperlink"/>
          <w:color w:val="auto"/>
          <w:sz w:val="32"/>
          <w:szCs w:val="32"/>
          <w:u w:val="none"/>
          <w:lang w:val="en-US"/>
        </w:rPr>
        <w:t>0 .</w:t>
      </w:r>
      <w:proofErr w:type="gram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97"/>
        <w:gridCol w:w="7059"/>
      </w:tblGrid>
      <w:tr w:rsidR="00FD649B" w:rsidRPr="00FD649B" w14:paraId="1416C714" w14:textId="77777777" w:rsidTr="00FD649B">
        <w:tc>
          <w:tcPr>
            <w:tcW w:w="3397" w:type="dxa"/>
          </w:tcPr>
          <w:p w14:paraId="4D93C764" w14:textId="641D62FF" w:rsidR="00FD649B" w:rsidRPr="00FD649B" w:rsidRDefault="00FD649B" w:rsidP="00FD649B">
            <w:pPr>
              <w:numPr>
                <w:ilvl w:val="0"/>
                <w:numId w:val="0"/>
              </w:numPr>
              <w:rPr>
                <w:rStyle w:val="Hyperlink"/>
                <w:color w:val="auto"/>
                <w:szCs w:val="24"/>
                <w:u w:val="none"/>
                <w:lang w:val="en-US"/>
              </w:rPr>
            </w:pPr>
            <w:r w:rsidRPr="00FD649B">
              <w:rPr>
                <w:rStyle w:val="Hyperlink"/>
                <w:color w:val="auto"/>
                <w:szCs w:val="24"/>
                <w:u w:val="none"/>
                <w:lang w:val="en-US"/>
              </w:rPr>
              <w:t>Docker build</w:t>
            </w:r>
          </w:p>
        </w:tc>
        <w:tc>
          <w:tcPr>
            <w:tcW w:w="7059" w:type="dxa"/>
          </w:tcPr>
          <w:p w14:paraId="39552FC7" w14:textId="27FCB7D1" w:rsidR="00FD649B" w:rsidRPr="00FD649B" w:rsidRDefault="00FD649B" w:rsidP="00FD649B">
            <w:pPr>
              <w:numPr>
                <w:ilvl w:val="0"/>
                <w:numId w:val="0"/>
              </w:numPr>
              <w:rPr>
                <w:rStyle w:val="Hyperlink"/>
                <w:color w:val="auto"/>
                <w:szCs w:val="24"/>
                <w:u w:val="none"/>
                <w:lang w:val="pt-BR"/>
              </w:rPr>
            </w:pPr>
            <w:r w:rsidRPr="00FD649B">
              <w:rPr>
                <w:rStyle w:val="Hyperlink"/>
                <w:color w:val="auto"/>
                <w:szCs w:val="24"/>
                <w:u w:val="none"/>
                <w:lang w:val="pt-BR"/>
              </w:rPr>
              <w:t xml:space="preserve">O </w:t>
            </w:r>
            <w:proofErr w:type="spellStart"/>
            <w:r w:rsidRPr="00FD649B">
              <w:rPr>
                <w:rStyle w:val="Hyperlink"/>
                <w:color w:val="auto"/>
                <w:szCs w:val="24"/>
                <w:u w:val="none"/>
                <w:lang w:val="pt-BR"/>
              </w:rPr>
              <w:t>commando</w:t>
            </w:r>
            <w:proofErr w:type="spellEnd"/>
            <w:r w:rsidRPr="00FD649B">
              <w:rPr>
                <w:rStyle w:val="Hyperlink"/>
                <w:color w:val="auto"/>
                <w:szCs w:val="24"/>
                <w:u w:val="none"/>
                <w:lang w:val="pt-BR"/>
              </w:rPr>
              <w:t xml:space="preserve"> que </w:t>
            </w:r>
            <w:proofErr w:type="spellStart"/>
            <w:r w:rsidRPr="00FD649B">
              <w:rPr>
                <w:rStyle w:val="Hyperlink"/>
                <w:color w:val="auto"/>
                <w:szCs w:val="24"/>
                <w:u w:val="none"/>
                <w:lang w:val="pt-BR"/>
              </w:rPr>
              <w:t>constroi</w:t>
            </w:r>
            <w:proofErr w:type="spellEnd"/>
            <w:r w:rsidRPr="00FD649B">
              <w:rPr>
                <w:rStyle w:val="Hyperlink"/>
                <w:color w:val="auto"/>
                <w:szCs w:val="24"/>
                <w:u w:val="none"/>
                <w:lang w:val="pt-BR"/>
              </w:rPr>
              <w:t xml:space="preserve"> a</w:t>
            </w:r>
            <w:r>
              <w:rPr>
                <w:rStyle w:val="Hyperlink"/>
                <w:color w:val="auto"/>
                <w:szCs w:val="24"/>
                <w:u w:val="none"/>
                <w:lang w:val="pt-BR"/>
              </w:rPr>
              <w:t xml:space="preserve"> imagem</w:t>
            </w:r>
          </w:p>
        </w:tc>
      </w:tr>
      <w:tr w:rsidR="00FD649B" w:rsidRPr="00FD649B" w14:paraId="7E90BCC1" w14:textId="77777777" w:rsidTr="00FD649B">
        <w:tc>
          <w:tcPr>
            <w:tcW w:w="3397" w:type="dxa"/>
          </w:tcPr>
          <w:p w14:paraId="48DFFF51" w14:textId="54BAA59E" w:rsidR="00FD649B" w:rsidRPr="00FD649B" w:rsidRDefault="00E13E31" w:rsidP="00FD649B">
            <w:pPr>
              <w:numPr>
                <w:ilvl w:val="0"/>
                <w:numId w:val="0"/>
              </w:numPr>
              <w:rPr>
                <w:rStyle w:val="Hyperlink"/>
                <w:color w:val="auto"/>
                <w:szCs w:val="24"/>
                <w:u w:val="none"/>
                <w:lang w:val="pt-BR"/>
              </w:rPr>
            </w:pPr>
            <w:r>
              <w:rPr>
                <w:rStyle w:val="Hyperlink"/>
                <w:color w:val="auto"/>
                <w:szCs w:val="24"/>
                <w:u w:val="none"/>
                <w:lang w:val="pt-BR"/>
              </w:rPr>
              <w:t>-</w:t>
            </w:r>
            <w:proofErr w:type="gramStart"/>
            <w:r>
              <w:rPr>
                <w:rStyle w:val="Hyperlink"/>
                <w:color w:val="auto"/>
                <w:szCs w:val="24"/>
                <w:u w:val="none"/>
                <w:lang w:val="pt-BR"/>
              </w:rPr>
              <w:t>t</w:t>
            </w:r>
            <w:proofErr w:type="gramEnd"/>
          </w:p>
        </w:tc>
        <w:tc>
          <w:tcPr>
            <w:tcW w:w="7059" w:type="dxa"/>
          </w:tcPr>
          <w:p w14:paraId="545290FB" w14:textId="539EC722" w:rsidR="00FD649B" w:rsidRPr="00FD649B" w:rsidRDefault="00E13E31" w:rsidP="00E13E31">
            <w:pPr>
              <w:numPr>
                <w:ilvl w:val="0"/>
                <w:numId w:val="0"/>
              </w:numPr>
              <w:rPr>
                <w:rStyle w:val="Hyperlink"/>
                <w:color w:val="auto"/>
                <w:szCs w:val="24"/>
                <w:u w:val="none"/>
                <w:lang w:val="pt-BR"/>
              </w:rPr>
            </w:pPr>
            <w:r>
              <w:rPr>
                <w:rStyle w:val="Hyperlink"/>
                <w:color w:val="auto"/>
                <w:szCs w:val="24"/>
                <w:u w:val="none"/>
                <w:lang w:val="pt-BR"/>
              </w:rPr>
              <w:t>Usado para informar que a imagem pertence ao meu usuário</w:t>
            </w:r>
          </w:p>
        </w:tc>
      </w:tr>
      <w:tr w:rsidR="00FD649B" w:rsidRPr="00FD649B" w14:paraId="789BC2CE" w14:textId="77777777" w:rsidTr="00FD649B">
        <w:tc>
          <w:tcPr>
            <w:tcW w:w="3397" w:type="dxa"/>
          </w:tcPr>
          <w:p w14:paraId="11A63493" w14:textId="74AA0C01" w:rsidR="00FD649B" w:rsidRPr="00FD649B" w:rsidRDefault="00E13E31" w:rsidP="00E13E31">
            <w:pPr>
              <w:numPr>
                <w:ilvl w:val="0"/>
                <w:numId w:val="0"/>
              </w:numPr>
              <w:rPr>
                <w:rStyle w:val="Hyperlink"/>
                <w:color w:val="auto"/>
                <w:szCs w:val="24"/>
                <w:u w:val="none"/>
                <w:lang w:val="pt-BR"/>
              </w:rPr>
            </w:pPr>
            <w:proofErr w:type="spellStart"/>
            <w:r w:rsidRPr="00FD649B">
              <w:rPr>
                <w:rStyle w:val="Hyperlink"/>
                <w:color w:val="auto"/>
                <w:sz w:val="32"/>
                <w:szCs w:val="32"/>
                <w:u w:val="none"/>
                <w:lang w:val="en-US"/>
              </w:rPr>
              <w:t>jefferson</w:t>
            </w:r>
            <w:proofErr w:type="spellEnd"/>
            <w:r w:rsidRPr="00FD649B">
              <w:rPr>
                <w:rStyle w:val="Hyperlink"/>
                <w:color w:val="auto"/>
                <w:sz w:val="32"/>
                <w:szCs w:val="32"/>
                <w:u w:val="none"/>
                <w:lang w:val="en-US"/>
              </w:rPr>
              <w:t>/img:</w:t>
            </w:r>
            <w:r>
              <w:rPr>
                <w:rStyle w:val="Hyperlink"/>
                <w:color w:val="auto"/>
                <w:sz w:val="32"/>
                <w:szCs w:val="32"/>
                <w:u w:val="none"/>
                <w:lang w:val="en-US"/>
              </w:rPr>
              <w:t>1.0</w:t>
            </w:r>
          </w:p>
        </w:tc>
        <w:tc>
          <w:tcPr>
            <w:tcW w:w="7059" w:type="dxa"/>
          </w:tcPr>
          <w:p w14:paraId="303B93A4" w14:textId="6F8DFA5E" w:rsidR="00FD649B" w:rsidRPr="00FD649B" w:rsidRDefault="00E13E31" w:rsidP="00E13E31">
            <w:pPr>
              <w:numPr>
                <w:ilvl w:val="0"/>
                <w:numId w:val="0"/>
              </w:numPr>
              <w:rPr>
                <w:rStyle w:val="Hyperlink"/>
                <w:color w:val="auto"/>
                <w:szCs w:val="24"/>
                <w:u w:val="none"/>
                <w:lang w:val="pt-BR"/>
              </w:rPr>
            </w:pPr>
            <w:r>
              <w:rPr>
                <w:rStyle w:val="Hyperlink"/>
                <w:color w:val="auto"/>
                <w:szCs w:val="24"/>
                <w:u w:val="none"/>
                <w:lang w:val="pt-BR"/>
              </w:rPr>
              <w:t xml:space="preserve">O nome da imagem e a </w:t>
            </w:r>
            <w:proofErr w:type="spellStart"/>
            <w:r>
              <w:rPr>
                <w:rStyle w:val="Hyperlink"/>
                <w:color w:val="auto"/>
                <w:szCs w:val="24"/>
                <w:u w:val="none"/>
                <w:lang w:val="pt-BR"/>
              </w:rPr>
              <w:t>tag</w:t>
            </w:r>
            <w:proofErr w:type="spellEnd"/>
            <w:r>
              <w:rPr>
                <w:rStyle w:val="Hyperlink"/>
                <w:color w:val="auto"/>
                <w:szCs w:val="24"/>
                <w:u w:val="none"/>
                <w:lang w:val="pt-BR"/>
              </w:rPr>
              <w:t xml:space="preserve"> atribuída a imagem</w:t>
            </w:r>
          </w:p>
        </w:tc>
      </w:tr>
      <w:tr w:rsidR="00FD649B" w:rsidRPr="00FD649B" w14:paraId="005239EA" w14:textId="77777777" w:rsidTr="00FD649B">
        <w:tc>
          <w:tcPr>
            <w:tcW w:w="3397" w:type="dxa"/>
          </w:tcPr>
          <w:p w14:paraId="0A8D5CF0" w14:textId="34CAE880" w:rsidR="00FD649B" w:rsidRPr="00FD649B" w:rsidRDefault="00E13E31" w:rsidP="00E13E31">
            <w:pPr>
              <w:numPr>
                <w:ilvl w:val="0"/>
                <w:numId w:val="0"/>
              </w:numPr>
              <w:rPr>
                <w:rStyle w:val="Hyperlink"/>
                <w:color w:val="auto"/>
                <w:szCs w:val="24"/>
                <w:u w:val="none"/>
                <w:lang w:val="pt-BR"/>
              </w:rPr>
            </w:pPr>
            <w:r>
              <w:rPr>
                <w:rStyle w:val="Hyperlink"/>
                <w:color w:val="auto"/>
                <w:szCs w:val="24"/>
                <w:u w:val="none"/>
                <w:lang w:val="pt-BR"/>
              </w:rPr>
              <w:t>.</w:t>
            </w:r>
          </w:p>
        </w:tc>
        <w:tc>
          <w:tcPr>
            <w:tcW w:w="7059" w:type="dxa"/>
          </w:tcPr>
          <w:p w14:paraId="6C331FA7" w14:textId="15A39E5A" w:rsidR="00FD649B" w:rsidRPr="00FD649B" w:rsidRDefault="00E13E31" w:rsidP="00E13E31">
            <w:pPr>
              <w:numPr>
                <w:ilvl w:val="0"/>
                <w:numId w:val="0"/>
              </w:numPr>
              <w:rPr>
                <w:rStyle w:val="Hyperlink"/>
                <w:color w:val="auto"/>
                <w:szCs w:val="24"/>
                <w:u w:val="none"/>
                <w:lang w:val="pt-BR"/>
              </w:rPr>
            </w:pPr>
            <w:r>
              <w:rPr>
                <w:rStyle w:val="Hyperlink"/>
                <w:color w:val="auto"/>
                <w:szCs w:val="24"/>
                <w:u w:val="none"/>
                <w:lang w:val="pt-BR"/>
              </w:rPr>
              <w:t>Significa o diretório atual, onde está o dockerfile.</w:t>
            </w:r>
          </w:p>
        </w:tc>
      </w:tr>
      <w:tr w:rsidR="00FD649B" w:rsidRPr="00FD649B" w14:paraId="165A0BF0" w14:textId="77777777" w:rsidTr="00FD649B">
        <w:tc>
          <w:tcPr>
            <w:tcW w:w="3397" w:type="dxa"/>
          </w:tcPr>
          <w:p w14:paraId="6D847D61" w14:textId="77777777" w:rsidR="00FD649B" w:rsidRPr="00FD649B" w:rsidRDefault="00FD649B" w:rsidP="00FD649B">
            <w:pPr>
              <w:numPr>
                <w:ilvl w:val="0"/>
                <w:numId w:val="0"/>
              </w:numPr>
              <w:ind w:left="1080"/>
              <w:rPr>
                <w:rStyle w:val="Hyperlink"/>
                <w:color w:val="auto"/>
                <w:szCs w:val="24"/>
                <w:u w:val="none"/>
                <w:lang w:val="pt-BR"/>
              </w:rPr>
            </w:pPr>
          </w:p>
        </w:tc>
        <w:tc>
          <w:tcPr>
            <w:tcW w:w="7059" w:type="dxa"/>
          </w:tcPr>
          <w:p w14:paraId="0ECAD500" w14:textId="77777777" w:rsidR="00FD649B" w:rsidRPr="00FD649B" w:rsidRDefault="00FD649B" w:rsidP="00FD649B">
            <w:pPr>
              <w:numPr>
                <w:ilvl w:val="0"/>
                <w:numId w:val="0"/>
              </w:numPr>
              <w:ind w:left="1080"/>
              <w:rPr>
                <w:rStyle w:val="Hyperlink"/>
                <w:color w:val="auto"/>
                <w:szCs w:val="24"/>
                <w:u w:val="none"/>
                <w:lang w:val="pt-BR"/>
              </w:rPr>
            </w:pPr>
          </w:p>
        </w:tc>
      </w:tr>
    </w:tbl>
    <w:p w14:paraId="51922CDD" w14:textId="76F6EDC5" w:rsidR="00FD649B" w:rsidRDefault="00316D37" w:rsidP="00DF3755">
      <w:p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noProof/>
          <w:color w:val="auto"/>
          <w:sz w:val="32"/>
          <w:szCs w:val="32"/>
          <w:u w:val="none"/>
          <w:lang w:val="pt-BR"/>
        </w:rPr>
        <w:drawing>
          <wp:inline distT="0" distB="0" distL="0" distR="0" wp14:anchorId="0BBBB562" wp14:editId="26FDE858">
            <wp:extent cx="5931535" cy="76327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DDF24" w14:textId="73A177EF" w:rsidR="008614D0" w:rsidRPr="008614D0" w:rsidRDefault="00316D37" w:rsidP="00DF3755">
      <w:pPr>
        <w:pStyle w:val="PargrafodaLista"/>
        <w:numPr>
          <w:ilvl w:val="0"/>
          <w:numId w:val="35"/>
        </w:numPr>
        <w:rPr>
          <w:rStyle w:val="Hyperlink"/>
          <w:color w:val="auto"/>
          <w:sz w:val="32"/>
          <w:szCs w:val="32"/>
          <w:u w:val="none"/>
          <w:lang w:val="en-US"/>
        </w:rPr>
      </w:pPr>
      <w:r w:rsidRPr="00316D37">
        <w:rPr>
          <w:rStyle w:val="Hyperlink"/>
          <w:color w:val="auto"/>
          <w:sz w:val="32"/>
          <w:szCs w:val="32"/>
          <w:u w:val="none"/>
          <w:lang w:val="en-US"/>
        </w:rPr>
        <w:t>docker container run -d -p 8080:80 -</w:t>
      </w:r>
      <w:r>
        <w:rPr>
          <w:rStyle w:val="Hyperlink"/>
          <w:color w:val="auto"/>
          <w:sz w:val="32"/>
          <w:szCs w:val="32"/>
          <w:u w:val="none"/>
          <w:lang w:val="en-US"/>
        </w:rPr>
        <w:t>-</w:t>
      </w:r>
      <w:r w:rsidRPr="00316D37">
        <w:rPr>
          <w:rStyle w:val="Hyperlink"/>
          <w:color w:val="auto"/>
          <w:sz w:val="32"/>
          <w:szCs w:val="32"/>
          <w:u w:val="none"/>
          <w:lang w:val="en-US"/>
        </w:rPr>
        <w:t xml:space="preserve">name=ws1 </w:t>
      </w:r>
      <w:proofErr w:type="spellStart"/>
      <w:r w:rsidRPr="00316D37">
        <w:rPr>
          <w:rStyle w:val="Hyperlink"/>
          <w:color w:val="auto"/>
          <w:sz w:val="32"/>
          <w:szCs w:val="32"/>
          <w:u w:val="none"/>
          <w:lang w:val="en-US"/>
        </w:rPr>
        <w:t>jefferson</w:t>
      </w:r>
      <w:proofErr w:type="spellEnd"/>
      <w:r w:rsidRPr="00316D37">
        <w:rPr>
          <w:rStyle w:val="Hyperlink"/>
          <w:color w:val="auto"/>
          <w:sz w:val="32"/>
          <w:szCs w:val="32"/>
          <w:u w:val="none"/>
          <w:lang w:val="en-US"/>
        </w:rPr>
        <w:t>/img:1.0</w:t>
      </w:r>
    </w:p>
    <w:p w14:paraId="7C5781DD" w14:textId="14830DC1" w:rsidR="00316D37" w:rsidRDefault="008614D0" w:rsidP="00DF3755">
      <w:pPr>
        <w:rPr>
          <w:rStyle w:val="Hyperlink"/>
          <w:color w:val="auto"/>
          <w:sz w:val="32"/>
          <w:szCs w:val="32"/>
          <w:u w:val="none"/>
          <w:lang w:val="en-US"/>
        </w:rPr>
      </w:pPr>
      <w:r>
        <w:rPr>
          <w:rStyle w:val="Hyperlink"/>
          <w:noProof/>
          <w:color w:val="auto"/>
          <w:sz w:val="32"/>
          <w:szCs w:val="32"/>
          <w:u w:val="none"/>
          <w:lang w:val="en-US"/>
        </w:rPr>
        <w:lastRenderedPageBreak/>
        <w:drawing>
          <wp:inline distT="0" distB="0" distL="0" distR="0" wp14:anchorId="53BD7A1C" wp14:editId="7311DAB4">
            <wp:extent cx="6647180" cy="2901950"/>
            <wp:effectExtent l="0" t="0" r="127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35765" w14:textId="352C6C99" w:rsidR="008614D0" w:rsidRDefault="008614D0" w:rsidP="00DF3755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044EF830" w14:textId="4F606724" w:rsidR="008614D0" w:rsidRPr="008614D0" w:rsidRDefault="008614D0" w:rsidP="008614D0">
      <w:pPr>
        <w:pStyle w:val="PargrafodaLista"/>
        <w:numPr>
          <w:ilvl w:val="0"/>
          <w:numId w:val="35"/>
        </w:numPr>
        <w:rPr>
          <w:rStyle w:val="Hyperlink"/>
          <w:color w:val="auto"/>
          <w:sz w:val="32"/>
          <w:szCs w:val="32"/>
          <w:u w:val="none"/>
          <w:lang w:val="en-US"/>
        </w:rPr>
      </w:pPr>
      <w:r w:rsidRPr="008614D0">
        <w:rPr>
          <w:rStyle w:val="Hyperlink"/>
          <w:color w:val="auto"/>
          <w:sz w:val="32"/>
          <w:szCs w:val="32"/>
          <w:u w:val="none"/>
          <w:lang w:val="en-US"/>
        </w:rPr>
        <w:t>docker login</w:t>
      </w:r>
    </w:p>
    <w:p w14:paraId="12F357C8" w14:textId="1FCE0742" w:rsidR="00AB0AF6" w:rsidRDefault="00A63B4B" w:rsidP="00AB0AF6">
      <w:pPr>
        <w:pStyle w:val="PargrafodaLista"/>
        <w:numPr>
          <w:ilvl w:val="0"/>
          <w:numId w:val="35"/>
        </w:numPr>
        <w:rPr>
          <w:rStyle w:val="Hyperlink"/>
          <w:color w:val="auto"/>
          <w:sz w:val="32"/>
          <w:szCs w:val="32"/>
          <w:u w:val="none"/>
          <w:lang w:val="en-US"/>
        </w:rPr>
      </w:pPr>
      <w:r w:rsidRPr="00A63B4B">
        <w:rPr>
          <w:rStyle w:val="Hyperlink"/>
          <w:color w:val="auto"/>
          <w:sz w:val="32"/>
          <w:szCs w:val="32"/>
          <w:u w:val="none"/>
          <w:lang w:val="en-US"/>
        </w:rPr>
        <w:t>docker tag 2a944756e192</w:t>
      </w:r>
      <w:r w:rsidRPr="00923F4A">
        <w:rPr>
          <w:rStyle w:val="Hyperlink"/>
          <w:color w:val="FF0000"/>
          <w:sz w:val="32"/>
          <w:szCs w:val="32"/>
          <w:u w:val="none"/>
          <w:lang w:val="en-US"/>
        </w:rPr>
        <w:t xml:space="preserve">(da </w:t>
      </w:r>
      <w:proofErr w:type="spellStart"/>
      <w:r w:rsidRPr="00923F4A">
        <w:rPr>
          <w:rStyle w:val="Hyperlink"/>
          <w:color w:val="FF0000"/>
          <w:sz w:val="32"/>
          <w:szCs w:val="32"/>
          <w:u w:val="none"/>
          <w:lang w:val="en-US"/>
        </w:rPr>
        <w:t>img</w:t>
      </w:r>
      <w:proofErr w:type="spellEnd"/>
      <w:r w:rsidRPr="00923F4A">
        <w:rPr>
          <w:rStyle w:val="Hyperlink"/>
          <w:color w:val="FF0000"/>
          <w:sz w:val="32"/>
          <w:szCs w:val="32"/>
          <w:u w:val="none"/>
          <w:lang w:val="en-US"/>
        </w:rPr>
        <w:t xml:space="preserve">) </w:t>
      </w:r>
      <w:r w:rsidRPr="00A63B4B">
        <w:rPr>
          <w:rStyle w:val="Hyperlink"/>
          <w:color w:val="auto"/>
          <w:sz w:val="32"/>
          <w:szCs w:val="32"/>
          <w:u w:val="none"/>
          <w:lang w:val="en-US"/>
        </w:rPr>
        <w:t>40509477(</w:t>
      </w:r>
      <w:r w:rsidRPr="00923F4A">
        <w:rPr>
          <w:rStyle w:val="Hyperlink"/>
          <w:color w:val="FF0000"/>
          <w:sz w:val="32"/>
          <w:szCs w:val="32"/>
          <w:u w:val="none"/>
          <w:lang w:val="en-US"/>
        </w:rPr>
        <w:t xml:space="preserve">use </w:t>
      </w:r>
      <w:proofErr w:type="spellStart"/>
      <w:r w:rsidRPr="00923F4A">
        <w:rPr>
          <w:rStyle w:val="Hyperlink"/>
          <w:color w:val="FF0000"/>
          <w:sz w:val="32"/>
          <w:szCs w:val="32"/>
          <w:u w:val="none"/>
          <w:lang w:val="en-US"/>
        </w:rPr>
        <w:t>dockerhub</w:t>
      </w:r>
      <w:proofErr w:type="spellEnd"/>
      <w:r w:rsidRPr="00923F4A">
        <w:rPr>
          <w:rStyle w:val="Hyperlink"/>
          <w:color w:val="FF0000"/>
          <w:sz w:val="32"/>
          <w:szCs w:val="32"/>
          <w:u w:val="none"/>
          <w:lang w:val="en-US"/>
        </w:rPr>
        <w:t>)</w:t>
      </w:r>
      <w:r w:rsidRPr="00A63B4B">
        <w:rPr>
          <w:rStyle w:val="Hyperlink"/>
          <w:color w:val="auto"/>
          <w:sz w:val="32"/>
          <w:szCs w:val="32"/>
          <w:u w:val="none"/>
          <w:lang w:val="en-US"/>
        </w:rPr>
        <w:t>/debian:1.0</w:t>
      </w:r>
      <w:r w:rsidRPr="00923F4A">
        <w:rPr>
          <w:rStyle w:val="Hyperlink"/>
          <w:color w:val="FF0000"/>
          <w:sz w:val="32"/>
          <w:szCs w:val="32"/>
          <w:u w:val="none"/>
          <w:lang w:val="en-US"/>
        </w:rPr>
        <w:t>(</w:t>
      </w:r>
      <w:proofErr w:type="spellStart"/>
      <w:r w:rsidRPr="00923F4A">
        <w:rPr>
          <w:rStyle w:val="Hyperlink"/>
          <w:color w:val="FF0000"/>
          <w:sz w:val="32"/>
          <w:szCs w:val="32"/>
          <w:u w:val="none"/>
          <w:lang w:val="en-US"/>
        </w:rPr>
        <w:t>img</w:t>
      </w:r>
      <w:proofErr w:type="spellEnd"/>
      <w:r w:rsidRPr="00923F4A">
        <w:rPr>
          <w:rStyle w:val="Hyperlink"/>
          <w:color w:val="FF0000"/>
          <w:sz w:val="32"/>
          <w:szCs w:val="32"/>
          <w:u w:val="none"/>
          <w:lang w:val="en-US"/>
        </w:rPr>
        <w:t xml:space="preserve"> name and version)</w:t>
      </w:r>
    </w:p>
    <w:p w14:paraId="3DF92B38" w14:textId="2A7B3234" w:rsidR="00A63B4B" w:rsidRDefault="00A63B4B" w:rsidP="00AB0AF6">
      <w:pPr>
        <w:pStyle w:val="PargrafodaLista"/>
        <w:numPr>
          <w:ilvl w:val="0"/>
          <w:numId w:val="35"/>
        </w:numPr>
        <w:rPr>
          <w:rStyle w:val="Hyperlink"/>
          <w:color w:val="auto"/>
          <w:sz w:val="32"/>
          <w:szCs w:val="32"/>
          <w:u w:val="none"/>
          <w:lang w:val="en-US"/>
        </w:rPr>
      </w:pPr>
      <w:r w:rsidRPr="00A63B4B">
        <w:rPr>
          <w:rStyle w:val="Hyperlink"/>
          <w:color w:val="auto"/>
          <w:sz w:val="32"/>
          <w:szCs w:val="32"/>
          <w:u w:val="none"/>
          <w:lang w:val="en-US"/>
        </w:rPr>
        <w:t>docker push 40509477/debian:1.0</w:t>
      </w:r>
    </w:p>
    <w:p w14:paraId="5341B2A1" w14:textId="59AB8995" w:rsidR="00E46ABE" w:rsidRDefault="00E46ABE" w:rsidP="00E46ABE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24C9F1D9" w14:textId="724FC7B4" w:rsidR="00E46ABE" w:rsidRDefault="00E46ABE" w:rsidP="00E46ABE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79AD353B" w14:textId="07132FE9" w:rsidR="00E46ABE" w:rsidRDefault="00E46ABE" w:rsidP="00E46ABE">
      <w:pPr>
        <w:rPr>
          <w:rStyle w:val="Hyperlink"/>
          <w:color w:val="auto"/>
          <w:sz w:val="32"/>
          <w:szCs w:val="32"/>
          <w:u w:val="none"/>
          <w:lang w:val="en-US"/>
        </w:rPr>
      </w:pPr>
      <w:r>
        <w:rPr>
          <w:rStyle w:val="Hyperlink"/>
          <w:noProof/>
          <w:color w:val="auto"/>
          <w:sz w:val="32"/>
          <w:szCs w:val="32"/>
          <w:u w:val="none"/>
          <w:lang w:val="en-US"/>
        </w:rPr>
        <w:drawing>
          <wp:inline distT="0" distB="0" distL="0" distR="0" wp14:anchorId="72750A71" wp14:editId="6A0E1EF2">
            <wp:extent cx="6642100" cy="3738245"/>
            <wp:effectExtent l="0" t="0" r="635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1BB8A" w14:textId="572451F5" w:rsidR="00112A15" w:rsidRDefault="00112A15" w:rsidP="00E46ABE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27690005" w14:textId="02327565" w:rsidR="00112A15" w:rsidRDefault="00112A15" w:rsidP="00E46ABE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73FD4B0D" w14:textId="7B73CB34" w:rsidR="00112A15" w:rsidRDefault="00112A15" w:rsidP="00112A15">
      <w:pPr>
        <w:pStyle w:val="Ttulo"/>
        <w:jc w:val="center"/>
        <w:rPr>
          <w:sz w:val="48"/>
          <w:szCs w:val="48"/>
          <w:lang w:val="pt-BR" w:bidi="pt-BR"/>
        </w:rPr>
      </w:pPr>
      <w:r>
        <w:rPr>
          <w:sz w:val="48"/>
          <w:szCs w:val="48"/>
          <w:lang w:val="pt-BR" w:bidi="pt-BR"/>
        </w:rPr>
        <w:t>Criar Volumes</w:t>
      </w:r>
    </w:p>
    <w:p w14:paraId="57352736" w14:textId="536BB1C2" w:rsidR="00112A15" w:rsidRDefault="00112A15" w:rsidP="00112A15">
      <w:pPr>
        <w:pStyle w:val="Ttulo"/>
        <w:jc w:val="center"/>
        <w:rPr>
          <w:sz w:val="48"/>
          <w:szCs w:val="48"/>
          <w:lang w:val="pt-BR" w:bidi="pt-BR"/>
        </w:rPr>
      </w:pPr>
    </w:p>
    <w:p w14:paraId="658F49A6" w14:textId="40B6EFB2" w:rsidR="00713447" w:rsidRDefault="00713447" w:rsidP="00713447">
      <w:pPr>
        <w:pStyle w:val="Ttulo"/>
        <w:rPr>
          <w:sz w:val="32"/>
          <w:szCs w:val="32"/>
          <w:lang w:val="pt-BR" w:bidi="pt-BR"/>
        </w:rPr>
      </w:pPr>
      <w:r w:rsidRPr="00713447">
        <w:rPr>
          <w:sz w:val="32"/>
          <w:szCs w:val="32"/>
          <w:lang w:val="pt-BR" w:bidi="pt-BR"/>
        </w:rPr>
        <w:t>Os volumes separam os arquivos de dados que são gerados por um aplicativo ou banco de dados do restante do armazenamento do contêiner.</w:t>
      </w:r>
    </w:p>
    <w:p w14:paraId="45165D66" w14:textId="0609F4D0" w:rsidR="00713447" w:rsidRDefault="00713447" w:rsidP="00713447">
      <w:pPr>
        <w:pStyle w:val="Ttulo"/>
        <w:rPr>
          <w:sz w:val="32"/>
          <w:szCs w:val="32"/>
          <w:lang w:val="pt-BR" w:bidi="pt-BR"/>
        </w:rPr>
      </w:pPr>
    </w:p>
    <w:p w14:paraId="47019279" w14:textId="1AD5070E" w:rsidR="00713447" w:rsidRDefault="00713447" w:rsidP="00713447">
      <w:pPr>
        <w:pStyle w:val="Ttulo"/>
        <w:rPr>
          <w:sz w:val="32"/>
          <w:szCs w:val="32"/>
          <w:lang w:val="pt-BR" w:bidi="pt-BR"/>
        </w:rPr>
      </w:pPr>
    </w:p>
    <w:p w14:paraId="797C7621" w14:textId="36CCCC38" w:rsidR="00DD57B2" w:rsidRDefault="00DD57B2" w:rsidP="00713447">
      <w:pPr>
        <w:pStyle w:val="Ttulo"/>
        <w:rPr>
          <w:sz w:val="32"/>
          <w:szCs w:val="32"/>
          <w:lang w:val="pt-BR" w:bidi="pt-BR"/>
        </w:rPr>
      </w:pPr>
    </w:p>
    <w:p w14:paraId="69C36079" w14:textId="0E715D90" w:rsidR="00DD57B2" w:rsidRPr="00713447" w:rsidRDefault="00DD57B2" w:rsidP="00DD57B2">
      <w:pPr>
        <w:pStyle w:val="Ttulo"/>
        <w:jc w:val="center"/>
        <w:rPr>
          <w:sz w:val="32"/>
          <w:szCs w:val="32"/>
          <w:lang w:val="pt-BR" w:bidi="pt-BR"/>
        </w:rPr>
      </w:pPr>
      <w:r>
        <w:rPr>
          <w:noProof/>
          <w:sz w:val="32"/>
          <w:szCs w:val="32"/>
          <w:lang w:val="pt-BR" w:bidi="pt-BR"/>
        </w:rPr>
        <w:drawing>
          <wp:inline distT="0" distB="0" distL="0" distR="0" wp14:anchorId="04408312" wp14:editId="4FD08B00">
            <wp:extent cx="5572125" cy="3000375"/>
            <wp:effectExtent l="0" t="0" r="9525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E86A4" w14:textId="77777777" w:rsidR="00713447" w:rsidRDefault="00713447" w:rsidP="00112A15">
      <w:pPr>
        <w:pStyle w:val="Ttulo"/>
        <w:jc w:val="center"/>
        <w:rPr>
          <w:sz w:val="48"/>
          <w:szCs w:val="48"/>
          <w:lang w:val="pt-BR" w:bidi="pt-BR"/>
        </w:rPr>
      </w:pPr>
    </w:p>
    <w:p w14:paraId="5591578C" w14:textId="067BD141" w:rsidR="00DD57B2" w:rsidRDefault="00DD57B2" w:rsidP="00E46ABE">
      <w:pPr>
        <w:rPr>
          <w:sz w:val="32"/>
          <w:szCs w:val="32"/>
          <w:lang w:val="pt-BR"/>
        </w:rPr>
      </w:pPr>
      <w:r>
        <w:rPr>
          <w:sz w:val="32"/>
          <w:szCs w:val="32"/>
          <w:lang w:val="pt-BR"/>
        </w:rPr>
        <w:t>Ao criar um volume e definir o seu mapeamento toda a informação que for armazenada no contêiner será armazenada na pasta mapeada docker host.</w:t>
      </w:r>
    </w:p>
    <w:p w14:paraId="571769B4" w14:textId="7E938058" w:rsidR="00DD57B2" w:rsidRDefault="00DD57B2" w:rsidP="00DD57B2">
      <w:pPr>
        <w:pStyle w:val="PargrafodaLista"/>
        <w:numPr>
          <w:ilvl w:val="0"/>
          <w:numId w:val="36"/>
        </w:numPr>
        <w:rPr>
          <w:sz w:val="32"/>
          <w:szCs w:val="32"/>
          <w:lang w:val="pt-BR"/>
        </w:rPr>
      </w:pPr>
      <w:r>
        <w:rPr>
          <w:sz w:val="32"/>
          <w:szCs w:val="32"/>
          <w:lang w:val="pt-BR"/>
        </w:rPr>
        <w:t>Para manter os dados quando um contêiner for removido.</w:t>
      </w:r>
    </w:p>
    <w:p w14:paraId="7BAFAA19" w14:textId="4E12D773" w:rsidR="00DD57B2" w:rsidRDefault="00DD57B2" w:rsidP="00DD57B2">
      <w:pPr>
        <w:pStyle w:val="PargrafodaLista"/>
        <w:numPr>
          <w:ilvl w:val="0"/>
          <w:numId w:val="36"/>
        </w:numPr>
        <w:rPr>
          <w:sz w:val="32"/>
          <w:szCs w:val="32"/>
          <w:lang w:val="pt-BR"/>
        </w:rPr>
      </w:pPr>
      <w:r>
        <w:rPr>
          <w:sz w:val="32"/>
          <w:szCs w:val="32"/>
          <w:lang w:val="pt-BR"/>
        </w:rPr>
        <w:t>Para compartilhar dados entre o sistema de arquivos do host e o contêiner do docker.</w:t>
      </w:r>
    </w:p>
    <w:p w14:paraId="626F84FC" w14:textId="2E818477" w:rsidR="00DD57B2" w:rsidRPr="00DD57B2" w:rsidRDefault="00DD57B2" w:rsidP="00E46ABE">
      <w:pPr>
        <w:pStyle w:val="PargrafodaLista"/>
        <w:numPr>
          <w:ilvl w:val="0"/>
          <w:numId w:val="36"/>
        </w:numPr>
        <w:rPr>
          <w:sz w:val="32"/>
          <w:szCs w:val="32"/>
          <w:lang w:val="pt-BR"/>
        </w:rPr>
      </w:pPr>
      <w:r>
        <w:rPr>
          <w:sz w:val="32"/>
          <w:szCs w:val="32"/>
          <w:lang w:val="pt-BR"/>
        </w:rPr>
        <w:t xml:space="preserve">Para </w:t>
      </w:r>
      <w:r w:rsidRPr="00DD57B2">
        <w:rPr>
          <w:b/>
          <w:bCs/>
          <w:sz w:val="32"/>
          <w:szCs w:val="32"/>
          <w:lang w:val="pt-BR"/>
        </w:rPr>
        <w:t>compartilhar dados com outros contêineres do docker</w:t>
      </w:r>
      <w:r>
        <w:rPr>
          <w:sz w:val="32"/>
          <w:szCs w:val="32"/>
          <w:lang w:val="pt-BR"/>
        </w:rPr>
        <w:t>.</w:t>
      </w:r>
    </w:p>
    <w:p w14:paraId="57A06AAA" w14:textId="77777777" w:rsidR="00066BA9" w:rsidRPr="008646E0" w:rsidRDefault="00066BA9" w:rsidP="00E46ABE">
      <w:pPr>
        <w:rPr>
          <w:sz w:val="32"/>
          <w:szCs w:val="32"/>
          <w:lang w:val="pt-BR"/>
        </w:rPr>
      </w:pPr>
    </w:p>
    <w:p w14:paraId="2C829D01" w14:textId="77777777" w:rsidR="00066BA9" w:rsidRPr="008646E0" w:rsidRDefault="00066BA9" w:rsidP="00E46ABE">
      <w:pPr>
        <w:rPr>
          <w:sz w:val="32"/>
          <w:szCs w:val="32"/>
          <w:lang w:val="pt-BR"/>
        </w:rPr>
      </w:pPr>
    </w:p>
    <w:p w14:paraId="43677AC7" w14:textId="77777777" w:rsidR="00E955B7" w:rsidRPr="008646E0" w:rsidRDefault="00E955B7" w:rsidP="00E46ABE">
      <w:pPr>
        <w:rPr>
          <w:sz w:val="32"/>
          <w:szCs w:val="32"/>
          <w:lang w:val="pt-BR"/>
        </w:rPr>
      </w:pPr>
    </w:p>
    <w:p w14:paraId="7AEAC586" w14:textId="13614637" w:rsidR="00112A15" w:rsidRDefault="007B356B" w:rsidP="007B356B">
      <w:pPr>
        <w:jc w:val="center"/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 w:rsidRPr="007B356B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lastRenderedPageBreak/>
        <w:t xml:space="preserve">Criando volume e salvando container </w:t>
      </w:r>
      <w:proofErr w:type="spellStart"/>
      <w:r w:rsidRPr="007B356B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>mysql</w:t>
      </w:r>
      <w:proofErr w:type="spellEnd"/>
    </w:p>
    <w:p w14:paraId="15CF6767" w14:textId="50BE8F77" w:rsidR="00991F11" w:rsidRDefault="00991F11" w:rsidP="007B356B">
      <w:pPr>
        <w:jc w:val="center"/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</w:p>
    <w:p w14:paraId="3239B0CD" w14:textId="032C3CB8" w:rsidR="00991F11" w:rsidRPr="00991F11" w:rsidRDefault="00991F11" w:rsidP="00991F11">
      <w:pPr>
        <w:pStyle w:val="PargrafodaLista"/>
        <w:numPr>
          <w:ilvl w:val="0"/>
          <w:numId w:val="37"/>
        </w:numPr>
        <w:rPr>
          <w:sz w:val="32"/>
          <w:szCs w:val="32"/>
          <w:lang w:val="en-US"/>
        </w:rPr>
      </w:pPr>
      <w:proofErr w:type="spellStart"/>
      <w:r w:rsidRPr="00991F11">
        <w:rPr>
          <w:sz w:val="32"/>
          <w:szCs w:val="32"/>
          <w:lang w:val="en-US"/>
        </w:rPr>
        <w:t>Criando</w:t>
      </w:r>
      <w:proofErr w:type="spellEnd"/>
      <w:r w:rsidRPr="00991F11">
        <w:rPr>
          <w:sz w:val="32"/>
          <w:szCs w:val="32"/>
          <w:lang w:val="en-US"/>
        </w:rPr>
        <w:t xml:space="preserve"> volume</w:t>
      </w:r>
    </w:p>
    <w:p w14:paraId="4CD5B661" w14:textId="2DC81D9A" w:rsidR="00991F11" w:rsidRDefault="00991F11" w:rsidP="00991F11">
      <w:pPr>
        <w:rPr>
          <w:sz w:val="32"/>
          <w:szCs w:val="32"/>
          <w:lang w:val="en-US"/>
        </w:rPr>
      </w:pPr>
      <w:r w:rsidRPr="00DD57B2">
        <w:rPr>
          <w:sz w:val="32"/>
          <w:szCs w:val="32"/>
          <w:lang w:val="en-US"/>
        </w:rPr>
        <w:t xml:space="preserve">docker </w:t>
      </w:r>
      <w:r>
        <w:rPr>
          <w:sz w:val="32"/>
          <w:szCs w:val="32"/>
          <w:lang w:val="en-US"/>
        </w:rPr>
        <w:t>volume</w:t>
      </w:r>
      <w:r w:rsidRPr="00DD57B2">
        <w:rPr>
          <w:sz w:val="32"/>
          <w:szCs w:val="32"/>
          <w:lang w:val="en-US"/>
        </w:rPr>
        <w:t xml:space="preserve"> </w:t>
      </w:r>
      <w:proofErr w:type="gramStart"/>
      <w:r>
        <w:rPr>
          <w:sz w:val="32"/>
          <w:szCs w:val="32"/>
          <w:lang w:val="en-US"/>
        </w:rPr>
        <w:t>create</w:t>
      </w:r>
      <w:r w:rsidRPr="00DD57B2">
        <w:rPr>
          <w:sz w:val="32"/>
          <w:szCs w:val="32"/>
          <w:lang w:val="en-US"/>
        </w:rPr>
        <w:t xml:space="preserve">  </w:t>
      </w:r>
      <w:proofErr w:type="spellStart"/>
      <w:r>
        <w:rPr>
          <w:sz w:val="32"/>
          <w:szCs w:val="32"/>
          <w:lang w:val="en-US"/>
        </w:rPr>
        <w:t>dadosdb</w:t>
      </w:r>
      <w:proofErr w:type="spellEnd"/>
      <w:proofErr w:type="gramEnd"/>
      <w:r w:rsidRPr="00DD57B2">
        <w:rPr>
          <w:sz w:val="32"/>
          <w:szCs w:val="32"/>
          <w:lang w:val="en-US"/>
        </w:rPr>
        <w:t xml:space="preserve"> </w:t>
      </w:r>
    </w:p>
    <w:p w14:paraId="2A9F6A71" w14:textId="031DEBD4" w:rsidR="00991F11" w:rsidRDefault="00991F11" w:rsidP="00991F11">
      <w:pPr>
        <w:pStyle w:val="PargrafodaLista"/>
        <w:numPr>
          <w:ilvl w:val="0"/>
          <w:numId w:val="37"/>
        </w:num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Baixando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imagem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mysql</w:t>
      </w:r>
      <w:proofErr w:type="spellEnd"/>
    </w:p>
    <w:p w14:paraId="2DECE701" w14:textId="01C63BC8" w:rsidR="00991F11" w:rsidRDefault="00991F11" w:rsidP="00991F1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docker image pull mysql:5.7</w:t>
      </w:r>
    </w:p>
    <w:p w14:paraId="2CF0167D" w14:textId="5039E334" w:rsidR="00991F11" w:rsidRDefault="000E5BCB" w:rsidP="00991F11">
      <w:pPr>
        <w:pStyle w:val="PargrafodaLista"/>
        <w:numPr>
          <w:ilvl w:val="0"/>
          <w:numId w:val="37"/>
        </w:num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Inspecionar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imagem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mysql</w:t>
      </w:r>
      <w:proofErr w:type="spellEnd"/>
    </w:p>
    <w:p w14:paraId="57CE32F5" w14:textId="34202E53" w:rsidR="000E5BCB" w:rsidRDefault="00832CFC" w:rsidP="000E5BC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</w:t>
      </w:r>
      <w:r w:rsidR="000E5BCB">
        <w:rPr>
          <w:sz w:val="32"/>
          <w:szCs w:val="32"/>
          <w:lang w:val="en-US"/>
        </w:rPr>
        <w:t>ocker image inspect mysql:5.7</w:t>
      </w:r>
    </w:p>
    <w:p w14:paraId="50E4F298" w14:textId="017AA81D" w:rsidR="000E5BCB" w:rsidRDefault="000E5BCB" w:rsidP="000E5BC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/var/lib/</w:t>
      </w:r>
      <w:proofErr w:type="spellStart"/>
      <w:r>
        <w:rPr>
          <w:sz w:val="32"/>
          <w:szCs w:val="32"/>
          <w:lang w:val="en-US"/>
        </w:rPr>
        <w:t>mysql</w:t>
      </w:r>
      <w:proofErr w:type="spellEnd"/>
    </w:p>
    <w:p w14:paraId="59901D60" w14:textId="53B122AB" w:rsidR="000E5BCB" w:rsidRDefault="000E5BCB" w:rsidP="000E5BCB">
      <w:pPr>
        <w:pStyle w:val="PargrafodaLista"/>
        <w:numPr>
          <w:ilvl w:val="0"/>
          <w:numId w:val="37"/>
        </w:numPr>
        <w:rPr>
          <w:sz w:val="32"/>
          <w:szCs w:val="32"/>
          <w:lang w:val="pt-BR"/>
        </w:rPr>
      </w:pPr>
      <w:r w:rsidRPr="000E5BCB">
        <w:rPr>
          <w:sz w:val="32"/>
          <w:szCs w:val="32"/>
          <w:lang w:val="pt-BR"/>
        </w:rPr>
        <w:t>Mapeando o armazenamento do c</w:t>
      </w:r>
      <w:r>
        <w:rPr>
          <w:sz w:val="32"/>
          <w:szCs w:val="32"/>
          <w:lang w:val="pt-BR"/>
        </w:rPr>
        <w:t>ontainer no volume criado.</w:t>
      </w:r>
    </w:p>
    <w:p w14:paraId="4D8BEAD0" w14:textId="5CA89FE4" w:rsidR="000E5BCB" w:rsidRPr="000E5BCB" w:rsidRDefault="000E5BCB" w:rsidP="000E5BC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</w:t>
      </w:r>
      <w:r w:rsidRPr="000E5BCB">
        <w:rPr>
          <w:sz w:val="32"/>
          <w:szCs w:val="32"/>
          <w:lang w:val="en-US"/>
        </w:rPr>
        <w:t xml:space="preserve">ocker container run -d </w:t>
      </w:r>
      <w:r>
        <w:rPr>
          <w:sz w:val="32"/>
          <w:szCs w:val="32"/>
          <w:lang w:val="en-US"/>
        </w:rPr>
        <w:t>--</w:t>
      </w:r>
      <w:proofErr w:type="gramStart"/>
      <w:r>
        <w:rPr>
          <w:sz w:val="32"/>
          <w:szCs w:val="32"/>
          <w:lang w:val="en-US"/>
        </w:rPr>
        <w:t xml:space="preserve">name  </w:t>
      </w:r>
      <w:proofErr w:type="spellStart"/>
      <w:r>
        <w:rPr>
          <w:sz w:val="32"/>
          <w:szCs w:val="32"/>
          <w:lang w:val="en-US"/>
        </w:rPr>
        <w:t>mysql</w:t>
      </w:r>
      <w:proofErr w:type="spellEnd"/>
      <w:proofErr w:type="gramEnd"/>
      <w:r>
        <w:rPr>
          <w:sz w:val="32"/>
          <w:szCs w:val="32"/>
          <w:lang w:val="en-US"/>
        </w:rPr>
        <w:t xml:space="preserve"> -v </w:t>
      </w:r>
      <w:proofErr w:type="spellStart"/>
      <w:r>
        <w:rPr>
          <w:sz w:val="32"/>
          <w:szCs w:val="32"/>
          <w:lang w:val="en-US"/>
        </w:rPr>
        <w:t>dadosdb</w:t>
      </w:r>
      <w:proofErr w:type="spellEnd"/>
      <w:r>
        <w:rPr>
          <w:sz w:val="32"/>
          <w:szCs w:val="32"/>
          <w:lang w:val="en-US"/>
        </w:rPr>
        <w:t>:/var/lib/</w:t>
      </w:r>
      <w:proofErr w:type="spellStart"/>
      <w:r>
        <w:rPr>
          <w:sz w:val="32"/>
          <w:szCs w:val="32"/>
          <w:lang w:val="en-US"/>
        </w:rPr>
        <w:t>mysql</w:t>
      </w:r>
      <w:proofErr w:type="spellEnd"/>
      <w:r>
        <w:rPr>
          <w:sz w:val="32"/>
          <w:szCs w:val="32"/>
          <w:lang w:val="en-US"/>
        </w:rPr>
        <w:t xml:space="preserve"> -e MYSQL_ROOT_PASSWORD=123456 mysql:5.7</w:t>
      </w:r>
    </w:p>
    <w:p w14:paraId="3992B926" w14:textId="13AB543F" w:rsidR="00991F11" w:rsidRDefault="00991F11" w:rsidP="002040E7">
      <w:pPr>
        <w:rPr>
          <w:rStyle w:val="Hyperlink"/>
          <w:b/>
          <w:bCs/>
          <w:color w:val="auto"/>
          <w:sz w:val="32"/>
          <w:szCs w:val="32"/>
          <w:u w:val="none"/>
          <w:lang w:val="en-US"/>
        </w:rPr>
      </w:pPr>
    </w:p>
    <w:p w14:paraId="21B22DA6" w14:textId="77777777" w:rsidR="002040E7" w:rsidRDefault="002040E7" w:rsidP="002040E7">
      <w:pPr>
        <w:pStyle w:val="PargrafodaLista"/>
        <w:numPr>
          <w:ilvl w:val="0"/>
          <w:numId w:val="37"/>
        </w:numPr>
        <w:rPr>
          <w:rStyle w:val="Hyperlink"/>
          <w:color w:val="auto"/>
          <w:sz w:val="32"/>
          <w:szCs w:val="32"/>
          <w:u w:val="none"/>
          <w:lang w:val="pt-BR"/>
        </w:rPr>
      </w:pPr>
      <w:r w:rsidRPr="002040E7">
        <w:rPr>
          <w:rStyle w:val="Hyperlink"/>
          <w:color w:val="auto"/>
          <w:sz w:val="32"/>
          <w:szCs w:val="32"/>
          <w:u w:val="none"/>
          <w:lang w:val="pt-BR"/>
        </w:rPr>
        <w:t xml:space="preserve">Entrando dentro de container e criando o </w:t>
      </w:r>
      <w:r>
        <w:rPr>
          <w:rStyle w:val="Hyperlink"/>
          <w:color w:val="auto"/>
          <w:sz w:val="32"/>
          <w:szCs w:val="32"/>
          <w:u w:val="none"/>
          <w:lang w:val="pt-BR"/>
        </w:rPr>
        <w:t>banco.</w:t>
      </w:r>
    </w:p>
    <w:p w14:paraId="2ECBBDF1" w14:textId="7EB1BD23" w:rsidR="002040E7" w:rsidRDefault="002040E7" w:rsidP="002040E7">
      <w:pPr>
        <w:rPr>
          <w:rStyle w:val="Hyperlink"/>
          <w:color w:val="auto"/>
          <w:sz w:val="32"/>
          <w:szCs w:val="32"/>
          <w:u w:val="none"/>
          <w:lang w:val="en-US"/>
        </w:rPr>
      </w:pPr>
      <w:r w:rsidRPr="002040E7">
        <w:rPr>
          <w:rStyle w:val="Hyperlink"/>
          <w:color w:val="auto"/>
          <w:sz w:val="32"/>
          <w:szCs w:val="32"/>
          <w:u w:val="none"/>
          <w:lang w:val="en-US"/>
        </w:rPr>
        <w:t xml:space="preserve">docker container exec -it </w:t>
      </w:r>
      <w:proofErr w:type="spellStart"/>
      <w:r w:rsidRPr="002040E7">
        <w:rPr>
          <w:rStyle w:val="Hyperlink"/>
          <w:color w:val="auto"/>
          <w:sz w:val="32"/>
          <w:szCs w:val="32"/>
          <w:u w:val="none"/>
          <w:lang w:val="en-US"/>
        </w:rPr>
        <w:t>mysql</w:t>
      </w:r>
      <w:proofErr w:type="spellEnd"/>
      <w:r w:rsidRPr="002040E7">
        <w:rPr>
          <w:rStyle w:val="Hyperlink"/>
          <w:color w:val="auto"/>
          <w:sz w:val="32"/>
          <w:szCs w:val="32"/>
          <w:u w:val="none"/>
          <w:lang w:val="en-US"/>
        </w:rPr>
        <w:t xml:space="preserve"> </w:t>
      </w:r>
      <w:r>
        <w:rPr>
          <w:rStyle w:val="Hyperlink"/>
          <w:color w:val="auto"/>
          <w:sz w:val="32"/>
          <w:szCs w:val="32"/>
          <w:u w:val="none"/>
          <w:lang w:val="en-US"/>
        </w:rPr>
        <w:t>bash</w:t>
      </w:r>
    </w:p>
    <w:p w14:paraId="03B1DF87" w14:textId="5708BC46" w:rsidR="00AB0936" w:rsidRDefault="00AB0936" w:rsidP="00AB0936">
      <w:pPr>
        <w:pStyle w:val="PargrafodaLista"/>
        <w:numPr>
          <w:ilvl w:val="0"/>
          <w:numId w:val="37"/>
        </w:numPr>
        <w:rPr>
          <w:rStyle w:val="Hyperlink"/>
          <w:color w:val="auto"/>
          <w:sz w:val="32"/>
          <w:szCs w:val="32"/>
          <w:u w:val="none"/>
          <w:lang w:val="en-US"/>
        </w:rPr>
      </w:pPr>
      <w:proofErr w:type="spellStart"/>
      <w:r>
        <w:rPr>
          <w:rStyle w:val="Hyperlink"/>
          <w:color w:val="auto"/>
          <w:sz w:val="32"/>
          <w:szCs w:val="32"/>
          <w:u w:val="none"/>
          <w:lang w:val="en-US"/>
        </w:rPr>
        <w:t>Acessando</w:t>
      </w:r>
      <w:proofErr w:type="spellEnd"/>
      <w:r>
        <w:rPr>
          <w:rStyle w:val="Hyperlink"/>
          <w:color w:val="auto"/>
          <w:sz w:val="32"/>
          <w:szCs w:val="32"/>
          <w:u w:val="none"/>
          <w:lang w:val="en-US"/>
        </w:rPr>
        <w:t xml:space="preserve"> o </w:t>
      </w:r>
      <w:proofErr w:type="spellStart"/>
      <w:r>
        <w:rPr>
          <w:rStyle w:val="Hyperlink"/>
          <w:color w:val="auto"/>
          <w:sz w:val="32"/>
          <w:szCs w:val="32"/>
          <w:u w:val="none"/>
          <w:lang w:val="en-US"/>
        </w:rPr>
        <w:t>mysql</w:t>
      </w:r>
      <w:proofErr w:type="spellEnd"/>
    </w:p>
    <w:p w14:paraId="052BBBB3" w14:textId="216B102B" w:rsidR="00AB0936" w:rsidRDefault="00AB0936" w:rsidP="00AB0936">
      <w:pPr>
        <w:rPr>
          <w:rStyle w:val="Hyperlink"/>
          <w:color w:val="auto"/>
          <w:sz w:val="32"/>
          <w:szCs w:val="32"/>
          <w:u w:val="none"/>
          <w:lang w:val="en-US"/>
        </w:rPr>
      </w:pPr>
      <w:proofErr w:type="spellStart"/>
      <w:r>
        <w:rPr>
          <w:rStyle w:val="Hyperlink"/>
          <w:color w:val="auto"/>
          <w:sz w:val="32"/>
          <w:szCs w:val="32"/>
          <w:u w:val="none"/>
          <w:lang w:val="en-US"/>
        </w:rPr>
        <w:t>mysql</w:t>
      </w:r>
      <w:proofErr w:type="spellEnd"/>
      <w:r>
        <w:rPr>
          <w:rStyle w:val="Hyperlink"/>
          <w:color w:val="auto"/>
          <w:sz w:val="32"/>
          <w:szCs w:val="32"/>
          <w:u w:val="none"/>
          <w:lang w:val="en-US"/>
        </w:rPr>
        <w:t xml:space="preserve"> -u root -p</w:t>
      </w:r>
    </w:p>
    <w:p w14:paraId="2358117F" w14:textId="5945162E" w:rsidR="00AB0936" w:rsidRDefault="00AB0936" w:rsidP="00AB0936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4A70B6B5" w14:textId="04656E00" w:rsidR="006B4352" w:rsidRPr="00B76AF7" w:rsidRDefault="006B4352" w:rsidP="00B76AF7">
      <w:pPr>
        <w:jc w:val="center"/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 w:rsidRPr="00B76AF7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>No cenário do Sql Server</w:t>
      </w:r>
    </w:p>
    <w:p w14:paraId="4239B072" w14:textId="6CBC8296" w:rsidR="006B4352" w:rsidRPr="009D07D1" w:rsidRDefault="00B76AF7" w:rsidP="00AB0936">
      <w:pPr>
        <w:rPr>
          <w:rStyle w:val="Hyperlink"/>
          <w:color w:val="auto"/>
          <w:sz w:val="32"/>
          <w:szCs w:val="32"/>
          <w:u w:val="none"/>
          <w:lang w:val="en-US"/>
        </w:rPr>
      </w:pPr>
      <w:r w:rsidRPr="009D07D1">
        <w:rPr>
          <w:rStyle w:val="Hyperlink"/>
          <w:color w:val="auto"/>
          <w:sz w:val="32"/>
          <w:szCs w:val="32"/>
          <w:u w:val="none"/>
          <w:lang w:val="en-US"/>
        </w:rPr>
        <w:t xml:space="preserve">docker volume create </w:t>
      </w:r>
      <w:proofErr w:type="spellStart"/>
      <w:r w:rsidRPr="009D07D1">
        <w:rPr>
          <w:rStyle w:val="Hyperlink"/>
          <w:color w:val="auto"/>
          <w:sz w:val="32"/>
          <w:szCs w:val="32"/>
          <w:u w:val="none"/>
          <w:lang w:val="en-US"/>
        </w:rPr>
        <w:t>volume_data_sqlserver</w:t>
      </w:r>
      <w:proofErr w:type="spellEnd"/>
    </w:p>
    <w:p w14:paraId="584B6D1C" w14:textId="564FF6E1" w:rsidR="006B4352" w:rsidRPr="009D07D1" w:rsidRDefault="009D07D1" w:rsidP="00AB0936">
      <w:pPr>
        <w:rPr>
          <w:rStyle w:val="Hyperlink"/>
          <w:color w:val="auto"/>
          <w:sz w:val="32"/>
          <w:szCs w:val="32"/>
          <w:u w:val="none"/>
          <w:lang w:val="en-US"/>
        </w:rPr>
      </w:pPr>
      <w:r>
        <w:rPr>
          <w:rStyle w:val="Hyperlink"/>
          <w:noProof/>
          <w:color w:val="auto"/>
          <w:sz w:val="32"/>
          <w:szCs w:val="32"/>
          <w:u w:val="none"/>
          <w:lang w:val="pt-BR"/>
        </w:rPr>
        <w:lastRenderedPageBreak/>
        <w:drawing>
          <wp:inline distT="0" distB="0" distL="0" distR="0" wp14:anchorId="54BEE7EF" wp14:editId="3AD49FA1">
            <wp:extent cx="5001091" cy="2305879"/>
            <wp:effectExtent l="0" t="0" r="9525" b="0"/>
            <wp:docPr id="10" name="Imagem 10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858" cy="232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95A07" w14:textId="77DFACD6" w:rsidR="006B4352" w:rsidRPr="009D07D1" w:rsidRDefault="006B4352" w:rsidP="00AB0936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5AF675F7" w14:textId="6621482A" w:rsidR="006B4352" w:rsidRPr="000453CE" w:rsidRDefault="000453CE" w:rsidP="00AB0936">
      <w:pPr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 w:rsidRPr="000453CE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>Criando container apontando para o volume criado.</w:t>
      </w:r>
    </w:p>
    <w:p w14:paraId="3874B6ED" w14:textId="7479FE0F" w:rsidR="009D07D1" w:rsidRPr="009D07D1" w:rsidRDefault="000453CE" w:rsidP="00AB0936">
      <w:pPr>
        <w:rPr>
          <w:rStyle w:val="Hyperlink"/>
          <w:color w:val="auto"/>
          <w:sz w:val="32"/>
          <w:szCs w:val="32"/>
          <w:u w:val="none"/>
          <w:lang w:val="en-US"/>
        </w:rPr>
      </w:pPr>
      <w:r w:rsidRPr="000453CE">
        <w:rPr>
          <w:rStyle w:val="Hyperlink"/>
          <w:color w:val="auto"/>
          <w:sz w:val="32"/>
          <w:szCs w:val="32"/>
          <w:u w:val="none"/>
          <w:lang w:val="en-US"/>
        </w:rPr>
        <w:t xml:space="preserve">docker container run -d --name </w:t>
      </w:r>
      <w:proofErr w:type="spellStart"/>
      <w:r w:rsidRPr="000453CE">
        <w:rPr>
          <w:rStyle w:val="Hyperlink"/>
          <w:color w:val="auto"/>
          <w:sz w:val="32"/>
          <w:szCs w:val="32"/>
          <w:u w:val="none"/>
          <w:lang w:val="en-US"/>
        </w:rPr>
        <w:t>sqlServer</w:t>
      </w:r>
      <w:proofErr w:type="spellEnd"/>
      <w:r w:rsidRPr="000453CE">
        <w:rPr>
          <w:rStyle w:val="Hyperlink"/>
          <w:color w:val="auto"/>
          <w:sz w:val="32"/>
          <w:szCs w:val="32"/>
          <w:u w:val="none"/>
          <w:lang w:val="en-US"/>
        </w:rPr>
        <w:t xml:space="preserve"> -v </w:t>
      </w:r>
      <w:proofErr w:type="spellStart"/>
      <w:r w:rsidRPr="000453CE">
        <w:rPr>
          <w:rStyle w:val="Hyperlink"/>
          <w:color w:val="auto"/>
          <w:sz w:val="32"/>
          <w:szCs w:val="32"/>
          <w:u w:val="none"/>
          <w:lang w:val="en-US"/>
        </w:rPr>
        <w:t>volume_data_sqlserver</w:t>
      </w:r>
      <w:proofErr w:type="spellEnd"/>
      <w:r w:rsidRPr="000453CE">
        <w:rPr>
          <w:rStyle w:val="Hyperlink"/>
          <w:color w:val="auto"/>
          <w:sz w:val="32"/>
          <w:szCs w:val="32"/>
          <w:u w:val="none"/>
          <w:lang w:val="en-US"/>
        </w:rPr>
        <w:t>:/opt/</w:t>
      </w:r>
      <w:proofErr w:type="spellStart"/>
      <w:r w:rsidRPr="000453CE">
        <w:rPr>
          <w:rStyle w:val="Hyperlink"/>
          <w:color w:val="auto"/>
          <w:sz w:val="32"/>
          <w:szCs w:val="32"/>
          <w:u w:val="none"/>
          <w:lang w:val="en-US"/>
        </w:rPr>
        <w:t>mssql</w:t>
      </w:r>
      <w:proofErr w:type="spellEnd"/>
      <w:r w:rsidRPr="000453CE">
        <w:rPr>
          <w:rStyle w:val="Hyperlink"/>
          <w:color w:val="auto"/>
          <w:sz w:val="32"/>
          <w:szCs w:val="32"/>
          <w:u w:val="none"/>
          <w:lang w:val="en-US"/>
        </w:rPr>
        <w:t xml:space="preserve"> -e "ACCEPT_EULA=Y" -e "SA_PASSWORD=Chocolate2022" -p 1250:1433 --name </w:t>
      </w:r>
      <w:proofErr w:type="spellStart"/>
      <w:r w:rsidRPr="000453CE">
        <w:rPr>
          <w:rStyle w:val="Hyperlink"/>
          <w:color w:val="auto"/>
          <w:sz w:val="32"/>
          <w:szCs w:val="32"/>
          <w:u w:val="none"/>
          <w:lang w:val="en-US"/>
        </w:rPr>
        <w:t>sqlserverdb</w:t>
      </w:r>
      <w:proofErr w:type="spellEnd"/>
      <w:r w:rsidRPr="000453CE">
        <w:rPr>
          <w:rStyle w:val="Hyperlink"/>
          <w:color w:val="auto"/>
          <w:sz w:val="32"/>
          <w:szCs w:val="32"/>
          <w:u w:val="none"/>
          <w:lang w:val="en-US"/>
        </w:rPr>
        <w:t xml:space="preserve"> -d mcr.microsoft.com/</w:t>
      </w:r>
      <w:proofErr w:type="spellStart"/>
      <w:r w:rsidRPr="000453CE">
        <w:rPr>
          <w:rStyle w:val="Hyperlink"/>
          <w:color w:val="auto"/>
          <w:sz w:val="32"/>
          <w:szCs w:val="32"/>
          <w:u w:val="none"/>
          <w:lang w:val="en-US"/>
        </w:rPr>
        <w:t>mssql</w:t>
      </w:r>
      <w:proofErr w:type="spellEnd"/>
      <w:r w:rsidRPr="000453CE">
        <w:rPr>
          <w:rStyle w:val="Hyperlink"/>
          <w:color w:val="auto"/>
          <w:sz w:val="32"/>
          <w:szCs w:val="32"/>
          <w:u w:val="none"/>
          <w:lang w:val="en-US"/>
        </w:rPr>
        <w:t>/server:2019-latest</w:t>
      </w:r>
    </w:p>
    <w:p w14:paraId="666B965B" w14:textId="3168F1B7" w:rsidR="006B4352" w:rsidRDefault="006B4352" w:rsidP="00AB0936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220DDA71" w14:textId="2670C0B8" w:rsidR="000453CE" w:rsidRPr="000453CE" w:rsidRDefault="000453CE" w:rsidP="00AB0936">
      <w:pPr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 w:rsidRPr="000453CE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 xml:space="preserve">Publicando a aplicação em </w:t>
      </w:r>
      <w:proofErr w:type="spellStart"/>
      <w:r w:rsidRPr="000453CE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>dist</w:t>
      </w:r>
      <w:proofErr w:type="spellEnd"/>
    </w:p>
    <w:p w14:paraId="78024DDE" w14:textId="47719F7A" w:rsidR="000453CE" w:rsidRPr="004E6955" w:rsidRDefault="00EC1645" w:rsidP="00AB0936">
      <w:pPr>
        <w:rPr>
          <w:rStyle w:val="Hyperlink"/>
          <w:color w:val="auto"/>
          <w:sz w:val="32"/>
          <w:szCs w:val="32"/>
          <w:u w:val="none"/>
          <w:lang w:val="pt-BR"/>
        </w:rPr>
      </w:pPr>
      <w:r w:rsidRPr="004E6955">
        <w:rPr>
          <w:rStyle w:val="Hyperlink"/>
          <w:color w:val="auto"/>
          <w:sz w:val="32"/>
          <w:szCs w:val="32"/>
          <w:u w:val="none"/>
          <w:lang w:val="pt-BR"/>
        </w:rPr>
        <w:t xml:space="preserve">Dotnet </w:t>
      </w:r>
      <w:proofErr w:type="spellStart"/>
      <w:r w:rsidRPr="004E6955">
        <w:rPr>
          <w:rStyle w:val="Hyperlink"/>
          <w:color w:val="auto"/>
          <w:sz w:val="32"/>
          <w:szCs w:val="32"/>
          <w:u w:val="none"/>
          <w:lang w:val="pt-BR"/>
        </w:rPr>
        <w:t>publish</w:t>
      </w:r>
      <w:proofErr w:type="spellEnd"/>
      <w:r w:rsidRPr="004E6955">
        <w:rPr>
          <w:rStyle w:val="Hyperlink"/>
          <w:color w:val="auto"/>
          <w:sz w:val="32"/>
          <w:szCs w:val="32"/>
          <w:u w:val="none"/>
          <w:lang w:val="pt-BR"/>
        </w:rPr>
        <w:t xml:space="preserve"> –</w:t>
      </w:r>
      <w:proofErr w:type="spellStart"/>
      <w:r w:rsidRPr="004E6955">
        <w:rPr>
          <w:rStyle w:val="Hyperlink"/>
          <w:color w:val="auto"/>
          <w:sz w:val="32"/>
          <w:szCs w:val="32"/>
          <w:u w:val="none"/>
          <w:lang w:val="pt-BR"/>
        </w:rPr>
        <w:t>configuration</w:t>
      </w:r>
      <w:proofErr w:type="spellEnd"/>
      <w:r w:rsidRPr="004E6955">
        <w:rPr>
          <w:rStyle w:val="Hyperlink"/>
          <w:color w:val="auto"/>
          <w:sz w:val="32"/>
          <w:szCs w:val="32"/>
          <w:u w:val="none"/>
          <w:lang w:val="pt-BR"/>
        </w:rPr>
        <w:t xml:space="preserve"> Release –output </w:t>
      </w:r>
      <w:proofErr w:type="spellStart"/>
      <w:r w:rsidRPr="004E6955">
        <w:rPr>
          <w:rStyle w:val="Hyperlink"/>
          <w:color w:val="auto"/>
          <w:sz w:val="32"/>
          <w:szCs w:val="32"/>
          <w:u w:val="none"/>
          <w:lang w:val="pt-BR"/>
        </w:rPr>
        <w:t>dist</w:t>
      </w:r>
      <w:proofErr w:type="spellEnd"/>
    </w:p>
    <w:p w14:paraId="6CFFE6E1" w14:textId="17B109DF" w:rsidR="00EC1645" w:rsidRPr="007E34CA" w:rsidRDefault="00EC1645" w:rsidP="00AB0936">
      <w:pPr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 w:rsidRPr="007E34CA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>Criar a imagem da aplicação usando dockerfile</w:t>
      </w:r>
      <w:r w:rsidR="006A7F86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 xml:space="preserve"> e depois criar container </w:t>
      </w:r>
    </w:p>
    <w:p w14:paraId="21E37D3C" w14:textId="7FB8ABFC" w:rsidR="00EC1645" w:rsidRPr="004E6955" w:rsidRDefault="00EC1645" w:rsidP="00AB0936">
      <w:pPr>
        <w:rPr>
          <w:rStyle w:val="Hyperlink"/>
          <w:color w:val="auto"/>
          <w:sz w:val="32"/>
          <w:szCs w:val="32"/>
          <w:u w:val="none"/>
          <w:lang w:val="pt-BR"/>
        </w:rPr>
      </w:pPr>
      <w:r w:rsidRPr="004E6955">
        <w:rPr>
          <w:rStyle w:val="Hyperlink"/>
          <w:color w:val="auto"/>
          <w:sz w:val="32"/>
          <w:szCs w:val="32"/>
          <w:u w:val="none"/>
          <w:lang w:val="pt-BR"/>
        </w:rPr>
        <w:t>docker build -t app</w:t>
      </w:r>
    </w:p>
    <w:p w14:paraId="3693BEC6" w14:textId="25C41C1E" w:rsidR="000453CE" w:rsidRPr="006A7F86" w:rsidRDefault="006A7F86" w:rsidP="00AB0936">
      <w:pPr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 w:rsidRPr="006A7F86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 xml:space="preserve">Não funcionou muito bem, acho que devido as restrições da </w:t>
      </w:r>
      <w:proofErr w:type="spellStart"/>
      <w:r w:rsidRPr="006A7F86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>emrpesa</w:t>
      </w:r>
      <w:proofErr w:type="spellEnd"/>
    </w:p>
    <w:p w14:paraId="777303D0" w14:textId="6CCBB433" w:rsidR="000453CE" w:rsidRDefault="006A7F86" w:rsidP="00AB0936">
      <w:pPr>
        <w:rPr>
          <w:rStyle w:val="Hyperlink"/>
          <w:color w:val="auto"/>
          <w:sz w:val="32"/>
          <w:szCs w:val="32"/>
          <w:u w:val="none"/>
          <w:lang w:val="en-US"/>
        </w:rPr>
      </w:pPr>
      <w:r w:rsidRPr="006A7F86">
        <w:rPr>
          <w:rStyle w:val="Hyperlink"/>
          <w:color w:val="auto"/>
          <w:sz w:val="32"/>
          <w:szCs w:val="32"/>
          <w:u w:val="none"/>
          <w:lang w:val="en-US"/>
        </w:rPr>
        <w:t xml:space="preserve">Docker container run -d </w:t>
      </w:r>
      <w:r>
        <w:rPr>
          <w:rStyle w:val="Hyperlink"/>
          <w:color w:val="auto"/>
          <w:sz w:val="32"/>
          <w:szCs w:val="32"/>
          <w:u w:val="none"/>
          <w:lang w:val="en-US"/>
        </w:rPr>
        <w:t>–</w:t>
      </w:r>
      <w:r w:rsidRPr="006A7F86">
        <w:rPr>
          <w:rStyle w:val="Hyperlink"/>
          <w:color w:val="auto"/>
          <w:sz w:val="32"/>
          <w:szCs w:val="32"/>
          <w:u w:val="none"/>
          <w:lang w:val="en-US"/>
        </w:rPr>
        <w:t>n</w:t>
      </w:r>
      <w:r>
        <w:rPr>
          <w:rStyle w:val="Hyperlink"/>
          <w:color w:val="auto"/>
          <w:sz w:val="32"/>
          <w:szCs w:val="32"/>
          <w:u w:val="none"/>
          <w:lang w:val="en-US"/>
        </w:rPr>
        <w:t xml:space="preserve">ame </w:t>
      </w:r>
      <w:proofErr w:type="spellStart"/>
      <w:r>
        <w:rPr>
          <w:rStyle w:val="Hyperlink"/>
          <w:color w:val="auto"/>
          <w:sz w:val="32"/>
          <w:szCs w:val="32"/>
          <w:u w:val="none"/>
          <w:lang w:val="en-US"/>
        </w:rPr>
        <w:t>appmvc</w:t>
      </w:r>
      <w:proofErr w:type="spellEnd"/>
      <w:r>
        <w:rPr>
          <w:rStyle w:val="Hyperlink"/>
          <w:color w:val="auto"/>
          <w:sz w:val="32"/>
          <w:szCs w:val="32"/>
          <w:u w:val="none"/>
          <w:lang w:val="en-US"/>
        </w:rPr>
        <w:t xml:space="preserve"> -p 8000:80 -e DBHOST=172.17.0.2 </w:t>
      </w:r>
      <w:proofErr w:type="spellStart"/>
      <w:r>
        <w:rPr>
          <w:rStyle w:val="Hyperlink"/>
          <w:color w:val="auto"/>
          <w:sz w:val="32"/>
          <w:szCs w:val="32"/>
          <w:u w:val="none"/>
          <w:lang w:val="en-US"/>
        </w:rPr>
        <w:t>imagem</w:t>
      </w:r>
      <w:proofErr w:type="spellEnd"/>
    </w:p>
    <w:p w14:paraId="5DCCF279" w14:textId="77777777" w:rsidR="006A7F86" w:rsidRPr="006A7F86" w:rsidRDefault="006A7F86" w:rsidP="00AB0936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22BD3711" w14:textId="1051074C" w:rsidR="00AB0936" w:rsidRDefault="00AB0936" w:rsidP="00AB0936">
      <w:pPr>
        <w:rPr>
          <w:rStyle w:val="Hyperlink"/>
          <w:color w:val="FF0000"/>
          <w:sz w:val="32"/>
          <w:szCs w:val="32"/>
          <w:u w:val="none"/>
          <w:lang w:val="pt-BR"/>
        </w:rPr>
      </w:pPr>
      <w:r w:rsidRPr="00AB0936">
        <w:rPr>
          <w:rStyle w:val="Hyperlink"/>
          <w:color w:val="auto"/>
          <w:sz w:val="32"/>
          <w:szCs w:val="32"/>
          <w:u w:val="none"/>
          <w:lang w:val="pt-BR"/>
        </w:rPr>
        <w:t>Ao criar um banco, apagar o</w:t>
      </w:r>
      <w:r>
        <w:rPr>
          <w:rStyle w:val="Hyperlink"/>
          <w:color w:val="auto"/>
          <w:sz w:val="32"/>
          <w:szCs w:val="32"/>
          <w:u w:val="none"/>
          <w:lang w:val="pt-BR"/>
        </w:rPr>
        <w:t xml:space="preserve"> container e </w:t>
      </w:r>
      <w:proofErr w:type="gramStart"/>
      <w:r>
        <w:rPr>
          <w:rStyle w:val="Hyperlink"/>
          <w:color w:val="auto"/>
          <w:sz w:val="32"/>
          <w:szCs w:val="32"/>
          <w:u w:val="none"/>
          <w:lang w:val="pt-BR"/>
        </w:rPr>
        <w:t>criar um novo</w:t>
      </w:r>
      <w:proofErr w:type="gramEnd"/>
      <w:r>
        <w:rPr>
          <w:rStyle w:val="Hyperlink"/>
          <w:color w:val="auto"/>
          <w:sz w:val="32"/>
          <w:szCs w:val="32"/>
          <w:u w:val="none"/>
          <w:lang w:val="pt-BR"/>
        </w:rPr>
        <w:t xml:space="preserve"> mapeando para o volume, vamos ver que os dados permanecem lá.</w:t>
      </w:r>
      <w:r w:rsidR="00666CA3">
        <w:rPr>
          <w:rStyle w:val="Hyperlink"/>
          <w:color w:val="auto"/>
          <w:sz w:val="32"/>
          <w:szCs w:val="32"/>
          <w:u w:val="none"/>
          <w:lang w:val="pt-BR"/>
        </w:rPr>
        <w:t xml:space="preserve"> </w:t>
      </w:r>
      <w:r w:rsidR="00666CA3" w:rsidRPr="00666CA3">
        <w:rPr>
          <w:rStyle w:val="Hyperlink"/>
          <w:color w:val="FF0000"/>
          <w:sz w:val="32"/>
          <w:szCs w:val="32"/>
          <w:u w:val="none"/>
          <w:lang w:val="pt-BR"/>
        </w:rPr>
        <w:t>PRESERVA A INFORMAÇÃO DE UM CONTAINER</w:t>
      </w:r>
    </w:p>
    <w:p w14:paraId="0F919D98" w14:textId="0C4CE837" w:rsidR="00666CA3" w:rsidRDefault="00666CA3" w:rsidP="00AB0936">
      <w:pPr>
        <w:rPr>
          <w:rStyle w:val="Hyperlink"/>
          <w:color w:val="FF0000"/>
          <w:sz w:val="32"/>
          <w:szCs w:val="32"/>
          <w:u w:val="none"/>
          <w:lang w:val="pt-BR"/>
        </w:rPr>
      </w:pPr>
    </w:p>
    <w:p w14:paraId="7D754CC9" w14:textId="1829CAF7" w:rsidR="008646E0" w:rsidRPr="008646E0" w:rsidRDefault="008646E0" w:rsidP="00AB0936">
      <w:pPr>
        <w:rPr>
          <w:rStyle w:val="Hyperlink"/>
          <w:color w:val="FF0000"/>
          <w:sz w:val="32"/>
          <w:szCs w:val="32"/>
          <w:u w:val="none"/>
          <w:lang w:val="pt-BR"/>
        </w:rPr>
      </w:pPr>
      <w:r w:rsidRPr="008646E0">
        <w:rPr>
          <w:rStyle w:val="Hyperlink"/>
          <w:color w:val="auto"/>
          <w:sz w:val="32"/>
          <w:szCs w:val="32"/>
          <w:u w:val="none"/>
          <w:lang w:val="pt-BR"/>
        </w:rPr>
        <w:lastRenderedPageBreak/>
        <w:t>A resposta desse comando m</w:t>
      </w:r>
      <w:r>
        <w:rPr>
          <w:rStyle w:val="Hyperlink"/>
          <w:color w:val="auto"/>
          <w:sz w:val="32"/>
          <w:szCs w:val="32"/>
          <w:u w:val="none"/>
          <w:lang w:val="pt-BR"/>
        </w:rPr>
        <w:t xml:space="preserve">ostrará como o docker configurou a rede virtual e incluirá uma seção containers que mostra os contêineres conectados </w:t>
      </w:r>
      <w:proofErr w:type="spellStart"/>
      <w:r>
        <w:rPr>
          <w:rStyle w:val="Hyperlink"/>
          <w:color w:val="auto"/>
          <w:sz w:val="32"/>
          <w:szCs w:val="32"/>
          <w:u w:val="none"/>
          <w:lang w:val="pt-BR"/>
        </w:rPr>
        <w:t>á</w:t>
      </w:r>
      <w:proofErr w:type="spellEnd"/>
      <w:r>
        <w:rPr>
          <w:rStyle w:val="Hyperlink"/>
          <w:color w:val="auto"/>
          <w:sz w:val="32"/>
          <w:szCs w:val="32"/>
          <w:u w:val="none"/>
          <w:lang w:val="pt-BR"/>
        </w:rPr>
        <w:t xml:space="preserve"> rede e os endereços </w:t>
      </w:r>
      <w:proofErr w:type="spellStart"/>
      <w:r>
        <w:rPr>
          <w:rStyle w:val="Hyperlink"/>
          <w:color w:val="auto"/>
          <w:sz w:val="32"/>
          <w:szCs w:val="32"/>
          <w:u w:val="none"/>
          <w:lang w:val="pt-BR"/>
        </w:rPr>
        <w:t>IPs</w:t>
      </w:r>
      <w:proofErr w:type="spellEnd"/>
      <w:r>
        <w:rPr>
          <w:rStyle w:val="Hyperlink"/>
          <w:color w:val="auto"/>
          <w:sz w:val="32"/>
          <w:szCs w:val="32"/>
          <w:u w:val="none"/>
          <w:lang w:val="pt-BR"/>
        </w:rPr>
        <w:t xml:space="preserve"> que são atribuídos a eles.</w:t>
      </w:r>
    </w:p>
    <w:p w14:paraId="1FC27B90" w14:textId="60F7665F" w:rsidR="008646E0" w:rsidRDefault="008646E0" w:rsidP="00CB5003">
      <w:pPr>
        <w:pStyle w:val="PargrafodaLista"/>
        <w:numPr>
          <w:ilvl w:val="0"/>
          <w:numId w:val="38"/>
        </w:numPr>
        <w:rPr>
          <w:rStyle w:val="Hyperlink"/>
          <w:color w:val="000000" w:themeColor="text1"/>
          <w:sz w:val="32"/>
          <w:szCs w:val="32"/>
          <w:u w:val="none"/>
          <w:lang w:val="en-US"/>
        </w:rPr>
      </w:pPr>
      <w:r w:rsidRPr="00CB5003">
        <w:rPr>
          <w:rStyle w:val="Hyperlink"/>
          <w:color w:val="000000" w:themeColor="text1"/>
          <w:sz w:val="32"/>
          <w:szCs w:val="32"/>
          <w:u w:val="none"/>
          <w:lang w:val="en-US"/>
        </w:rPr>
        <w:t>docker network inspect bridge</w:t>
      </w:r>
    </w:p>
    <w:p w14:paraId="0E1F3A3C" w14:textId="0C0AD2CD" w:rsidR="00FB71D9" w:rsidRPr="00FB71D9" w:rsidRDefault="00FB71D9" w:rsidP="00CB5003">
      <w:pPr>
        <w:pStyle w:val="PargrafodaLista"/>
        <w:numPr>
          <w:ilvl w:val="0"/>
          <w:numId w:val="38"/>
        </w:numPr>
        <w:rPr>
          <w:rStyle w:val="Hyperlink"/>
          <w:color w:val="000000" w:themeColor="text1"/>
          <w:sz w:val="32"/>
          <w:szCs w:val="32"/>
          <w:u w:val="none"/>
          <w:lang w:val="pt-BR"/>
        </w:rPr>
      </w:pPr>
      <w:r w:rsidRPr="00FB71D9">
        <w:rPr>
          <w:rStyle w:val="Hyperlink"/>
          <w:color w:val="000000" w:themeColor="text1"/>
          <w:sz w:val="32"/>
          <w:szCs w:val="32"/>
          <w:u w:val="none"/>
          <w:lang w:val="pt-BR"/>
        </w:rPr>
        <w:t xml:space="preserve">docker container logs </w:t>
      </w:r>
      <w:proofErr w:type="spellStart"/>
      <w:r w:rsidRPr="00FB71D9">
        <w:rPr>
          <w:rStyle w:val="Hyperlink"/>
          <w:color w:val="000000" w:themeColor="text1"/>
          <w:sz w:val="32"/>
          <w:szCs w:val="32"/>
          <w:u w:val="none"/>
          <w:lang w:val="pt-BR"/>
        </w:rPr>
        <w:t>appmvc</w:t>
      </w:r>
      <w:proofErr w:type="spellEnd"/>
      <w:r w:rsidRPr="00FB71D9">
        <w:rPr>
          <w:rStyle w:val="Hyperlink"/>
          <w:color w:val="000000" w:themeColor="text1"/>
          <w:sz w:val="32"/>
          <w:szCs w:val="32"/>
          <w:u w:val="none"/>
          <w:lang w:val="pt-BR"/>
        </w:rPr>
        <w:t xml:space="preserve"> (mostrar algumas informações import</w:t>
      </w:r>
      <w:r>
        <w:rPr>
          <w:rStyle w:val="Hyperlink"/>
          <w:color w:val="000000" w:themeColor="text1"/>
          <w:sz w:val="32"/>
          <w:szCs w:val="32"/>
          <w:u w:val="none"/>
          <w:lang w:val="pt-BR"/>
        </w:rPr>
        <w:t>antes.</w:t>
      </w:r>
      <w:r w:rsidRPr="00FB71D9">
        <w:rPr>
          <w:rStyle w:val="Hyperlink"/>
          <w:color w:val="000000" w:themeColor="text1"/>
          <w:sz w:val="32"/>
          <w:szCs w:val="32"/>
          <w:u w:val="none"/>
          <w:lang w:val="pt-BR"/>
        </w:rPr>
        <w:t>)</w:t>
      </w:r>
    </w:p>
    <w:p w14:paraId="17C03CB6" w14:textId="0943CFDD" w:rsidR="00666CA3" w:rsidRDefault="00666CA3" w:rsidP="00AB0936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098A0045" w14:textId="157826E7" w:rsidR="004E6955" w:rsidRDefault="004E6955" w:rsidP="00F936D0">
      <w:pPr>
        <w:jc w:val="center"/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 w:rsidRPr="00F936D0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>Rede virtual</w:t>
      </w:r>
    </w:p>
    <w:p w14:paraId="3D7933C6" w14:textId="3B0E17DA" w:rsidR="00F936D0" w:rsidRDefault="00F936D0" w:rsidP="00F936D0">
      <w:p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noProof/>
          <w:color w:val="auto"/>
          <w:sz w:val="32"/>
          <w:szCs w:val="32"/>
          <w:u w:val="none"/>
          <w:lang w:val="pt-BR"/>
        </w:rPr>
        <w:drawing>
          <wp:inline distT="0" distB="0" distL="0" distR="0" wp14:anchorId="2DE04765" wp14:editId="54B448DB">
            <wp:extent cx="6639560" cy="3323590"/>
            <wp:effectExtent l="0" t="0" r="889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5C6A3" w14:textId="269216C9" w:rsidR="00F936D0" w:rsidRDefault="00F936D0" w:rsidP="00F936D0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73F6600D" w14:textId="4E5BA94E" w:rsidR="00F936D0" w:rsidRDefault="00F936D0" w:rsidP="00F936D0">
      <w:pPr>
        <w:pStyle w:val="PargrafodaLista"/>
        <w:numPr>
          <w:ilvl w:val="0"/>
          <w:numId w:val="39"/>
        </w:numPr>
        <w:rPr>
          <w:rStyle w:val="Hyperlink"/>
          <w:color w:val="000000" w:themeColor="text1"/>
          <w:sz w:val="32"/>
          <w:szCs w:val="32"/>
          <w:u w:val="none"/>
          <w:lang w:val="en-US"/>
        </w:rPr>
      </w:pPr>
      <w:r w:rsidRPr="00CB5003">
        <w:rPr>
          <w:rStyle w:val="Hyperlink"/>
          <w:color w:val="000000" w:themeColor="text1"/>
          <w:sz w:val="32"/>
          <w:szCs w:val="32"/>
          <w:u w:val="none"/>
          <w:lang w:val="en-US"/>
        </w:rPr>
        <w:t xml:space="preserve">docker </w:t>
      </w:r>
      <w:r>
        <w:rPr>
          <w:rStyle w:val="Hyperlink"/>
          <w:color w:val="000000" w:themeColor="text1"/>
          <w:sz w:val="32"/>
          <w:szCs w:val="32"/>
          <w:u w:val="none"/>
          <w:lang w:val="en-US"/>
        </w:rPr>
        <w:t>network ls</w:t>
      </w:r>
    </w:p>
    <w:p w14:paraId="2D7AED14" w14:textId="02281407" w:rsidR="00F936D0" w:rsidRDefault="00F936D0" w:rsidP="00F936D0">
      <w:pPr>
        <w:pStyle w:val="PargrafodaLista"/>
        <w:numPr>
          <w:ilvl w:val="0"/>
          <w:numId w:val="39"/>
        </w:numPr>
        <w:rPr>
          <w:rStyle w:val="Hyperlink"/>
          <w:color w:val="000000" w:themeColor="text1"/>
          <w:sz w:val="32"/>
          <w:szCs w:val="32"/>
          <w:u w:val="none"/>
          <w:lang w:val="en-US"/>
        </w:rPr>
      </w:pPr>
      <w:r>
        <w:rPr>
          <w:rStyle w:val="Hyperlink"/>
          <w:color w:val="000000" w:themeColor="text1"/>
          <w:sz w:val="32"/>
          <w:szCs w:val="32"/>
          <w:u w:val="none"/>
          <w:lang w:val="en-US"/>
        </w:rPr>
        <w:t>docker network inspect bridge</w:t>
      </w:r>
    </w:p>
    <w:p w14:paraId="4D80E001" w14:textId="623E50FE" w:rsidR="00F936D0" w:rsidRDefault="00F936D0" w:rsidP="00F936D0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0BB60787" w14:textId="37CCEC55" w:rsidR="00D36DB7" w:rsidRDefault="00D36DB7" w:rsidP="00F936D0">
      <w:p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noProof/>
          <w:color w:val="auto"/>
          <w:sz w:val="32"/>
          <w:szCs w:val="32"/>
          <w:u w:val="none"/>
          <w:lang w:val="pt-BR"/>
        </w:rPr>
        <w:drawing>
          <wp:inline distT="0" distB="0" distL="0" distR="0" wp14:anchorId="141DC26D" wp14:editId="0BCFA3D5">
            <wp:extent cx="6639560" cy="1343660"/>
            <wp:effectExtent l="0" t="0" r="8890" b="889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A2F4" w14:textId="25F1D31A" w:rsidR="00F936D0" w:rsidRDefault="00F936D0" w:rsidP="00F936D0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493C51AE" w14:textId="4A2648F3" w:rsidR="00CD1801" w:rsidRDefault="00446A7B" w:rsidP="00F936D0">
      <w:pPr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 w:rsidRPr="001E2441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lastRenderedPageBreak/>
        <w:t>Criando rede customizada</w:t>
      </w:r>
    </w:p>
    <w:p w14:paraId="39C972EF" w14:textId="7E5A4945" w:rsidR="001E2441" w:rsidRPr="001E2441" w:rsidRDefault="00100558" w:rsidP="00F936D0">
      <w:pPr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>
        <w:rPr>
          <w:rStyle w:val="Hyperlink"/>
          <w:b/>
          <w:bCs/>
          <w:noProof/>
          <w:color w:val="auto"/>
          <w:sz w:val="32"/>
          <w:szCs w:val="32"/>
          <w:u w:val="none"/>
          <w:lang w:val="pt-BR"/>
        </w:rPr>
        <w:drawing>
          <wp:inline distT="0" distB="0" distL="0" distR="0" wp14:anchorId="6574B8A4" wp14:editId="63C10143">
            <wp:extent cx="6647180" cy="4118610"/>
            <wp:effectExtent l="0" t="0" r="127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43C05" w14:textId="6AB5DAA8" w:rsidR="00D36DB7" w:rsidRDefault="00CD1801" w:rsidP="00F936D0">
      <w:p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color w:val="auto"/>
          <w:sz w:val="32"/>
          <w:szCs w:val="32"/>
          <w:u w:val="none"/>
          <w:lang w:val="pt-BR"/>
        </w:rPr>
        <w:t xml:space="preserve">docker network </w:t>
      </w:r>
      <w:proofErr w:type="spellStart"/>
      <w:r>
        <w:rPr>
          <w:rStyle w:val="Hyperlink"/>
          <w:color w:val="auto"/>
          <w:sz w:val="32"/>
          <w:szCs w:val="32"/>
          <w:u w:val="none"/>
          <w:lang w:val="pt-BR"/>
        </w:rPr>
        <w:t>create</w:t>
      </w:r>
      <w:proofErr w:type="spellEnd"/>
      <w:r>
        <w:rPr>
          <w:rStyle w:val="Hyperlink"/>
          <w:color w:val="auto"/>
          <w:sz w:val="32"/>
          <w:szCs w:val="32"/>
          <w:u w:val="none"/>
          <w:lang w:val="pt-BR"/>
        </w:rPr>
        <w:t xml:space="preserve"> </w:t>
      </w:r>
      <w:r w:rsidR="00DF69A4">
        <w:rPr>
          <w:rStyle w:val="Hyperlink"/>
          <w:color w:val="auto"/>
          <w:sz w:val="32"/>
          <w:szCs w:val="32"/>
          <w:u w:val="none"/>
          <w:lang w:val="pt-BR"/>
        </w:rPr>
        <w:t>--</w:t>
      </w:r>
      <w:r>
        <w:rPr>
          <w:rStyle w:val="Hyperlink"/>
          <w:color w:val="auto"/>
          <w:sz w:val="32"/>
          <w:szCs w:val="32"/>
          <w:u w:val="none"/>
          <w:lang w:val="pt-BR"/>
        </w:rPr>
        <w:t>driver &lt;nome&gt; &lt;</w:t>
      </w:r>
      <w:proofErr w:type="spellStart"/>
      <w:r>
        <w:rPr>
          <w:rStyle w:val="Hyperlink"/>
          <w:color w:val="auto"/>
          <w:sz w:val="32"/>
          <w:szCs w:val="32"/>
          <w:u w:val="none"/>
          <w:lang w:val="pt-BR"/>
        </w:rPr>
        <w:t>nome_da_rede</w:t>
      </w:r>
      <w:proofErr w:type="spellEnd"/>
      <w:r>
        <w:rPr>
          <w:rStyle w:val="Hyperlink"/>
          <w:color w:val="auto"/>
          <w:sz w:val="32"/>
          <w:szCs w:val="32"/>
          <w:u w:val="none"/>
          <w:lang w:val="pt-BR"/>
        </w:rPr>
        <w:t>&gt;</w:t>
      </w:r>
    </w:p>
    <w:p w14:paraId="75E70807" w14:textId="3B2BEFA7" w:rsidR="00446A7B" w:rsidRDefault="00446A7B" w:rsidP="00F936D0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1F959DEE" w14:textId="5D925C29" w:rsidR="00446A7B" w:rsidRDefault="00446A7B" w:rsidP="00DF69A4">
      <w:pPr>
        <w:pStyle w:val="PargrafodaLista"/>
        <w:numPr>
          <w:ilvl w:val="0"/>
          <w:numId w:val="40"/>
        </w:numPr>
        <w:rPr>
          <w:rStyle w:val="Hyperlink"/>
          <w:color w:val="auto"/>
          <w:sz w:val="32"/>
          <w:szCs w:val="32"/>
          <w:u w:val="none"/>
          <w:lang w:val="en-US"/>
        </w:rPr>
      </w:pPr>
      <w:r w:rsidRPr="00DF69A4">
        <w:rPr>
          <w:rStyle w:val="Hyperlink"/>
          <w:color w:val="auto"/>
          <w:sz w:val="32"/>
          <w:szCs w:val="32"/>
          <w:u w:val="none"/>
          <w:lang w:val="en-US"/>
        </w:rPr>
        <w:t>docker network create</w:t>
      </w:r>
      <w:r w:rsidR="00DF69A4" w:rsidRPr="00DF69A4">
        <w:rPr>
          <w:rStyle w:val="Hyperlink"/>
          <w:color w:val="auto"/>
          <w:sz w:val="32"/>
          <w:szCs w:val="32"/>
          <w:u w:val="none"/>
          <w:lang w:val="en-US"/>
        </w:rPr>
        <w:t xml:space="preserve"> </w:t>
      </w:r>
      <w:r w:rsidR="00DF69A4">
        <w:rPr>
          <w:rStyle w:val="Hyperlink"/>
          <w:color w:val="auto"/>
          <w:sz w:val="32"/>
          <w:szCs w:val="32"/>
          <w:u w:val="none"/>
          <w:lang w:val="en-US"/>
        </w:rPr>
        <w:t>--</w:t>
      </w:r>
      <w:r w:rsidR="00DF69A4" w:rsidRPr="00DF69A4">
        <w:rPr>
          <w:rStyle w:val="Hyperlink"/>
          <w:color w:val="auto"/>
          <w:sz w:val="32"/>
          <w:szCs w:val="32"/>
          <w:u w:val="none"/>
          <w:lang w:val="en-US"/>
        </w:rPr>
        <w:t xml:space="preserve">driver bridge </w:t>
      </w:r>
      <w:proofErr w:type="spellStart"/>
      <w:r w:rsidR="00DF69A4" w:rsidRPr="00DF69A4">
        <w:rPr>
          <w:rStyle w:val="Hyperlink"/>
          <w:color w:val="auto"/>
          <w:sz w:val="32"/>
          <w:szCs w:val="32"/>
          <w:u w:val="none"/>
          <w:lang w:val="en-US"/>
        </w:rPr>
        <w:t>redealpine</w:t>
      </w:r>
      <w:proofErr w:type="spellEnd"/>
    </w:p>
    <w:p w14:paraId="52E677C5" w14:textId="25573324" w:rsidR="00DF69A4" w:rsidRDefault="00DF69A4" w:rsidP="00DF69A4">
      <w:pPr>
        <w:pStyle w:val="PargrafodaLista"/>
        <w:numPr>
          <w:ilvl w:val="0"/>
          <w:numId w:val="40"/>
        </w:numPr>
        <w:rPr>
          <w:rStyle w:val="Hyperlink"/>
          <w:color w:val="auto"/>
          <w:sz w:val="32"/>
          <w:szCs w:val="32"/>
          <w:u w:val="none"/>
          <w:lang w:val="en-US"/>
        </w:rPr>
      </w:pPr>
      <w:r>
        <w:rPr>
          <w:rStyle w:val="Hyperlink"/>
          <w:color w:val="auto"/>
          <w:sz w:val="32"/>
          <w:szCs w:val="32"/>
          <w:u w:val="none"/>
          <w:lang w:val="en-US"/>
        </w:rPr>
        <w:t xml:space="preserve">docker container run -it --name alp1 --network </w:t>
      </w:r>
      <w:proofErr w:type="spellStart"/>
      <w:r>
        <w:rPr>
          <w:rStyle w:val="Hyperlink"/>
          <w:color w:val="auto"/>
          <w:sz w:val="32"/>
          <w:szCs w:val="32"/>
          <w:u w:val="none"/>
          <w:lang w:val="en-US"/>
        </w:rPr>
        <w:t>redealpine</w:t>
      </w:r>
      <w:proofErr w:type="spellEnd"/>
      <w:r>
        <w:rPr>
          <w:rStyle w:val="Hyperlink"/>
          <w:color w:val="auto"/>
          <w:sz w:val="32"/>
          <w:szCs w:val="32"/>
          <w:u w:val="none"/>
          <w:lang w:val="en-US"/>
        </w:rPr>
        <w:t xml:space="preserve"> alpine</w:t>
      </w:r>
    </w:p>
    <w:p w14:paraId="7B8EC7A2" w14:textId="27B51808" w:rsidR="00DF69A4" w:rsidRDefault="00DF69A4" w:rsidP="00DF69A4">
      <w:pPr>
        <w:pStyle w:val="PargrafodaLista"/>
        <w:numPr>
          <w:ilvl w:val="0"/>
          <w:numId w:val="40"/>
        </w:numPr>
        <w:rPr>
          <w:rStyle w:val="Hyperlink"/>
          <w:color w:val="auto"/>
          <w:sz w:val="32"/>
          <w:szCs w:val="32"/>
          <w:u w:val="none"/>
          <w:lang w:val="en-US"/>
        </w:rPr>
      </w:pPr>
      <w:r>
        <w:rPr>
          <w:rStyle w:val="Hyperlink"/>
          <w:color w:val="auto"/>
          <w:sz w:val="32"/>
          <w:szCs w:val="32"/>
          <w:u w:val="none"/>
          <w:lang w:val="en-US"/>
        </w:rPr>
        <w:t xml:space="preserve">docker container run -it --name alp2 --network </w:t>
      </w:r>
      <w:proofErr w:type="spellStart"/>
      <w:r>
        <w:rPr>
          <w:rStyle w:val="Hyperlink"/>
          <w:color w:val="auto"/>
          <w:sz w:val="32"/>
          <w:szCs w:val="32"/>
          <w:u w:val="none"/>
          <w:lang w:val="en-US"/>
        </w:rPr>
        <w:t>redealpine</w:t>
      </w:r>
      <w:proofErr w:type="spellEnd"/>
      <w:r>
        <w:rPr>
          <w:rStyle w:val="Hyperlink"/>
          <w:color w:val="auto"/>
          <w:sz w:val="32"/>
          <w:szCs w:val="32"/>
          <w:u w:val="none"/>
          <w:lang w:val="en-US"/>
        </w:rPr>
        <w:t xml:space="preserve"> alpine</w:t>
      </w:r>
    </w:p>
    <w:p w14:paraId="69679FCE" w14:textId="563C5191" w:rsidR="00776D6C" w:rsidRDefault="00776D6C" w:rsidP="00DF69A4">
      <w:pPr>
        <w:pStyle w:val="PargrafodaLista"/>
        <w:numPr>
          <w:ilvl w:val="0"/>
          <w:numId w:val="40"/>
        </w:numPr>
        <w:rPr>
          <w:rStyle w:val="Hyperlink"/>
          <w:color w:val="auto"/>
          <w:sz w:val="32"/>
          <w:szCs w:val="32"/>
          <w:u w:val="none"/>
          <w:lang w:val="en-US"/>
        </w:rPr>
      </w:pPr>
      <w:r>
        <w:rPr>
          <w:rStyle w:val="Hyperlink"/>
          <w:color w:val="auto"/>
          <w:sz w:val="32"/>
          <w:szCs w:val="32"/>
          <w:u w:val="none"/>
          <w:lang w:val="en-US"/>
        </w:rPr>
        <w:t xml:space="preserve">docker network connect </w:t>
      </w:r>
      <w:proofErr w:type="spellStart"/>
      <w:r>
        <w:rPr>
          <w:rStyle w:val="Hyperlink"/>
          <w:color w:val="auto"/>
          <w:sz w:val="32"/>
          <w:szCs w:val="32"/>
          <w:u w:val="none"/>
          <w:lang w:val="en-US"/>
        </w:rPr>
        <w:t>redealpine</w:t>
      </w:r>
      <w:proofErr w:type="spellEnd"/>
      <w:r>
        <w:rPr>
          <w:rStyle w:val="Hyperlink"/>
          <w:color w:val="auto"/>
          <w:sz w:val="32"/>
          <w:szCs w:val="32"/>
          <w:u w:val="none"/>
          <w:lang w:val="en-US"/>
        </w:rPr>
        <w:t xml:space="preserve"> alp3</w:t>
      </w:r>
    </w:p>
    <w:p w14:paraId="6312112C" w14:textId="4729BB99" w:rsidR="00E6555B" w:rsidRDefault="00E6555B" w:rsidP="00E6555B">
      <w:pPr>
        <w:pStyle w:val="PargrafodaLista"/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270EA4AA" w14:textId="5F545479" w:rsidR="00E6555B" w:rsidRDefault="00E6555B" w:rsidP="00E6555B">
      <w:pPr>
        <w:pStyle w:val="PargrafodaLista"/>
        <w:rPr>
          <w:rStyle w:val="Hyperlink"/>
          <w:color w:val="FF0000"/>
          <w:sz w:val="32"/>
          <w:szCs w:val="32"/>
          <w:u w:val="none"/>
          <w:lang w:val="pt-BR"/>
        </w:rPr>
      </w:pPr>
      <w:r w:rsidRPr="00E6555B">
        <w:rPr>
          <w:rStyle w:val="Hyperlink"/>
          <w:color w:val="FF0000"/>
          <w:sz w:val="32"/>
          <w:szCs w:val="32"/>
          <w:u w:val="none"/>
          <w:lang w:val="pt-BR"/>
        </w:rPr>
        <w:t xml:space="preserve">Docker </w:t>
      </w:r>
      <w:proofErr w:type="spellStart"/>
      <w:r w:rsidRPr="00E6555B">
        <w:rPr>
          <w:rStyle w:val="Hyperlink"/>
          <w:color w:val="FF0000"/>
          <w:sz w:val="32"/>
          <w:szCs w:val="32"/>
          <w:u w:val="none"/>
          <w:lang w:val="pt-BR"/>
        </w:rPr>
        <w:t>compose</w:t>
      </w:r>
      <w:proofErr w:type="spellEnd"/>
      <w:r w:rsidRPr="00E6555B">
        <w:rPr>
          <w:rStyle w:val="Hyperlink"/>
          <w:color w:val="FF0000"/>
          <w:sz w:val="32"/>
          <w:szCs w:val="32"/>
          <w:u w:val="none"/>
          <w:lang w:val="pt-BR"/>
        </w:rPr>
        <w:t xml:space="preserve"> é </w:t>
      </w:r>
      <w:proofErr w:type="spellStart"/>
      <w:r w:rsidRPr="00E6555B">
        <w:rPr>
          <w:rStyle w:val="Hyperlink"/>
          <w:color w:val="FF0000"/>
          <w:sz w:val="32"/>
          <w:szCs w:val="32"/>
          <w:u w:val="none"/>
          <w:lang w:val="pt-BR"/>
        </w:rPr>
        <w:t>responsavel</w:t>
      </w:r>
      <w:proofErr w:type="spellEnd"/>
      <w:r w:rsidRPr="00E6555B">
        <w:rPr>
          <w:rStyle w:val="Hyperlink"/>
          <w:color w:val="FF0000"/>
          <w:sz w:val="32"/>
          <w:szCs w:val="32"/>
          <w:u w:val="none"/>
          <w:lang w:val="pt-BR"/>
        </w:rPr>
        <w:t xml:space="preserve"> pelo gerenciamento e criação de redes, volume e comunicação.</w:t>
      </w:r>
    </w:p>
    <w:p w14:paraId="4BD3E9D4" w14:textId="1BBE4402" w:rsidR="00E6555B" w:rsidRDefault="00E6555B" w:rsidP="00E6555B">
      <w:pPr>
        <w:pStyle w:val="PargrafodaLista"/>
        <w:rPr>
          <w:rStyle w:val="Hyperlink"/>
          <w:color w:val="FF0000"/>
          <w:sz w:val="32"/>
          <w:szCs w:val="32"/>
          <w:u w:val="none"/>
          <w:lang w:val="pt-BR"/>
        </w:rPr>
      </w:pPr>
    </w:p>
    <w:p w14:paraId="6D43B9F8" w14:textId="77777777" w:rsidR="00E6555B" w:rsidRPr="00E6555B" w:rsidRDefault="00E6555B" w:rsidP="00E6555B">
      <w:pPr>
        <w:pStyle w:val="PargrafodaLista"/>
        <w:rPr>
          <w:rStyle w:val="Hyperlink"/>
          <w:color w:val="FF0000"/>
          <w:sz w:val="32"/>
          <w:szCs w:val="32"/>
          <w:u w:val="none"/>
          <w:lang w:val="pt-BR"/>
        </w:rPr>
      </w:pPr>
    </w:p>
    <w:p w14:paraId="2470662C" w14:textId="2052226D" w:rsidR="001E2441" w:rsidRPr="00E6555B" w:rsidRDefault="00337DA3" w:rsidP="001E2441">
      <w:p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noProof/>
          <w:color w:val="auto"/>
          <w:sz w:val="32"/>
          <w:szCs w:val="32"/>
          <w:u w:val="none"/>
          <w:lang w:val="pt-BR"/>
        </w:rPr>
        <w:drawing>
          <wp:inline distT="0" distB="0" distL="0" distR="0" wp14:anchorId="471FD7B2" wp14:editId="0C547D28">
            <wp:extent cx="6639560" cy="1590040"/>
            <wp:effectExtent l="0" t="0" r="889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4B6E9" w14:textId="60B882D0" w:rsidR="00B9273A" w:rsidRPr="00B76AF7" w:rsidRDefault="00B9273A" w:rsidP="00B9273A">
      <w:pPr>
        <w:jc w:val="center"/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lastRenderedPageBreak/>
        <w:t xml:space="preserve">Docker </w:t>
      </w:r>
      <w:proofErr w:type="spellStart"/>
      <w:r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>Compose</w:t>
      </w:r>
      <w:proofErr w:type="spellEnd"/>
    </w:p>
    <w:p w14:paraId="396A12D0" w14:textId="33E8E988" w:rsidR="00B9273A" w:rsidRPr="00B9273A" w:rsidRDefault="00A42F38" w:rsidP="00B9273A">
      <w:p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noProof/>
          <w:color w:val="auto"/>
          <w:sz w:val="32"/>
          <w:szCs w:val="32"/>
          <w:u w:val="none"/>
          <w:lang w:val="pt-BR"/>
        </w:rPr>
        <w:drawing>
          <wp:inline distT="0" distB="0" distL="0" distR="0" wp14:anchorId="48AD35EF" wp14:editId="0F470DCB">
            <wp:extent cx="6634480" cy="145669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F9EB5" w14:textId="6E7588FF" w:rsidR="001E2441" w:rsidRDefault="001E2441" w:rsidP="00B9273A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2E15825E" w14:textId="14037685" w:rsidR="00453708" w:rsidRPr="00453708" w:rsidRDefault="00453708" w:rsidP="00453708">
      <w:pPr>
        <w:jc w:val="center"/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 w:rsidRPr="00453708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>Roteiro para as aplicações</w:t>
      </w:r>
    </w:p>
    <w:p w14:paraId="5D6DA58C" w14:textId="77777777" w:rsidR="00620F59" w:rsidRDefault="00620F59" w:rsidP="00B9273A">
      <w:pPr>
        <w:rPr>
          <w:rStyle w:val="Hyperlink"/>
          <w:noProof/>
          <w:color w:val="auto"/>
          <w:sz w:val="32"/>
          <w:szCs w:val="32"/>
          <w:u w:val="none"/>
          <w:lang w:val="pt-BR"/>
        </w:rPr>
      </w:pPr>
    </w:p>
    <w:p w14:paraId="64EB1489" w14:textId="77777777" w:rsidR="00620F59" w:rsidRDefault="00620F59" w:rsidP="00B9273A">
      <w:pPr>
        <w:rPr>
          <w:rStyle w:val="Hyperlink"/>
          <w:noProof/>
          <w:color w:val="auto"/>
          <w:sz w:val="32"/>
          <w:szCs w:val="32"/>
          <w:u w:val="none"/>
          <w:lang w:val="pt-BR"/>
        </w:rPr>
      </w:pPr>
    </w:p>
    <w:p w14:paraId="63E690CD" w14:textId="297FA66F" w:rsidR="00453708" w:rsidRDefault="00453708" w:rsidP="00B9273A">
      <w:p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noProof/>
          <w:color w:val="auto"/>
          <w:sz w:val="32"/>
          <w:szCs w:val="32"/>
          <w:u w:val="none"/>
          <w:lang w:val="pt-BR"/>
        </w:rPr>
        <w:drawing>
          <wp:inline distT="0" distB="0" distL="0" distR="0" wp14:anchorId="346C4931" wp14:editId="63448EAD">
            <wp:extent cx="6645275" cy="3083560"/>
            <wp:effectExtent l="0" t="0" r="3175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0C1EC" w14:textId="00BC4D29" w:rsidR="00620F59" w:rsidRDefault="00620F59" w:rsidP="00B9273A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52E8C9E0" w14:textId="4795881E" w:rsidR="00620F59" w:rsidRDefault="00620F59" w:rsidP="00B9273A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4E93C1DC" w14:textId="24F2812B" w:rsidR="00620F59" w:rsidRDefault="00620F59" w:rsidP="00B9273A">
      <w:p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color w:val="auto"/>
          <w:sz w:val="32"/>
          <w:szCs w:val="32"/>
          <w:u w:val="none"/>
          <w:lang w:val="pt-BR"/>
        </w:rPr>
        <w:t>Processando o arquivo de composição</w:t>
      </w:r>
    </w:p>
    <w:p w14:paraId="065224DE" w14:textId="05CC36E5" w:rsidR="00620F59" w:rsidRDefault="00620F59" w:rsidP="00620F59">
      <w:pPr>
        <w:pStyle w:val="PargrafodaLista"/>
        <w:numPr>
          <w:ilvl w:val="0"/>
          <w:numId w:val="41"/>
        </w:numPr>
        <w:rPr>
          <w:rStyle w:val="Hyperlink"/>
          <w:color w:val="auto"/>
          <w:sz w:val="32"/>
          <w:szCs w:val="32"/>
          <w:u w:val="none"/>
          <w:lang w:val="en-US"/>
        </w:rPr>
      </w:pPr>
      <w:r w:rsidRPr="00620F59">
        <w:rPr>
          <w:rStyle w:val="Hyperlink"/>
          <w:color w:val="auto"/>
          <w:sz w:val="32"/>
          <w:szCs w:val="32"/>
          <w:u w:val="none"/>
          <w:lang w:val="en-US"/>
        </w:rPr>
        <w:t>docker-compose -f docker-</w:t>
      </w:r>
      <w:proofErr w:type="spellStart"/>
      <w:r w:rsidRPr="00620F59">
        <w:rPr>
          <w:rStyle w:val="Hyperlink"/>
          <w:color w:val="auto"/>
          <w:sz w:val="32"/>
          <w:szCs w:val="32"/>
          <w:u w:val="none"/>
          <w:lang w:val="en-US"/>
        </w:rPr>
        <w:t>c</w:t>
      </w:r>
      <w:r>
        <w:rPr>
          <w:rStyle w:val="Hyperlink"/>
          <w:color w:val="auto"/>
          <w:sz w:val="32"/>
          <w:szCs w:val="32"/>
          <w:u w:val="none"/>
          <w:lang w:val="en-US"/>
        </w:rPr>
        <w:t>ompose.yml</w:t>
      </w:r>
      <w:proofErr w:type="spellEnd"/>
      <w:r>
        <w:rPr>
          <w:rStyle w:val="Hyperlink"/>
          <w:color w:val="auto"/>
          <w:sz w:val="32"/>
          <w:szCs w:val="32"/>
          <w:u w:val="none"/>
          <w:lang w:val="en-US"/>
        </w:rPr>
        <w:t xml:space="preserve"> build</w:t>
      </w:r>
    </w:p>
    <w:p w14:paraId="0662A31F" w14:textId="45EA731E" w:rsidR="00620F59" w:rsidRDefault="00620F59" w:rsidP="00620F59">
      <w:pPr>
        <w:pStyle w:val="PargrafodaLista"/>
        <w:numPr>
          <w:ilvl w:val="0"/>
          <w:numId w:val="41"/>
        </w:numPr>
        <w:rPr>
          <w:rStyle w:val="Hyperlink"/>
          <w:color w:val="auto"/>
          <w:sz w:val="32"/>
          <w:szCs w:val="32"/>
          <w:u w:val="none"/>
          <w:lang w:val="pt-BR"/>
        </w:rPr>
      </w:pPr>
      <w:r w:rsidRPr="00620F59">
        <w:rPr>
          <w:rStyle w:val="Hyperlink"/>
          <w:color w:val="auto"/>
          <w:sz w:val="32"/>
          <w:szCs w:val="32"/>
          <w:u w:val="none"/>
          <w:lang w:val="pt-BR"/>
        </w:rPr>
        <w:t>-</w:t>
      </w:r>
      <w:proofErr w:type="gramStart"/>
      <w:r w:rsidRPr="00620F59">
        <w:rPr>
          <w:rStyle w:val="Hyperlink"/>
          <w:color w:val="auto"/>
          <w:sz w:val="32"/>
          <w:szCs w:val="32"/>
          <w:u w:val="none"/>
          <w:lang w:val="pt-BR"/>
        </w:rPr>
        <w:t>f</w:t>
      </w:r>
      <w:proofErr w:type="gramEnd"/>
      <w:r w:rsidRPr="00620F59">
        <w:rPr>
          <w:rStyle w:val="Hyperlink"/>
          <w:color w:val="auto"/>
          <w:sz w:val="32"/>
          <w:szCs w:val="32"/>
          <w:u w:val="none"/>
          <w:lang w:val="pt-BR"/>
        </w:rPr>
        <w:t xml:space="preserve"> nome do arquivo d</w:t>
      </w:r>
      <w:r>
        <w:rPr>
          <w:rStyle w:val="Hyperlink"/>
          <w:color w:val="auto"/>
          <w:sz w:val="32"/>
          <w:szCs w:val="32"/>
          <w:u w:val="none"/>
          <w:lang w:val="pt-BR"/>
        </w:rPr>
        <w:t>e composição</w:t>
      </w:r>
    </w:p>
    <w:p w14:paraId="4E4F140C" w14:textId="11B2B2DD" w:rsidR="00620F59" w:rsidRDefault="00620F59" w:rsidP="00620F59">
      <w:pPr>
        <w:pStyle w:val="PargrafodaLista"/>
        <w:numPr>
          <w:ilvl w:val="0"/>
          <w:numId w:val="41"/>
        </w:num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color w:val="auto"/>
          <w:sz w:val="32"/>
          <w:szCs w:val="32"/>
          <w:u w:val="none"/>
          <w:lang w:val="pt-BR"/>
        </w:rPr>
        <w:t>Build informa o docker para processar o arquivo.</w:t>
      </w:r>
    </w:p>
    <w:p w14:paraId="0F8474DF" w14:textId="492B8014" w:rsidR="001B6B3F" w:rsidRDefault="001B6B3F" w:rsidP="001B6B3F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2230337F" w14:textId="77777777" w:rsidR="001B6B3F" w:rsidRDefault="001B6B3F" w:rsidP="001B6B3F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24DD5C7A" w14:textId="2E344B4E" w:rsidR="001B6B3F" w:rsidRDefault="001B6B3F" w:rsidP="001B6B3F">
      <w:p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color w:val="auto"/>
          <w:sz w:val="32"/>
          <w:szCs w:val="32"/>
          <w:u w:val="none"/>
          <w:lang w:val="pt-BR"/>
        </w:rPr>
        <w:lastRenderedPageBreak/>
        <w:t xml:space="preserve">Criação do contêiner a partir da imagem do </w:t>
      </w:r>
      <w:proofErr w:type="spellStart"/>
      <w:r>
        <w:rPr>
          <w:rStyle w:val="Hyperlink"/>
          <w:color w:val="auto"/>
          <w:sz w:val="32"/>
          <w:szCs w:val="32"/>
          <w:u w:val="none"/>
          <w:lang w:val="pt-BR"/>
        </w:rPr>
        <w:t>mysql</w:t>
      </w:r>
      <w:proofErr w:type="spellEnd"/>
    </w:p>
    <w:p w14:paraId="2739C3B5" w14:textId="0C1EC350" w:rsidR="001B6B3F" w:rsidRPr="001B6B3F" w:rsidRDefault="001B6B3F" w:rsidP="001B6B3F">
      <w:pPr>
        <w:pStyle w:val="PargrafodaLista"/>
        <w:numPr>
          <w:ilvl w:val="0"/>
          <w:numId w:val="42"/>
        </w:numPr>
        <w:rPr>
          <w:rStyle w:val="Hyperlink"/>
          <w:color w:val="auto"/>
          <w:sz w:val="32"/>
          <w:szCs w:val="32"/>
          <w:u w:val="none"/>
          <w:lang w:val="en-US"/>
        </w:rPr>
      </w:pPr>
      <w:r w:rsidRPr="001B6B3F">
        <w:rPr>
          <w:rStyle w:val="Hyperlink"/>
          <w:color w:val="auto"/>
          <w:sz w:val="32"/>
          <w:szCs w:val="32"/>
          <w:u w:val="none"/>
          <w:lang w:val="en-US"/>
        </w:rPr>
        <w:t xml:space="preserve">Docker container run -d </w:t>
      </w:r>
      <w:r>
        <w:rPr>
          <w:rStyle w:val="Hyperlink"/>
          <w:color w:val="auto"/>
          <w:sz w:val="32"/>
          <w:szCs w:val="32"/>
          <w:u w:val="none"/>
          <w:lang w:val="en-US"/>
        </w:rPr>
        <w:t>--</w:t>
      </w:r>
      <w:r w:rsidRPr="001B6B3F">
        <w:rPr>
          <w:rStyle w:val="Hyperlink"/>
          <w:color w:val="auto"/>
          <w:sz w:val="32"/>
          <w:szCs w:val="32"/>
          <w:u w:val="none"/>
          <w:lang w:val="en-US"/>
        </w:rPr>
        <w:t>n</w:t>
      </w:r>
      <w:r>
        <w:rPr>
          <w:rStyle w:val="Hyperlink"/>
          <w:color w:val="auto"/>
          <w:sz w:val="32"/>
          <w:szCs w:val="32"/>
          <w:u w:val="none"/>
          <w:lang w:val="en-US"/>
        </w:rPr>
        <w:t xml:space="preserve">ame </w:t>
      </w:r>
      <w:proofErr w:type="spellStart"/>
      <w:r>
        <w:rPr>
          <w:rStyle w:val="Hyperlink"/>
          <w:color w:val="auto"/>
          <w:sz w:val="32"/>
          <w:szCs w:val="32"/>
          <w:u w:val="none"/>
          <w:lang w:val="en-US"/>
        </w:rPr>
        <w:t>mysql</w:t>
      </w:r>
      <w:proofErr w:type="spellEnd"/>
      <w:r>
        <w:rPr>
          <w:rStyle w:val="Hyperlink"/>
          <w:color w:val="auto"/>
          <w:sz w:val="32"/>
          <w:szCs w:val="32"/>
          <w:u w:val="none"/>
          <w:lang w:val="en-US"/>
        </w:rPr>
        <w:t xml:space="preserve"> -v </w:t>
      </w:r>
      <w:proofErr w:type="spellStart"/>
      <w:r>
        <w:rPr>
          <w:rStyle w:val="Hyperlink"/>
          <w:color w:val="auto"/>
          <w:sz w:val="32"/>
          <w:szCs w:val="32"/>
          <w:u w:val="none"/>
          <w:lang w:val="en-US"/>
        </w:rPr>
        <w:t>produtosdata</w:t>
      </w:r>
      <w:proofErr w:type="spellEnd"/>
      <w:r>
        <w:rPr>
          <w:rStyle w:val="Hyperlink"/>
          <w:color w:val="auto"/>
          <w:sz w:val="32"/>
          <w:szCs w:val="32"/>
          <w:u w:val="none"/>
          <w:lang w:val="en-US"/>
        </w:rPr>
        <w:t>:/var/lib/</w:t>
      </w:r>
      <w:proofErr w:type="spellStart"/>
      <w:r>
        <w:rPr>
          <w:rStyle w:val="Hyperlink"/>
          <w:color w:val="auto"/>
          <w:sz w:val="32"/>
          <w:szCs w:val="32"/>
          <w:u w:val="none"/>
          <w:lang w:val="en-US"/>
        </w:rPr>
        <w:t>mysql</w:t>
      </w:r>
      <w:proofErr w:type="spellEnd"/>
      <w:r>
        <w:rPr>
          <w:rStyle w:val="Hyperlink"/>
          <w:color w:val="auto"/>
          <w:sz w:val="32"/>
          <w:szCs w:val="32"/>
          <w:u w:val="none"/>
          <w:lang w:val="en-US"/>
        </w:rPr>
        <w:t xml:space="preserve"> -e MYSQL_ROOT_PASSWORD=</w:t>
      </w:r>
      <w:proofErr w:type="spellStart"/>
      <w:r>
        <w:rPr>
          <w:rStyle w:val="Hyperlink"/>
          <w:color w:val="auto"/>
          <w:sz w:val="32"/>
          <w:szCs w:val="32"/>
          <w:u w:val="none"/>
          <w:lang w:val="en-US"/>
        </w:rPr>
        <w:t>numsey</w:t>
      </w:r>
      <w:proofErr w:type="spellEnd"/>
      <w:r>
        <w:rPr>
          <w:rStyle w:val="Hyperlink"/>
          <w:color w:val="auto"/>
          <w:sz w:val="32"/>
          <w:szCs w:val="32"/>
          <w:u w:val="none"/>
          <w:lang w:val="en-US"/>
        </w:rPr>
        <w:t xml:space="preserve"> -e bind-address=0.0.0.0 mysql:5.7</w:t>
      </w:r>
    </w:p>
    <w:p w14:paraId="5E5BCB4E" w14:textId="77777777" w:rsidR="0039186C" w:rsidRDefault="0039186C" w:rsidP="001B6B3F">
      <w:pPr>
        <w:rPr>
          <w:rStyle w:val="Hyperlink"/>
          <w:color w:val="auto"/>
          <w:sz w:val="32"/>
          <w:szCs w:val="32"/>
          <w:u w:val="none"/>
          <w:lang w:val="en-US"/>
        </w:rPr>
      </w:pPr>
      <w:r>
        <w:rPr>
          <w:rStyle w:val="Hyperlink"/>
          <w:noProof/>
          <w:color w:val="auto"/>
          <w:sz w:val="32"/>
          <w:szCs w:val="32"/>
          <w:u w:val="none"/>
          <w:lang w:val="en-US"/>
        </w:rPr>
        <w:drawing>
          <wp:inline distT="0" distB="0" distL="0" distR="0" wp14:anchorId="47A6F93B" wp14:editId="29027968">
            <wp:extent cx="6645275" cy="3476625"/>
            <wp:effectExtent l="0" t="0" r="317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D0062" w14:textId="77777777" w:rsidR="0039186C" w:rsidRDefault="0039186C" w:rsidP="001B6B3F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1EA36B16" w14:textId="77777777" w:rsidR="0039186C" w:rsidRDefault="0039186C" w:rsidP="001B6B3F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245A28D8" w14:textId="0C87938E" w:rsidR="001B6B3F" w:rsidRPr="001B6B3F" w:rsidRDefault="001B6B3F" w:rsidP="001B6B3F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543C5A47" w14:textId="76370EB5" w:rsidR="00C8216A" w:rsidRPr="006D60C9" w:rsidRDefault="00C8216A" w:rsidP="00B9273A">
      <w:pPr>
        <w:rPr>
          <w:rStyle w:val="Hyperlink"/>
          <w:noProof/>
          <w:color w:val="auto"/>
          <w:sz w:val="32"/>
          <w:szCs w:val="32"/>
          <w:u w:val="none"/>
          <w:lang w:val="pt-BR"/>
        </w:rPr>
      </w:pPr>
      <w:r w:rsidRPr="006D60C9">
        <w:rPr>
          <w:rStyle w:val="Hyperlink"/>
          <w:noProof/>
          <w:color w:val="auto"/>
          <w:sz w:val="32"/>
          <w:szCs w:val="32"/>
          <w:u w:val="none"/>
          <w:lang w:val="pt-BR"/>
        </w:rPr>
        <w:t>Cenário de teste</w:t>
      </w:r>
    </w:p>
    <w:p w14:paraId="393C1AFC" w14:textId="56F14FCC" w:rsidR="00C8216A" w:rsidRPr="00C8216A" w:rsidRDefault="00C8216A" w:rsidP="00B9273A">
      <w:pPr>
        <w:rPr>
          <w:rStyle w:val="Hyperlink"/>
          <w:noProof/>
          <w:color w:val="auto"/>
          <w:szCs w:val="24"/>
          <w:u w:val="none"/>
          <w:lang w:val="pt-BR"/>
        </w:rPr>
      </w:pPr>
      <w:r w:rsidRPr="00C8216A">
        <w:rPr>
          <w:rStyle w:val="Hyperlink"/>
          <w:noProof/>
          <w:color w:val="auto"/>
          <w:szCs w:val="24"/>
          <w:u w:val="none"/>
          <w:lang w:val="pt-BR"/>
        </w:rPr>
        <w:t>Essas configurações foram o s</w:t>
      </w:r>
      <w:r>
        <w:rPr>
          <w:rStyle w:val="Hyperlink"/>
          <w:noProof/>
          <w:color w:val="auto"/>
          <w:szCs w:val="24"/>
          <w:u w:val="none"/>
          <w:lang w:val="pt-BR"/>
        </w:rPr>
        <w:t>uficiente para realizar um teste e ver se está criando a imagem, o container e o volume. Mediante os comandos acima.</w:t>
      </w:r>
    </w:p>
    <w:p w14:paraId="380DA7B6" w14:textId="77777777" w:rsidR="003C6FCC" w:rsidRDefault="003C6FCC" w:rsidP="003C6FCC">
      <w:pPr>
        <w:keepNext/>
      </w:pPr>
      <w:r>
        <w:rPr>
          <w:rStyle w:val="Hyperlink"/>
          <w:noProof/>
          <w:color w:val="auto"/>
          <w:sz w:val="32"/>
          <w:szCs w:val="32"/>
          <w:u w:val="none"/>
          <w:lang w:val="en-US"/>
        </w:rPr>
        <w:lastRenderedPageBreak/>
        <w:drawing>
          <wp:inline distT="0" distB="0" distL="0" distR="0" wp14:anchorId="2AE1FDE1" wp14:editId="3AD55E41">
            <wp:extent cx="6645275" cy="3870325"/>
            <wp:effectExtent l="0" t="0" r="317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27E76" w14:textId="7ADBAE50" w:rsidR="00C8216A" w:rsidRDefault="003C6FCC" w:rsidP="003C6FCC">
      <w:pPr>
        <w:pStyle w:val="Legenda"/>
        <w:jc w:val="center"/>
        <w:rPr>
          <w:rStyle w:val="Hyperlink"/>
          <w:noProof/>
          <w:color w:val="auto"/>
          <w:sz w:val="32"/>
          <w:szCs w:val="32"/>
          <w:u w:val="none"/>
          <w:lang w:val="pt-BR"/>
        </w:rPr>
      </w:pPr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A066E9">
        <w:rPr>
          <w:noProof/>
        </w:rPr>
        <w:t>2</w:t>
      </w:r>
      <w:r w:rsidR="00000000">
        <w:rPr>
          <w:noProof/>
        </w:rPr>
        <w:fldChar w:fldCharType="end"/>
      </w:r>
      <w:r>
        <w:t>: Comandos usados para testar.</w:t>
      </w:r>
    </w:p>
    <w:p w14:paraId="2764B468" w14:textId="5D69D3D8" w:rsidR="003C6FCC" w:rsidRDefault="003C6FCC" w:rsidP="00B9273A">
      <w:pPr>
        <w:rPr>
          <w:rStyle w:val="Hyperlink"/>
          <w:noProof/>
          <w:color w:val="auto"/>
          <w:sz w:val="32"/>
          <w:szCs w:val="32"/>
          <w:u w:val="none"/>
          <w:lang w:val="pt-BR"/>
        </w:rPr>
      </w:pPr>
    </w:p>
    <w:p w14:paraId="3FF0EC0C" w14:textId="77777777" w:rsidR="003C6FCC" w:rsidRPr="00C8216A" w:rsidRDefault="003C6FCC" w:rsidP="00B9273A">
      <w:pPr>
        <w:rPr>
          <w:rStyle w:val="Hyperlink"/>
          <w:noProof/>
          <w:color w:val="auto"/>
          <w:sz w:val="32"/>
          <w:szCs w:val="32"/>
          <w:u w:val="none"/>
          <w:lang w:val="pt-BR"/>
        </w:rPr>
      </w:pPr>
    </w:p>
    <w:p w14:paraId="11459EA2" w14:textId="2A603734" w:rsidR="00620F59" w:rsidRPr="001B6B3F" w:rsidRDefault="00C8216A" w:rsidP="00B9273A">
      <w:pPr>
        <w:rPr>
          <w:rStyle w:val="Hyperlink"/>
          <w:color w:val="auto"/>
          <w:sz w:val="32"/>
          <w:szCs w:val="32"/>
          <w:u w:val="none"/>
          <w:lang w:val="en-US"/>
        </w:rPr>
      </w:pPr>
      <w:r>
        <w:rPr>
          <w:rStyle w:val="Hyperlink"/>
          <w:noProof/>
          <w:color w:val="auto"/>
          <w:sz w:val="32"/>
          <w:szCs w:val="32"/>
          <w:u w:val="none"/>
          <w:lang w:val="en-US"/>
        </w:rPr>
        <w:lastRenderedPageBreak/>
        <w:drawing>
          <wp:inline distT="0" distB="0" distL="0" distR="0" wp14:anchorId="24CD05AB" wp14:editId="7D9CC3AE">
            <wp:extent cx="6639560" cy="4937760"/>
            <wp:effectExtent l="0" t="0" r="889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D5288" w14:textId="3C2F5CD8" w:rsidR="00620F59" w:rsidRDefault="00620F59" w:rsidP="00B9273A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00098F7B" w14:textId="5B011A69" w:rsidR="006D60C9" w:rsidRDefault="006D60C9" w:rsidP="00473A6E">
      <w:pPr>
        <w:jc w:val="center"/>
        <w:rPr>
          <w:rStyle w:val="Hyperlink"/>
          <w:color w:val="auto"/>
          <w:sz w:val="32"/>
          <w:szCs w:val="32"/>
          <w:u w:val="none"/>
          <w:lang w:val="pt-BR"/>
        </w:rPr>
      </w:pPr>
      <w:r w:rsidRPr="006D60C9">
        <w:rPr>
          <w:rStyle w:val="Hyperlink"/>
          <w:color w:val="auto"/>
          <w:sz w:val="32"/>
          <w:szCs w:val="32"/>
          <w:u w:val="none"/>
          <w:lang w:val="pt-BR"/>
        </w:rPr>
        <w:t xml:space="preserve">Como funciona o </w:t>
      </w:r>
      <w:proofErr w:type="spellStart"/>
      <w:r w:rsidRPr="006D60C9">
        <w:rPr>
          <w:rStyle w:val="Hyperlink"/>
          <w:color w:val="auto"/>
          <w:sz w:val="32"/>
          <w:szCs w:val="32"/>
          <w:u w:val="none"/>
          <w:lang w:val="pt-BR"/>
        </w:rPr>
        <w:t>deploy</w:t>
      </w:r>
      <w:proofErr w:type="spellEnd"/>
      <w:r w:rsidRPr="006D60C9">
        <w:rPr>
          <w:rStyle w:val="Hyperlink"/>
          <w:color w:val="auto"/>
          <w:sz w:val="32"/>
          <w:szCs w:val="32"/>
          <w:u w:val="none"/>
          <w:lang w:val="pt-BR"/>
        </w:rPr>
        <w:t xml:space="preserve"> feito n</w:t>
      </w:r>
      <w:r>
        <w:rPr>
          <w:rStyle w:val="Hyperlink"/>
          <w:color w:val="auto"/>
          <w:sz w:val="32"/>
          <w:szCs w:val="32"/>
          <w:u w:val="none"/>
          <w:lang w:val="pt-BR"/>
        </w:rPr>
        <w:t>o host</w:t>
      </w:r>
    </w:p>
    <w:p w14:paraId="545F0596" w14:textId="5C66245B" w:rsidR="00473A6E" w:rsidRDefault="00473A6E" w:rsidP="00473A6E">
      <w:pPr>
        <w:jc w:val="center"/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4CB73AF2" w14:textId="77777777" w:rsidR="00A066E9" w:rsidRDefault="00473A6E" w:rsidP="00A066E9">
      <w:pPr>
        <w:keepNext/>
        <w:jc w:val="center"/>
      </w:pPr>
      <w:r w:rsidRPr="00473A6E">
        <w:rPr>
          <w:rStyle w:val="Hyperlink"/>
          <w:color w:val="auto"/>
          <w:sz w:val="32"/>
          <w:szCs w:val="32"/>
          <w:u w:val="none"/>
          <w:lang w:val="pt-BR"/>
        </w:rPr>
        <w:drawing>
          <wp:inline distT="0" distB="0" distL="0" distR="0" wp14:anchorId="04D5D62B" wp14:editId="58819444">
            <wp:extent cx="6645910" cy="2783205"/>
            <wp:effectExtent l="0" t="0" r="2540" b="0"/>
            <wp:docPr id="20" name="Imagem 20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iagrama&#10;&#10;Descrição gerada automaticamente com confiança baix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A13B" w14:textId="3A797E85" w:rsidR="00473A6E" w:rsidRDefault="00A066E9" w:rsidP="00A066E9">
      <w:pPr>
        <w:pStyle w:val="Legenda"/>
        <w:jc w:val="center"/>
      </w:pPr>
      <w:r>
        <w:t xml:space="preserve">Figura </w:t>
      </w:r>
      <w:fldSimple w:instr=" SEQ Figura \* ARABIC ">
        <w:r>
          <w:rPr>
            <w:noProof/>
          </w:rPr>
          <w:t>3</w:t>
        </w:r>
      </w:fldSimple>
      <w:r>
        <w:t>: Foi um processo mais manual. Em que eu crio aplicação, publico em uma pasta dist, em seguida crio o dockerfile e depois o compose.</w:t>
      </w:r>
    </w:p>
    <w:p w14:paraId="430348FF" w14:textId="70142418" w:rsidR="00A066E9" w:rsidRDefault="00A066E9" w:rsidP="00A066E9">
      <w:pPr>
        <w:rPr>
          <w:lang w:val="pt-BR"/>
        </w:rPr>
      </w:pPr>
    </w:p>
    <w:p w14:paraId="2F655DEF" w14:textId="77777777" w:rsidR="00A066E9" w:rsidRDefault="00A066E9" w:rsidP="00A066E9">
      <w:pPr>
        <w:keepNext/>
      </w:pPr>
      <w:r w:rsidRPr="00A066E9">
        <w:rPr>
          <w:lang w:val="pt-BR"/>
        </w:rPr>
        <w:drawing>
          <wp:inline distT="0" distB="0" distL="0" distR="0" wp14:anchorId="72D554E0" wp14:editId="70ED9E27">
            <wp:extent cx="6645910" cy="3156585"/>
            <wp:effectExtent l="0" t="0" r="2540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952B" w14:textId="70BE2FB1" w:rsidR="00A066E9" w:rsidRDefault="00A066E9" w:rsidP="00A066E9">
      <w:pPr>
        <w:pStyle w:val="Legenda"/>
        <w:rPr>
          <w:noProof/>
        </w:rPr>
      </w:pPr>
      <w:r>
        <w:t xml:space="preserve">Figura </w:t>
      </w:r>
      <w:fldSimple w:instr=" SEQ Figura \* ARABIC ">
        <w:r>
          <w:rPr>
            <w:noProof/>
          </w:rPr>
          <w:t>4</w:t>
        </w:r>
      </w:fldSimple>
      <w:r>
        <w:t>: Geralmente é a forma mais utilizada. Tenho o arquivo Dockerfile na minha aplicação, no dockerfile vou ter toda a configuração inclusive a dist onde irá ser publicado, em seguida a imagem gerada</w:t>
      </w:r>
      <w:r>
        <w:rPr>
          <w:noProof/>
        </w:rPr>
        <w:t>.</w:t>
      </w:r>
    </w:p>
    <w:p w14:paraId="4B389C33" w14:textId="55CD36F4" w:rsidR="00217B10" w:rsidRDefault="00217B10" w:rsidP="00217B10">
      <w:pPr>
        <w:rPr>
          <w:lang w:val="pt-BR"/>
        </w:rPr>
      </w:pPr>
    </w:p>
    <w:p w14:paraId="49D72180" w14:textId="2E45F01D" w:rsidR="00217B10" w:rsidRDefault="00217B10" w:rsidP="00217B10">
      <w:pPr>
        <w:rPr>
          <w:lang w:val="pt-BR"/>
        </w:rPr>
      </w:pPr>
      <w:r>
        <w:rPr>
          <w:lang w:val="pt-BR"/>
        </w:rPr>
        <w:t>Utilizando múltiplos estágios para a criação da imagem, desta forma irá gerar uma imagem mais compacta.</w:t>
      </w:r>
    </w:p>
    <w:p w14:paraId="24691E50" w14:textId="39C9ED63" w:rsidR="00217B10" w:rsidRPr="00217B10" w:rsidRDefault="00217B10" w:rsidP="00217B10">
      <w:pPr>
        <w:rPr>
          <w:lang w:val="pt-BR"/>
        </w:rPr>
      </w:pPr>
      <w:r w:rsidRPr="00217B10">
        <w:rPr>
          <w:lang w:val="pt-BR"/>
        </w:rPr>
        <w:drawing>
          <wp:inline distT="0" distB="0" distL="0" distR="0" wp14:anchorId="12A4C390" wp14:editId="266C3D0D">
            <wp:extent cx="6645910" cy="3266440"/>
            <wp:effectExtent l="0" t="0" r="2540" b="0"/>
            <wp:docPr id="22" name="Imagem 22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Diagrama&#10;&#10;Descrição gerada automaticamente com confiança baix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7B10" w:rsidRPr="00217B10" w:rsidSect="00831548">
      <w:pgSz w:w="11906" w:h="16838" w:code="9"/>
      <w:pgMar w:top="720" w:right="720" w:bottom="720" w:left="720" w:header="288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4EF806" w14:textId="77777777" w:rsidR="00300707" w:rsidRDefault="00300707">
      <w:pPr>
        <w:spacing w:line="240" w:lineRule="auto"/>
      </w:pPr>
      <w:r>
        <w:separator/>
      </w:r>
    </w:p>
  </w:endnote>
  <w:endnote w:type="continuationSeparator" w:id="0">
    <w:p w14:paraId="1923DAD2" w14:textId="77777777" w:rsidR="00300707" w:rsidRDefault="00300707">
      <w:pPr>
        <w:spacing w:line="240" w:lineRule="auto"/>
      </w:pPr>
      <w:r>
        <w:continuationSeparator/>
      </w:r>
    </w:p>
  </w:endnote>
  <w:endnote w:type="continuationNotice" w:id="1">
    <w:p w14:paraId="65E36086" w14:textId="77777777" w:rsidR="00300707" w:rsidRDefault="00300707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nsole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B95BA0" w14:textId="77777777" w:rsidR="00300707" w:rsidRDefault="00300707">
      <w:pPr>
        <w:spacing w:line="240" w:lineRule="auto"/>
      </w:pPr>
      <w:r>
        <w:separator/>
      </w:r>
    </w:p>
  </w:footnote>
  <w:footnote w:type="continuationSeparator" w:id="0">
    <w:p w14:paraId="59208079" w14:textId="77777777" w:rsidR="00300707" w:rsidRDefault="00300707">
      <w:pPr>
        <w:spacing w:line="240" w:lineRule="auto"/>
      </w:pPr>
      <w:r>
        <w:continuationSeparator/>
      </w:r>
    </w:p>
  </w:footnote>
  <w:footnote w:type="continuationNotice" w:id="1">
    <w:p w14:paraId="08AA47AA" w14:textId="77777777" w:rsidR="00300707" w:rsidRDefault="00300707">
      <w:pPr>
        <w:spacing w:before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Numerada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Numerada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Commarcadore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Commarcadore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13A8F5A"/>
    <w:lvl w:ilvl="0">
      <w:start w:val="1"/>
      <w:numFmt w:val="decimal"/>
      <w:pStyle w:val="Numerada"/>
      <w:lvlText w:val="%1."/>
      <w:lvlJc w:val="left"/>
      <w:pPr>
        <w:ind w:left="144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64220A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4916604"/>
    <w:multiLevelType w:val="hybridMultilevel"/>
    <w:tmpl w:val="360E1EB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6D24B74"/>
    <w:multiLevelType w:val="multilevel"/>
    <w:tmpl w:val="EBB2B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ED62A3B"/>
    <w:multiLevelType w:val="hybridMultilevel"/>
    <w:tmpl w:val="5FB06B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D4291D"/>
    <w:multiLevelType w:val="hybridMultilevel"/>
    <w:tmpl w:val="12A48CA8"/>
    <w:lvl w:ilvl="0" w:tplc="A9B64386">
      <w:start w:val="1"/>
      <w:numFmt w:val="decimal"/>
      <w:pStyle w:val="Commarcadores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5F943C3"/>
    <w:multiLevelType w:val="hybridMultilevel"/>
    <w:tmpl w:val="AB321D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C1182E"/>
    <w:multiLevelType w:val="hybridMultilevel"/>
    <w:tmpl w:val="ACF49D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04232B"/>
    <w:multiLevelType w:val="hybridMultilevel"/>
    <w:tmpl w:val="E2E86E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3E6C2D"/>
    <w:multiLevelType w:val="hybridMultilevel"/>
    <w:tmpl w:val="426A5F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6E281A"/>
    <w:multiLevelType w:val="hybridMultilevel"/>
    <w:tmpl w:val="6BCAA31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7253A6"/>
    <w:multiLevelType w:val="hybridMultilevel"/>
    <w:tmpl w:val="5D340A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DA75660"/>
    <w:multiLevelType w:val="hybridMultilevel"/>
    <w:tmpl w:val="E9363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B71567"/>
    <w:multiLevelType w:val="hybridMultilevel"/>
    <w:tmpl w:val="5FB06B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787B54"/>
    <w:multiLevelType w:val="hybridMultilevel"/>
    <w:tmpl w:val="360E1EB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422C72"/>
    <w:multiLevelType w:val="hybridMultilevel"/>
    <w:tmpl w:val="F17EFD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817FC9"/>
    <w:multiLevelType w:val="hybridMultilevel"/>
    <w:tmpl w:val="186C33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697429"/>
    <w:multiLevelType w:val="hybridMultilevel"/>
    <w:tmpl w:val="1988D8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8A55E5"/>
    <w:multiLevelType w:val="hybridMultilevel"/>
    <w:tmpl w:val="E9866A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A4130C"/>
    <w:multiLevelType w:val="hybridMultilevel"/>
    <w:tmpl w:val="E8DCFD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79859C2"/>
    <w:multiLevelType w:val="hybridMultilevel"/>
    <w:tmpl w:val="86E0D7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A4C77C6"/>
    <w:multiLevelType w:val="multilevel"/>
    <w:tmpl w:val="38AC6FF4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num w:numId="1" w16cid:durableId="1576206863">
    <w:abstractNumId w:val="29"/>
  </w:num>
  <w:num w:numId="2" w16cid:durableId="1492214961">
    <w:abstractNumId w:val="29"/>
    <w:lvlOverride w:ilvl="0">
      <w:startOverride w:val="1"/>
    </w:lvlOverride>
  </w:num>
  <w:num w:numId="3" w16cid:durableId="724985903">
    <w:abstractNumId w:val="29"/>
  </w:num>
  <w:num w:numId="4" w16cid:durableId="507214126">
    <w:abstractNumId w:val="29"/>
    <w:lvlOverride w:ilvl="0">
      <w:startOverride w:val="1"/>
    </w:lvlOverride>
  </w:num>
  <w:num w:numId="5" w16cid:durableId="1091242865">
    <w:abstractNumId w:val="9"/>
  </w:num>
  <w:num w:numId="6" w16cid:durableId="1007753606">
    <w:abstractNumId w:val="29"/>
    <w:lvlOverride w:ilvl="0">
      <w:startOverride w:val="1"/>
    </w:lvlOverride>
  </w:num>
  <w:num w:numId="7" w16cid:durableId="923731986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108162958">
    <w:abstractNumId w:val="11"/>
  </w:num>
  <w:num w:numId="9" w16cid:durableId="79976421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83926969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754086050">
    <w:abstractNumId w:val="7"/>
  </w:num>
  <w:num w:numId="12" w16cid:durableId="1691102079">
    <w:abstractNumId w:val="6"/>
  </w:num>
  <w:num w:numId="13" w16cid:durableId="943613944">
    <w:abstractNumId w:val="5"/>
  </w:num>
  <w:num w:numId="14" w16cid:durableId="889613166">
    <w:abstractNumId w:val="4"/>
  </w:num>
  <w:num w:numId="15" w16cid:durableId="1685865054">
    <w:abstractNumId w:val="3"/>
  </w:num>
  <w:num w:numId="16" w16cid:durableId="1831945862">
    <w:abstractNumId w:val="2"/>
  </w:num>
  <w:num w:numId="17" w16cid:durableId="1948193950">
    <w:abstractNumId w:val="1"/>
  </w:num>
  <w:num w:numId="18" w16cid:durableId="124157712">
    <w:abstractNumId w:val="0"/>
  </w:num>
  <w:num w:numId="19" w16cid:durableId="715858336">
    <w:abstractNumId w:val="8"/>
  </w:num>
  <w:num w:numId="20" w16cid:durableId="1969315950">
    <w:abstractNumId w:val="8"/>
    <w:lvlOverride w:ilvl="0">
      <w:startOverride w:val="1"/>
    </w:lvlOverride>
  </w:num>
  <w:num w:numId="21" w16cid:durableId="74714490">
    <w:abstractNumId w:val="19"/>
  </w:num>
  <w:num w:numId="22" w16cid:durableId="72348212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93994480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46884347">
    <w:abstractNumId w:val="25"/>
  </w:num>
  <w:num w:numId="25" w16cid:durableId="2143494456">
    <w:abstractNumId w:val="20"/>
  </w:num>
  <w:num w:numId="26" w16cid:durableId="725762321">
    <w:abstractNumId w:val="27"/>
  </w:num>
  <w:num w:numId="27" w16cid:durableId="247538125">
    <w:abstractNumId w:val="28"/>
  </w:num>
  <w:num w:numId="28" w16cid:durableId="1505051519">
    <w:abstractNumId w:val="26"/>
  </w:num>
  <w:num w:numId="29" w16cid:durableId="679742249">
    <w:abstractNumId w:val="16"/>
  </w:num>
  <w:num w:numId="30" w16cid:durableId="1507750374">
    <w:abstractNumId w:val="13"/>
  </w:num>
  <w:num w:numId="31" w16cid:durableId="1038550228">
    <w:abstractNumId w:val="13"/>
    <w:lvlOverride w:ilvl="0">
      <w:startOverride w:val="1"/>
    </w:lvlOverride>
  </w:num>
  <w:num w:numId="32" w16cid:durableId="550731447">
    <w:abstractNumId w:val="13"/>
    <w:lvlOverride w:ilvl="0">
      <w:startOverride w:val="1"/>
    </w:lvlOverride>
  </w:num>
  <w:num w:numId="33" w16cid:durableId="1249970082">
    <w:abstractNumId w:val="17"/>
  </w:num>
  <w:num w:numId="34" w16cid:durableId="682130735">
    <w:abstractNumId w:val="18"/>
  </w:num>
  <w:num w:numId="35" w16cid:durableId="989869328">
    <w:abstractNumId w:val="23"/>
  </w:num>
  <w:num w:numId="36" w16cid:durableId="947388807">
    <w:abstractNumId w:val="15"/>
  </w:num>
  <w:num w:numId="37" w16cid:durableId="2108844072">
    <w:abstractNumId w:val="10"/>
  </w:num>
  <w:num w:numId="38" w16cid:durableId="1399399561">
    <w:abstractNumId w:val="12"/>
  </w:num>
  <w:num w:numId="39" w16cid:durableId="1270047202">
    <w:abstractNumId w:val="21"/>
  </w:num>
  <w:num w:numId="40" w16cid:durableId="500001119">
    <w:abstractNumId w:val="14"/>
  </w:num>
  <w:num w:numId="41" w16cid:durableId="495419201">
    <w:abstractNumId w:val="22"/>
  </w:num>
  <w:num w:numId="42" w16cid:durableId="93837107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removePersonalInformation/>
  <w:removeDateAndTime/>
  <w:displayBackgroundShape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pt-BR" w:vendorID="64" w:dllVersion="0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1C33"/>
    <w:rsid w:val="000004E7"/>
    <w:rsid w:val="000028AC"/>
    <w:rsid w:val="000028C4"/>
    <w:rsid w:val="00007202"/>
    <w:rsid w:val="00007A8D"/>
    <w:rsid w:val="00007B80"/>
    <w:rsid w:val="00010FBB"/>
    <w:rsid w:val="0001115A"/>
    <w:rsid w:val="000130E5"/>
    <w:rsid w:val="00013F14"/>
    <w:rsid w:val="00014D3C"/>
    <w:rsid w:val="000150E9"/>
    <w:rsid w:val="00017AE9"/>
    <w:rsid w:val="00020CA5"/>
    <w:rsid w:val="00022F45"/>
    <w:rsid w:val="0002681D"/>
    <w:rsid w:val="00026B89"/>
    <w:rsid w:val="00030E3C"/>
    <w:rsid w:val="00034DE2"/>
    <w:rsid w:val="00036338"/>
    <w:rsid w:val="0003783A"/>
    <w:rsid w:val="00037871"/>
    <w:rsid w:val="00037D3F"/>
    <w:rsid w:val="000409ED"/>
    <w:rsid w:val="000449FC"/>
    <w:rsid w:val="000453CE"/>
    <w:rsid w:val="00046F0E"/>
    <w:rsid w:val="00046F44"/>
    <w:rsid w:val="00047F37"/>
    <w:rsid w:val="000509DA"/>
    <w:rsid w:val="000549C6"/>
    <w:rsid w:val="000569A2"/>
    <w:rsid w:val="00056E56"/>
    <w:rsid w:val="00057383"/>
    <w:rsid w:val="00057595"/>
    <w:rsid w:val="000628E6"/>
    <w:rsid w:val="00062F52"/>
    <w:rsid w:val="00064287"/>
    <w:rsid w:val="000646F6"/>
    <w:rsid w:val="00064BFA"/>
    <w:rsid w:val="00065BA8"/>
    <w:rsid w:val="00066BA9"/>
    <w:rsid w:val="00067160"/>
    <w:rsid w:val="00067652"/>
    <w:rsid w:val="00067FE6"/>
    <w:rsid w:val="000724A8"/>
    <w:rsid w:val="00072D27"/>
    <w:rsid w:val="0007338E"/>
    <w:rsid w:val="00075A0C"/>
    <w:rsid w:val="00080696"/>
    <w:rsid w:val="00080F86"/>
    <w:rsid w:val="00081957"/>
    <w:rsid w:val="00083613"/>
    <w:rsid w:val="0008391B"/>
    <w:rsid w:val="00083C22"/>
    <w:rsid w:val="0008554E"/>
    <w:rsid w:val="0008561C"/>
    <w:rsid w:val="000869ED"/>
    <w:rsid w:val="00086E87"/>
    <w:rsid w:val="000871A8"/>
    <w:rsid w:val="0008743E"/>
    <w:rsid w:val="000877B8"/>
    <w:rsid w:val="00090B18"/>
    <w:rsid w:val="000944CB"/>
    <w:rsid w:val="000954BE"/>
    <w:rsid w:val="00095543"/>
    <w:rsid w:val="000A036B"/>
    <w:rsid w:val="000A0D3D"/>
    <w:rsid w:val="000A0FB6"/>
    <w:rsid w:val="000A36BA"/>
    <w:rsid w:val="000A440E"/>
    <w:rsid w:val="000A4BDA"/>
    <w:rsid w:val="000A4DC0"/>
    <w:rsid w:val="000A5281"/>
    <w:rsid w:val="000A5FCB"/>
    <w:rsid w:val="000A65FE"/>
    <w:rsid w:val="000A6E9E"/>
    <w:rsid w:val="000A6F76"/>
    <w:rsid w:val="000B2754"/>
    <w:rsid w:val="000B469B"/>
    <w:rsid w:val="000B4EB1"/>
    <w:rsid w:val="000B65FE"/>
    <w:rsid w:val="000C04AA"/>
    <w:rsid w:val="000C0DA0"/>
    <w:rsid w:val="000C73D5"/>
    <w:rsid w:val="000C7AD8"/>
    <w:rsid w:val="000D0E4A"/>
    <w:rsid w:val="000D303B"/>
    <w:rsid w:val="000D5932"/>
    <w:rsid w:val="000E0D6D"/>
    <w:rsid w:val="000E19D5"/>
    <w:rsid w:val="000E2009"/>
    <w:rsid w:val="000E204F"/>
    <w:rsid w:val="000E3E10"/>
    <w:rsid w:val="000E3F82"/>
    <w:rsid w:val="000E5BCB"/>
    <w:rsid w:val="000F11B9"/>
    <w:rsid w:val="000F12C3"/>
    <w:rsid w:val="000F1E2A"/>
    <w:rsid w:val="000F3100"/>
    <w:rsid w:val="000F3534"/>
    <w:rsid w:val="000F3EBF"/>
    <w:rsid w:val="000F58AD"/>
    <w:rsid w:val="000F591D"/>
    <w:rsid w:val="000F6828"/>
    <w:rsid w:val="00100558"/>
    <w:rsid w:val="00101516"/>
    <w:rsid w:val="00102341"/>
    <w:rsid w:val="0010317E"/>
    <w:rsid w:val="00103461"/>
    <w:rsid w:val="001043B1"/>
    <w:rsid w:val="001052D8"/>
    <w:rsid w:val="001054CE"/>
    <w:rsid w:val="00105960"/>
    <w:rsid w:val="00106CD5"/>
    <w:rsid w:val="001073CE"/>
    <w:rsid w:val="0011084A"/>
    <w:rsid w:val="00111244"/>
    <w:rsid w:val="00112A15"/>
    <w:rsid w:val="001159EF"/>
    <w:rsid w:val="0011617B"/>
    <w:rsid w:val="00116402"/>
    <w:rsid w:val="00120266"/>
    <w:rsid w:val="00121553"/>
    <w:rsid w:val="00121F1D"/>
    <w:rsid w:val="00123F1D"/>
    <w:rsid w:val="00124313"/>
    <w:rsid w:val="00124641"/>
    <w:rsid w:val="00124EA5"/>
    <w:rsid w:val="00125AAD"/>
    <w:rsid w:val="001270CE"/>
    <w:rsid w:val="0013138B"/>
    <w:rsid w:val="0013190B"/>
    <w:rsid w:val="00131A74"/>
    <w:rsid w:val="00131CAB"/>
    <w:rsid w:val="00132EB1"/>
    <w:rsid w:val="00133C24"/>
    <w:rsid w:val="00134C75"/>
    <w:rsid w:val="00141B71"/>
    <w:rsid w:val="001437C4"/>
    <w:rsid w:val="00143B1C"/>
    <w:rsid w:val="00146C01"/>
    <w:rsid w:val="00150040"/>
    <w:rsid w:val="00150224"/>
    <w:rsid w:val="0015340A"/>
    <w:rsid w:val="001545A7"/>
    <w:rsid w:val="00155F02"/>
    <w:rsid w:val="00156062"/>
    <w:rsid w:val="0015618A"/>
    <w:rsid w:val="00161EC7"/>
    <w:rsid w:val="00162FEE"/>
    <w:rsid w:val="0016399D"/>
    <w:rsid w:val="00166FF2"/>
    <w:rsid w:val="001706B9"/>
    <w:rsid w:val="00170EC4"/>
    <w:rsid w:val="0017405D"/>
    <w:rsid w:val="00174115"/>
    <w:rsid w:val="001749A6"/>
    <w:rsid w:val="00174F42"/>
    <w:rsid w:val="00176858"/>
    <w:rsid w:val="00177CA0"/>
    <w:rsid w:val="00177FB6"/>
    <w:rsid w:val="001813B9"/>
    <w:rsid w:val="00181768"/>
    <w:rsid w:val="00181E08"/>
    <w:rsid w:val="001856A9"/>
    <w:rsid w:val="00187CE1"/>
    <w:rsid w:val="0019366A"/>
    <w:rsid w:val="00193AF4"/>
    <w:rsid w:val="0019423B"/>
    <w:rsid w:val="00194717"/>
    <w:rsid w:val="001A0392"/>
    <w:rsid w:val="001A3C61"/>
    <w:rsid w:val="001A6C40"/>
    <w:rsid w:val="001A6F90"/>
    <w:rsid w:val="001B101D"/>
    <w:rsid w:val="001B1955"/>
    <w:rsid w:val="001B21EB"/>
    <w:rsid w:val="001B3C72"/>
    <w:rsid w:val="001B6B3F"/>
    <w:rsid w:val="001B76A5"/>
    <w:rsid w:val="001C0299"/>
    <w:rsid w:val="001C3F55"/>
    <w:rsid w:val="001C4BA6"/>
    <w:rsid w:val="001C4D8A"/>
    <w:rsid w:val="001C5D85"/>
    <w:rsid w:val="001C5E50"/>
    <w:rsid w:val="001C609D"/>
    <w:rsid w:val="001C752F"/>
    <w:rsid w:val="001D0BD1"/>
    <w:rsid w:val="001D2D84"/>
    <w:rsid w:val="001D3162"/>
    <w:rsid w:val="001D3676"/>
    <w:rsid w:val="001D66BA"/>
    <w:rsid w:val="001D7A03"/>
    <w:rsid w:val="001D7DAC"/>
    <w:rsid w:val="001E176A"/>
    <w:rsid w:val="001E1DB4"/>
    <w:rsid w:val="001E2441"/>
    <w:rsid w:val="001E367B"/>
    <w:rsid w:val="001E4F49"/>
    <w:rsid w:val="001F2B20"/>
    <w:rsid w:val="001F4718"/>
    <w:rsid w:val="001F5267"/>
    <w:rsid w:val="001F6018"/>
    <w:rsid w:val="001F6075"/>
    <w:rsid w:val="001F764F"/>
    <w:rsid w:val="00201684"/>
    <w:rsid w:val="002017AC"/>
    <w:rsid w:val="00201A12"/>
    <w:rsid w:val="00201E7E"/>
    <w:rsid w:val="002032D0"/>
    <w:rsid w:val="00203C98"/>
    <w:rsid w:val="002040E7"/>
    <w:rsid w:val="00204DFB"/>
    <w:rsid w:val="00206E81"/>
    <w:rsid w:val="00206EA1"/>
    <w:rsid w:val="0021167E"/>
    <w:rsid w:val="002137F4"/>
    <w:rsid w:val="00213DB2"/>
    <w:rsid w:val="00214017"/>
    <w:rsid w:val="00215653"/>
    <w:rsid w:val="00217B10"/>
    <w:rsid w:val="00217CB3"/>
    <w:rsid w:val="00222397"/>
    <w:rsid w:val="00222B99"/>
    <w:rsid w:val="00225F45"/>
    <w:rsid w:val="0023123F"/>
    <w:rsid w:val="00231EE3"/>
    <w:rsid w:val="00232A49"/>
    <w:rsid w:val="0023415C"/>
    <w:rsid w:val="002359ED"/>
    <w:rsid w:val="00235BAB"/>
    <w:rsid w:val="00240D6E"/>
    <w:rsid w:val="00241A13"/>
    <w:rsid w:val="00242708"/>
    <w:rsid w:val="00242F3D"/>
    <w:rsid w:val="002431C7"/>
    <w:rsid w:val="0024343E"/>
    <w:rsid w:val="0025229B"/>
    <w:rsid w:val="00252520"/>
    <w:rsid w:val="0025753D"/>
    <w:rsid w:val="00257C45"/>
    <w:rsid w:val="00261FBF"/>
    <w:rsid w:val="0026206D"/>
    <w:rsid w:val="002625F9"/>
    <w:rsid w:val="00262A8F"/>
    <w:rsid w:val="002631F7"/>
    <w:rsid w:val="0026474A"/>
    <w:rsid w:val="0026484A"/>
    <w:rsid w:val="0026504D"/>
    <w:rsid w:val="00265ADF"/>
    <w:rsid w:val="00267512"/>
    <w:rsid w:val="00270733"/>
    <w:rsid w:val="002716B9"/>
    <w:rsid w:val="002731B8"/>
    <w:rsid w:val="00274D5E"/>
    <w:rsid w:val="00276926"/>
    <w:rsid w:val="00290518"/>
    <w:rsid w:val="0029117D"/>
    <w:rsid w:val="00294662"/>
    <w:rsid w:val="002965FF"/>
    <w:rsid w:val="00297A74"/>
    <w:rsid w:val="002A1A71"/>
    <w:rsid w:val="002A2283"/>
    <w:rsid w:val="002A27C8"/>
    <w:rsid w:val="002A2CFA"/>
    <w:rsid w:val="002A4A89"/>
    <w:rsid w:val="002A67C8"/>
    <w:rsid w:val="002A70DB"/>
    <w:rsid w:val="002B02AD"/>
    <w:rsid w:val="002B268D"/>
    <w:rsid w:val="002B32B8"/>
    <w:rsid w:val="002B40B7"/>
    <w:rsid w:val="002B43AF"/>
    <w:rsid w:val="002B4A5E"/>
    <w:rsid w:val="002B5F4B"/>
    <w:rsid w:val="002B787F"/>
    <w:rsid w:val="002C0D03"/>
    <w:rsid w:val="002C184D"/>
    <w:rsid w:val="002C36CD"/>
    <w:rsid w:val="002C5D75"/>
    <w:rsid w:val="002C633E"/>
    <w:rsid w:val="002C6512"/>
    <w:rsid w:val="002C6E54"/>
    <w:rsid w:val="002D0C93"/>
    <w:rsid w:val="002D0DBC"/>
    <w:rsid w:val="002D4BE3"/>
    <w:rsid w:val="002D76EC"/>
    <w:rsid w:val="002E7D71"/>
    <w:rsid w:val="002F13B8"/>
    <w:rsid w:val="002F21F7"/>
    <w:rsid w:val="002F2788"/>
    <w:rsid w:val="002F2AB1"/>
    <w:rsid w:val="002F482E"/>
    <w:rsid w:val="002F4905"/>
    <w:rsid w:val="00300707"/>
    <w:rsid w:val="00301789"/>
    <w:rsid w:val="00303498"/>
    <w:rsid w:val="00307439"/>
    <w:rsid w:val="00307DEF"/>
    <w:rsid w:val="00310918"/>
    <w:rsid w:val="00311323"/>
    <w:rsid w:val="00311EEB"/>
    <w:rsid w:val="00312728"/>
    <w:rsid w:val="00314AF4"/>
    <w:rsid w:val="00316D37"/>
    <w:rsid w:val="003214E0"/>
    <w:rsid w:val="00325194"/>
    <w:rsid w:val="00325B9E"/>
    <w:rsid w:val="00333471"/>
    <w:rsid w:val="0033354A"/>
    <w:rsid w:val="0033552B"/>
    <w:rsid w:val="00336BD3"/>
    <w:rsid w:val="00337DA3"/>
    <w:rsid w:val="003400AA"/>
    <w:rsid w:val="0034344C"/>
    <w:rsid w:val="003467D2"/>
    <w:rsid w:val="00350381"/>
    <w:rsid w:val="00350A7D"/>
    <w:rsid w:val="00356CB5"/>
    <w:rsid w:val="003570B1"/>
    <w:rsid w:val="00357DBC"/>
    <w:rsid w:val="003603DB"/>
    <w:rsid w:val="00360826"/>
    <w:rsid w:val="00361852"/>
    <w:rsid w:val="00361BB7"/>
    <w:rsid w:val="003658F8"/>
    <w:rsid w:val="0036772E"/>
    <w:rsid w:val="003728E3"/>
    <w:rsid w:val="003733A1"/>
    <w:rsid w:val="00376282"/>
    <w:rsid w:val="00380E2C"/>
    <w:rsid w:val="00380E5C"/>
    <w:rsid w:val="00383FFC"/>
    <w:rsid w:val="00390D23"/>
    <w:rsid w:val="0039168C"/>
    <w:rsid w:val="0039186C"/>
    <w:rsid w:val="00391BE3"/>
    <w:rsid w:val="00392060"/>
    <w:rsid w:val="003950C8"/>
    <w:rsid w:val="003962D3"/>
    <w:rsid w:val="00396DFD"/>
    <w:rsid w:val="00397301"/>
    <w:rsid w:val="00397BF7"/>
    <w:rsid w:val="003A2308"/>
    <w:rsid w:val="003A3072"/>
    <w:rsid w:val="003A6F51"/>
    <w:rsid w:val="003A7EC9"/>
    <w:rsid w:val="003B0B2A"/>
    <w:rsid w:val="003B0E49"/>
    <w:rsid w:val="003B451B"/>
    <w:rsid w:val="003C2692"/>
    <w:rsid w:val="003C4011"/>
    <w:rsid w:val="003C4CDF"/>
    <w:rsid w:val="003C4D30"/>
    <w:rsid w:val="003C5D02"/>
    <w:rsid w:val="003C6FCC"/>
    <w:rsid w:val="003C7B2F"/>
    <w:rsid w:val="003C7D9D"/>
    <w:rsid w:val="003C7ED3"/>
    <w:rsid w:val="003D088D"/>
    <w:rsid w:val="003D1B55"/>
    <w:rsid w:val="003D2933"/>
    <w:rsid w:val="003D2B31"/>
    <w:rsid w:val="003D31FC"/>
    <w:rsid w:val="003E1049"/>
    <w:rsid w:val="003E1F2D"/>
    <w:rsid w:val="003E26DE"/>
    <w:rsid w:val="003E3A63"/>
    <w:rsid w:val="003E476C"/>
    <w:rsid w:val="003E57F2"/>
    <w:rsid w:val="003E6ED0"/>
    <w:rsid w:val="003F0006"/>
    <w:rsid w:val="003F0226"/>
    <w:rsid w:val="003F0B39"/>
    <w:rsid w:val="003F3415"/>
    <w:rsid w:val="003F3C9A"/>
    <w:rsid w:val="003F609C"/>
    <w:rsid w:val="003F6373"/>
    <w:rsid w:val="00401193"/>
    <w:rsid w:val="00401B1A"/>
    <w:rsid w:val="00403578"/>
    <w:rsid w:val="00403BC0"/>
    <w:rsid w:val="00411240"/>
    <w:rsid w:val="00412A14"/>
    <w:rsid w:val="0041780A"/>
    <w:rsid w:val="0042149C"/>
    <w:rsid w:val="00422118"/>
    <w:rsid w:val="004234D4"/>
    <w:rsid w:val="00424C25"/>
    <w:rsid w:val="00432FCB"/>
    <w:rsid w:val="00433A22"/>
    <w:rsid w:val="0043496D"/>
    <w:rsid w:val="0043686D"/>
    <w:rsid w:val="0043761A"/>
    <w:rsid w:val="004426E6"/>
    <w:rsid w:val="00442E91"/>
    <w:rsid w:val="00445E8D"/>
    <w:rsid w:val="00446A7B"/>
    <w:rsid w:val="004477E5"/>
    <w:rsid w:val="00453708"/>
    <w:rsid w:val="00455832"/>
    <w:rsid w:val="00457BEB"/>
    <w:rsid w:val="004613A4"/>
    <w:rsid w:val="00461B2E"/>
    <w:rsid w:val="00461FA7"/>
    <w:rsid w:val="00462D93"/>
    <w:rsid w:val="00463896"/>
    <w:rsid w:val="00465343"/>
    <w:rsid w:val="00467455"/>
    <w:rsid w:val="00471D9A"/>
    <w:rsid w:val="00473A6E"/>
    <w:rsid w:val="00474792"/>
    <w:rsid w:val="00475748"/>
    <w:rsid w:val="00480FB2"/>
    <w:rsid w:val="00481DE9"/>
    <w:rsid w:val="00482CFC"/>
    <w:rsid w:val="00484394"/>
    <w:rsid w:val="00486F68"/>
    <w:rsid w:val="00487996"/>
    <w:rsid w:val="0049000A"/>
    <w:rsid w:val="00490480"/>
    <w:rsid w:val="00491910"/>
    <w:rsid w:val="0049379B"/>
    <w:rsid w:val="004942B2"/>
    <w:rsid w:val="00495F70"/>
    <w:rsid w:val="00496353"/>
    <w:rsid w:val="004A1FF7"/>
    <w:rsid w:val="004A3969"/>
    <w:rsid w:val="004A3D03"/>
    <w:rsid w:val="004A4355"/>
    <w:rsid w:val="004A6279"/>
    <w:rsid w:val="004A6E47"/>
    <w:rsid w:val="004B01ED"/>
    <w:rsid w:val="004B0499"/>
    <w:rsid w:val="004B0F02"/>
    <w:rsid w:val="004B1B13"/>
    <w:rsid w:val="004B2C78"/>
    <w:rsid w:val="004B300F"/>
    <w:rsid w:val="004B5D1E"/>
    <w:rsid w:val="004B6D7F"/>
    <w:rsid w:val="004B6F6A"/>
    <w:rsid w:val="004C099A"/>
    <w:rsid w:val="004C2CE5"/>
    <w:rsid w:val="004C483A"/>
    <w:rsid w:val="004C4868"/>
    <w:rsid w:val="004C5983"/>
    <w:rsid w:val="004C6EE1"/>
    <w:rsid w:val="004D1C33"/>
    <w:rsid w:val="004D4249"/>
    <w:rsid w:val="004D4412"/>
    <w:rsid w:val="004D67AA"/>
    <w:rsid w:val="004D785F"/>
    <w:rsid w:val="004E2311"/>
    <w:rsid w:val="004E3296"/>
    <w:rsid w:val="004E6955"/>
    <w:rsid w:val="004E744B"/>
    <w:rsid w:val="004E7DA7"/>
    <w:rsid w:val="004F030D"/>
    <w:rsid w:val="004F1281"/>
    <w:rsid w:val="004F238D"/>
    <w:rsid w:val="004F383C"/>
    <w:rsid w:val="004F3D61"/>
    <w:rsid w:val="004F45BD"/>
    <w:rsid w:val="004F7385"/>
    <w:rsid w:val="004F7760"/>
    <w:rsid w:val="0050164B"/>
    <w:rsid w:val="00502BE9"/>
    <w:rsid w:val="00505B51"/>
    <w:rsid w:val="00505D61"/>
    <w:rsid w:val="00510A28"/>
    <w:rsid w:val="00510BDE"/>
    <w:rsid w:val="00511359"/>
    <w:rsid w:val="00511E22"/>
    <w:rsid w:val="0051325B"/>
    <w:rsid w:val="00514A12"/>
    <w:rsid w:val="0051523E"/>
    <w:rsid w:val="005161A2"/>
    <w:rsid w:val="0051696E"/>
    <w:rsid w:val="00520AC9"/>
    <w:rsid w:val="0052379C"/>
    <w:rsid w:val="00523865"/>
    <w:rsid w:val="00526F66"/>
    <w:rsid w:val="00527742"/>
    <w:rsid w:val="00544809"/>
    <w:rsid w:val="00544D1D"/>
    <w:rsid w:val="005454FB"/>
    <w:rsid w:val="00545F60"/>
    <w:rsid w:val="00547538"/>
    <w:rsid w:val="00547962"/>
    <w:rsid w:val="00552129"/>
    <w:rsid w:val="0055279F"/>
    <w:rsid w:val="0055459A"/>
    <w:rsid w:val="00556DEF"/>
    <w:rsid w:val="005614E2"/>
    <w:rsid w:val="00563416"/>
    <w:rsid w:val="00563C2F"/>
    <w:rsid w:val="00563FB6"/>
    <w:rsid w:val="0056452B"/>
    <w:rsid w:val="0056457B"/>
    <w:rsid w:val="00566D0E"/>
    <w:rsid w:val="0056713B"/>
    <w:rsid w:val="005671F3"/>
    <w:rsid w:val="0057375F"/>
    <w:rsid w:val="00575335"/>
    <w:rsid w:val="00575F79"/>
    <w:rsid w:val="00577723"/>
    <w:rsid w:val="00577FD3"/>
    <w:rsid w:val="0058092E"/>
    <w:rsid w:val="00581ACE"/>
    <w:rsid w:val="00581EB8"/>
    <w:rsid w:val="00582C8E"/>
    <w:rsid w:val="00583196"/>
    <w:rsid w:val="00583AAE"/>
    <w:rsid w:val="00585A5D"/>
    <w:rsid w:val="00585FFD"/>
    <w:rsid w:val="00586447"/>
    <w:rsid w:val="00587866"/>
    <w:rsid w:val="00590412"/>
    <w:rsid w:val="00590855"/>
    <w:rsid w:val="00593349"/>
    <w:rsid w:val="0059334D"/>
    <w:rsid w:val="00594254"/>
    <w:rsid w:val="00594533"/>
    <w:rsid w:val="00594C48"/>
    <w:rsid w:val="00595F60"/>
    <w:rsid w:val="0059605F"/>
    <w:rsid w:val="00596C85"/>
    <w:rsid w:val="005A00F2"/>
    <w:rsid w:val="005A04C6"/>
    <w:rsid w:val="005A2088"/>
    <w:rsid w:val="005A2152"/>
    <w:rsid w:val="005A79F8"/>
    <w:rsid w:val="005B3B99"/>
    <w:rsid w:val="005B42A4"/>
    <w:rsid w:val="005B54A7"/>
    <w:rsid w:val="005B6A63"/>
    <w:rsid w:val="005B6EB8"/>
    <w:rsid w:val="005C2F5B"/>
    <w:rsid w:val="005C5A45"/>
    <w:rsid w:val="005D02CF"/>
    <w:rsid w:val="005D3D62"/>
    <w:rsid w:val="005D3DE9"/>
    <w:rsid w:val="005D4B8A"/>
    <w:rsid w:val="005D59A9"/>
    <w:rsid w:val="005D7CAE"/>
    <w:rsid w:val="005E0131"/>
    <w:rsid w:val="005E11CD"/>
    <w:rsid w:val="005E23C1"/>
    <w:rsid w:val="005E3C63"/>
    <w:rsid w:val="005E7521"/>
    <w:rsid w:val="005F2EFB"/>
    <w:rsid w:val="005F6552"/>
    <w:rsid w:val="00600D64"/>
    <w:rsid w:val="00600F41"/>
    <w:rsid w:val="00602ED1"/>
    <w:rsid w:val="00603110"/>
    <w:rsid w:val="006043BC"/>
    <w:rsid w:val="00607FAC"/>
    <w:rsid w:val="00607FD8"/>
    <w:rsid w:val="0061044D"/>
    <w:rsid w:val="006107B5"/>
    <w:rsid w:val="00610F2A"/>
    <w:rsid w:val="00611845"/>
    <w:rsid w:val="0061399C"/>
    <w:rsid w:val="0061444C"/>
    <w:rsid w:val="00614CAB"/>
    <w:rsid w:val="00615EAC"/>
    <w:rsid w:val="00616414"/>
    <w:rsid w:val="00620008"/>
    <w:rsid w:val="00620137"/>
    <w:rsid w:val="00620F59"/>
    <w:rsid w:val="00624B17"/>
    <w:rsid w:val="00625B95"/>
    <w:rsid w:val="00626B22"/>
    <w:rsid w:val="00630278"/>
    <w:rsid w:val="006311DB"/>
    <w:rsid w:val="006311E2"/>
    <w:rsid w:val="0063303C"/>
    <w:rsid w:val="00633BC0"/>
    <w:rsid w:val="00634D15"/>
    <w:rsid w:val="00635864"/>
    <w:rsid w:val="00636ED9"/>
    <w:rsid w:val="006374DE"/>
    <w:rsid w:val="006418B5"/>
    <w:rsid w:val="00643DC5"/>
    <w:rsid w:val="00644FBB"/>
    <w:rsid w:val="0064694E"/>
    <w:rsid w:val="00647A7B"/>
    <w:rsid w:val="00654F64"/>
    <w:rsid w:val="00656C92"/>
    <w:rsid w:val="006572DA"/>
    <w:rsid w:val="00660BD0"/>
    <w:rsid w:val="00661DE5"/>
    <w:rsid w:val="00664F37"/>
    <w:rsid w:val="006650A3"/>
    <w:rsid w:val="00665C07"/>
    <w:rsid w:val="00666CA3"/>
    <w:rsid w:val="006706CC"/>
    <w:rsid w:val="006706DE"/>
    <w:rsid w:val="00671D99"/>
    <w:rsid w:val="00674D4C"/>
    <w:rsid w:val="0067557D"/>
    <w:rsid w:val="00676CB8"/>
    <w:rsid w:val="0067782C"/>
    <w:rsid w:val="006849B3"/>
    <w:rsid w:val="00684F85"/>
    <w:rsid w:val="00691ABC"/>
    <w:rsid w:val="006933F0"/>
    <w:rsid w:val="0069487E"/>
    <w:rsid w:val="00697FB4"/>
    <w:rsid w:val="006A1A60"/>
    <w:rsid w:val="006A648B"/>
    <w:rsid w:val="006A7F86"/>
    <w:rsid w:val="006B063B"/>
    <w:rsid w:val="006B0B82"/>
    <w:rsid w:val="006B1BCB"/>
    <w:rsid w:val="006B1C6E"/>
    <w:rsid w:val="006B2BE5"/>
    <w:rsid w:val="006B3CA8"/>
    <w:rsid w:val="006B3F59"/>
    <w:rsid w:val="006B4352"/>
    <w:rsid w:val="006B4DCD"/>
    <w:rsid w:val="006B5163"/>
    <w:rsid w:val="006B62A0"/>
    <w:rsid w:val="006B78AC"/>
    <w:rsid w:val="006B7EF2"/>
    <w:rsid w:val="006C0C04"/>
    <w:rsid w:val="006C3B5F"/>
    <w:rsid w:val="006C3C9D"/>
    <w:rsid w:val="006C3DB3"/>
    <w:rsid w:val="006C3EBC"/>
    <w:rsid w:val="006C4718"/>
    <w:rsid w:val="006C4BE7"/>
    <w:rsid w:val="006C4D1F"/>
    <w:rsid w:val="006C6A91"/>
    <w:rsid w:val="006C7F75"/>
    <w:rsid w:val="006D0876"/>
    <w:rsid w:val="006D0D96"/>
    <w:rsid w:val="006D1302"/>
    <w:rsid w:val="006D3A72"/>
    <w:rsid w:val="006D415B"/>
    <w:rsid w:val="006D4CF9"/>
    <w:rsid w:val="006D5C68"/>
    <w:rsid w:val="006D60C9"/>
    <w:rsid w:val="006D79A0"/>
    <w:rsid w:val="006E3CBF"/>
    <w:rsid w:val="006E42DF"/>
    <w:rsid w:val="006E776E"/>
    <w:rsid w:val="006F0FCE"/>
    <w:rsid w:val="006F14F4"/>
    <w:rsid w:val="006F186E"/>
    <w:rsid w:val="006F2057"/>
    <w:rsid w:val="006F27FF"/>
    <w:rsid w:val="006F43C3"/>
    <w:rsid w:val="006F469A"/>
    <w:rsid w:val="006F52C8"/>
    <w:rsid w:val="006F53EE"/>
    <w:rsid w:val="006F61D0"/>
    <w:rsid w:val="006F68B4"/>
    <w:rsid w:val="006F6A7D"/>
    <w:rsid w:val="006F6C8D"/>
    <w:rsid w:val="006F76EB"/>
    <w:rsid w:val="00700120"/>
    <w:rsid w:val="00700348"/>
    <w:rsid w:val="007011CC"/>
    <w:rsid w:val="0070164F"/>
    <w:rsid w:val="00702566"/>
    <w:rsid w:val="007070D2"/>
    <w:rsid w:val="00707C97"/>
    <w:rsid w:val="00707DF0"/>
    <w:rsid w:val="007114EB"/>
    <w:rsid w:val="00712DB2"/>
    <w:rsid w:val="00713447"/>
    <w:rsid w:val="007151BB"/>
    <w:rsid w:val="007163EF"/>
    <w:rsid w:val="00717507"/>
    <w:rsid w:val="0072032F"/>
    <w:rsid w:val="007233E2"/>
    <w:rsid w:val="00725EEE"/>
    <w:rsid w:val="007263B8"/>
    <w:rsid w:val="00726D9C"/>
    <w:rsid w:val="00726F2C"/>
    <w:rsid w:val="0072747D"/>
    <w:rsid w:val="007279A3"/>
    <w:rsid w:val="0073084C"/>
    <w:rsid w:val="00730D33"/>
    <w:rsid w:val="00732C6D"/>
    <w:rsid w:val="00735C35"/>
    <w:rsid w:val="00736D30"/>
    <w:rsid w:val="00742880"/>
    <w:rsid w:val="00742FF3"/>
    <w:rsid w:val="00743DCC"/>
    <w:rsid w:val="007443E4"/>
    <w:rsid w:val="00744D84"/>
    <w:rsid w:val="0074791A"/>
    <w:rsid w:val="00747926"/>
    <w:rsid w:val="007479FE"/>
    <w:rsid w:val="00747DB3"/>
    <w:rsid w:val="00754A4E"/>
    <w:rsid w:val="00754C0B"/>
    <w:rsid w:val="00754F9D"/>
    <w:rsid w:val="0076681E"/>
    <w:rsid w:val="00766A0A"/>
    <w:rsid w:val="00771E0B"/>
    <w:rsid w:val="0077394A"/>
    <w:rsid w:val="007765AC"/>
    <w:rsid w:val="00776D6C"/>
    <w:rsid w:val="00777FB7"/>
    <w:rsid w:val="0078193B"/>
    <w:rsid w:val="00781AD2"/>
    <w:rsid w:val="00782E10"/>
    <w:rsid w:val="0078460E"/>
    <w:rsid w:val="0078599F"/>
    <w:rsid w:val="007865C3"/>
    <w:rsid w:val="007872DC"/>
    <w:rsid w:val="00790D2E"/>
    <w:rsid w:val="007931AD"/>
    <w:rsid w:val="007948A3"/>
    <w:rsid w:val="00794B27"/>
    <w:rsid w:val="007969B3"/>
    <w:rsid w:val="007A0C10"/>
    <w:rsid w:val="007A4E13"/>
    <w:rsid w:val="007A6598"/>
    <w:rsid w:val="007A6D30"/>
    <w:rsid w:val="007A738A"/>
    <w:rsid w:val="007A73CB"/>
    <w:rsid w:val="007A7846"/>
    <w:rsid w:val="007B00F3"/>
    <w:rsid w:val="007B2795"/>
    <w:rsid w:val="007B356B"/>
    <w:rsid w:val="007B3ACE"/>
    <w:rsid w:val="007B4838"/>
    <w:rsid w:val="007B61FA"/>
    <w:rsid w:val="007B7109"/>
    <w:rsid w:val="007C0BC7"/>
    <w:rsid w:val="007C1821"/>
    <w:rsid w:val="007C1A67"/>
    <w:rsid w:val="007C31FC"/>
    <w:rsid w:val="007C32DC"/>
    <w:rsid w:val="007C4C73"/>
    <w:rsid w:val="007C6E9E"/>
    <w:rsid w:val="007D54B8"/>
    <w:rsid w:val="007D5716"/>
    <w:rsid w:val="007E2319"/>
    <w:rsid w:val="007E34CA"/>
    <w:rsid w:val="007E66B0"/>
    <w:rsid w:val="007F1093"/>
    <w:rsid w:val="007F20D4"/>
    <w:rsid w:val="007F66F5"/>
    <w:rsid w:val="007F7BF8"/>
    <w:rsid w:val="007F7C55"/>
    <w:rsid w:val="008021C7"/>
    <w:rsid w:val="00803E1A"/>
    <w:rsid w:val="00805BE7"/>
    <w:rsid w:val="008067E1"/>
    <w:rsid w:val="00807260"/>
    <w:rsid w:val="00810066"/>
    <w:rsid w:val="0081080B"/>
    <w:rsid w:val="00811190"/>
    <w:rsid w:val="00811F3C"/>
    <w:rsid w:val="008121A4"/>
    <w:rsid w:val="00812400"/>
    <w:rsid w:val="00812C89"/>
    <w:rsid w:val="00812F75"/>
    <w:rsid w:val="008149B8"/>
    <w:rsid w:val="00814E66"/>
    <w:rsid w:val="00821AE3"/>
    <w:rsid w:val="0082203C"/>
    <w:rsid w:val="00826A5B"/>
    <w:rsid w:val="00827CB6"/>
    <w:rsid w:val="00827CC8"/>
    <w:rsid w:val="0083153E"/>
    <w:rsid w:val="00831548"/>
    <w:rsid w:val="00831F27"/>
    <w:rsid w:val="00832CFC"/>
    <w:rsid w:val="00834AAE"/>
    <w:rsid w:val="008360A8"/>
    <w:rsid w:val="00837400"/>
    <w:rsid w:val="00837425"/>
    <w:rsid w:val="00837919"/>
    <w:rsid w:val="00840C1B"/>
    <w:rsid w:val="00840DB8"/>
    <w:rsid w:val="00840EF6"/>
    <w:rsid w:val="008416E0"/>
    <w:rsid w:val="00841A14"/>
    <w:rsid w:val="0084255D"/>
    <w:rsid w:val="00842BE3"/>
    <w:rsid w:val="00844045"/>
    <w:rsid w:val="00844B2B"/>
    <w:rsid w:val="008503B1"/>
    <w:rsid w:val="00853746"/>
    <w:rsid w:val="00853E64"/>
    <w:rsid w:val="00854A96"/>
    <w:rsid w:val="008550F3"/>
    <w:rsid w:val="008565A6"/>
    <w:rsid w:val="008570FF"/>
    <w:rsid w:val="00860B26"/>
    <w:rsid w:val="00860BFB"/>
    <w:rsid w:val="008614D0"/>
    <w:rsid w:val="008645EA"/>
    <w:rsid w:val="008646E0"/>
    <w:rsid w:val="00865630"/>
    <w:rsid w:val="008667F6"/>
    <w:rsid w:val="00871206"/>
    <w:rsid w:val="008717D7"/>
    <w:rsid w:val="00875EA4"/>
    <w:rsid w:val="00881A02"/>
    <w:rsid w:val="00881A07"/>
    <w:rsid w:val="008837C7"/>
    <w:rsid w:val="00884C00"/>
    <w:rsid w:val="008859BE"/>
    <w:rsid w:val="00887A1F"/>
    <w:rsid w:val="00890CF1"/>
    <w:rsid w:val="00895251"/>
    <w:rsid w:val="00897BFF"/>
    <w:rsid w:val="008A0DA9"/>
    <w:rsid w:val="008A0DEA"/>
    <w:rsid w:val="008A1699"/>
    <w:rsid w:val="008A3510"/>
    <w:rsid w:val="008A6B8F"/>
    <w:rsid w:val="008A7C3C"/>
    <w:rsid w:val="008B1029"/>
    <w:rsid w:val="008B2639"/>
    <w:rsid w:val="008B2C66"/>
    <w:rsid w:val="008B3453"/>
    <w:rsid w:val="008B3CBC"/>
    <w:rsid w:val="008B478A"/>
    <w:rsid w:val="008B4C98"/>
    <w:rsid w:val="008C19E3"/>
    <w:rsid w:val="008C2957"/>
    <w:rsid w:val="008C3680"/>
    <w:rsid w:val="008C509A"/>
    <w:rsid w:val="008C5D2F"/>
    <w:rsid w:val="008C61B9"/>
    <w:rsid w:val="008D1050"/>
    <w:rsid w:val="008D33CC"/>
    <w:rsid w:val="008D33FC"/>
    <w:rsid w:val="008D4A6F"/>
    <w:rsid w:val="008D5E98"/>
    <w:rsid w:val="008D7785"/>
    <w:rsid w:val="008E00D2"/>
    <w:rsid w:val="008E0364"/>
    <w:rsid w:val="008E08B5"/>
    <w:rsid w:val="008E295B"/>
    <w:rsid w:val="008E2C97"/>
    <w:rsid w:val="008E4BBD"/>
    <w:rsid w:val="008F0591"/>
    <w:rsid w:val="008F246D"/>
    <w:rsid w:val="008F247C"/>
    <w:rsid w:val="008F658F"/>
    <w:rsid w:val="008F7EFE"/>
    <w:rsid w:val="00900BE7"/>
    <w:rsid w:val="00900C81"/>
    <w:rsid w:val="00903D84"/>
    <w:rsid w:val="00903DE4"/>
    <w:rsid w:val="0091238B"/>
    <w:rsid w:val="00912477"/>
    <w:rsid w:val="009131D3"/>
    <w:rsid w:val="009139AF"/>
    <w:rsid w:val="00914536"/>
    <w:rsid w:val="00914D69"/>
    <w:rsid w:val="00914F3D"/>
    <w:rsid w:val="00916440"/>
    <w:rsid w:val="00917C12"/>
    <w:rsid w:val="00920002"/>
    <w:rsid w:val="009210B9"/>
    <w:rsid w:val="009212ED"/>
    <w:rsid w:val="00923F4A"/>
    <w:rsid w:val="00924ABD"/>
    <w:rsid w:val="0092616D"/>
    <w:rsid w:val="0092633E"/>
    <w:rsid w:val="009267E2"/>
    <w:rsid w:val="009318F9"/>
    <w:rsid w:val="00931B2C"/>
    <w:rsid w:val="0093203D"/>
    <w:rsid w:val="009336FC"/>
    <w:rsid w:val="009352ED"/>
    <w:rsid w:val="00936A2E"/>
    <w:rsid w:val="0094177A"/>
    <w:rsid w:val="00943A92"/>
    <w:rsid w:val="00943B06"/>
    <w:rsid w:val="00944EFA"/>
    <w:rsid w:val="00945864"/>
    <w:rsid w:val="00947629"/>
    <w:rsid w:val="00950771"/>
    <w:rsid w:val="00950B97"/>
    <w:rsid w:val="00950C6D"/>
    <w:rsid w:val="00951571"/>
    <w:rsid w:val="0095158D"/>
    <w:rsid w:val="0095418F"/>
    <w:rsid w:val="00956C25"/>
    <w:rsid w:val="00957044"/>
    <w:rsid w:val="009575A1"/>
    <w:rsid w:val="00960F11"/>
    <w:rsid w:val="00964DF6"/>
    <w:rsid w:val="00965138"/>
    <w:rsid w:val="00966B1D"/>
    <w:rsid w:val="00970808"/>
    <w:rsid w:val="00972612"/>
    <w:rsid w:val="009729AF"/>
    <w:rsid w:val="00974CC4"/>
    <w:rsid w:val="00977052"/>
    <w:rsid w:val="009806F4"/>
    <w:rsid w:val="00980DD4"/>
    <w:rsid w:val="009816AB"/>
    <w:rsid w:val="00981DEB"/>
    <w:rsid w:val="0098315D"/>
    <w:rsid w:val="00983BE7"/>
    <w:rsid w:val="009853E9"/>
    <w:rsid w:val="00985884"/>
    <w:rsid w:val="0098616D"/>
    <w:rsid w:val="00987AE6"/>
    <w:rsid w:val="00991F11"/>
    <w:rsid w:val="009957AF"/>
    <w:rsid w:val="00996E16"/>
    <w:rsid w:val="00997172"/>
    <w:rsid w:val="00997597"/>
    <w:rsid w:val="00997CBB"/>
    <w:rsid w:val="009A10B0"/>
    <w:rsid w:val="009A5DC0"/>
    <w:rsid w:val="009A72A6"/>
    <w:rsid w:val="009A77E8"/>
    <w:rsid w:val="009B089A"/>
    <w:rsid w:val="009B69C5"/>
    <w:rsid w:val="009B78CD"/>
    <w:rsid w:val="009C016E"/>
    <w:rsid w:val="009C0CDF"/>
    <w:rsid w:val="009C1E43"/>
    <w:rsid w:val="009C311B"/>
    <w:rsid w:val="009C3333"/>
    <w:rsid w:val="009C3A64"/>
    <w:rsid w:val="009C443F"/>
    <w:rsid w:val="009C5AB2"/>
    <w:rsid w:val="009C6B1D"/>
    <w:rsid w:val="009D0381"/>
    <w:rsid w:val="009D07D1"/>
    <w:rsid w:val="009D10B3"/>
    <w:rsid w:val="009D15F3"/>
    <w:rsid w:val="009D321E"/>
    <w:rsid w:val="009D3947"/>
    <w:rsid w:val="009D4D5E"/>
    <w:rsid w:val="009E42A2"/>
    <w:rsid w:val="009E7639"/>
    <w:rsid w:val="009F257A"/>
    <w:rsid w:val="009F299A"/>
    <w:rsid w:val="009F5FC1"/>
    <w:rsid w:val="009F72A7"/>
    <w:rsid w:val="00A01513"/>
    <w:rsid w:val="00A0302E"/>
    <w:rsid w:val="00A032A8"/>
    <w:rsid w:val="00A055D9"/>
    <w:rsid w:val="00A05CB4"/>
    <w:rsid w:val="00A066E9"/>
    <w:rsid w:val="00A07906"/>
    <w:rsid w:val="00A119D9"/>
    <w:rsid w:val="00A1309F"/>
    <w:rsid w:val="00A131FE"/>
    <w:rsid w:val="00A1525F"/>
    <w:rsid w:val="00A165F5"/>
    <w:rsid w:val="00A1701D"/>
    <w:rsid w:val="00A21BED"/>
    <w:rsid w:val="00A27647"/>
    <w:rsid w:val="00A27D99"/>
    <w:rsid w:val="00A326E2"/>
    <w:rsid w:val="00A33AF8"/>
    <w:rsid w:val="00A3598E"/>
    <w:rsid w:val="00A410A2"/>
    <w:rsid w:val="00A411BF"/>
    <w:rsid w:val="00A41226"/>
    <w:rsid w:val="00A42F38"/>
    <w:rsid w:val="00A4404A"/>
    <w:rsid w:val="00A441EA"/>
    <w:rsid w:val="00A44439"/>
    <w:rsid w:val="00A45053"/>
    <w:rsid w:val="00A5261F"/>
    <w:rsid w:val="00A52A53"/>
    <w:rsid w:val="00A5344E"/>
    <w:rsid w:val="00A57377"/>
    <w:rsid w:val="00A57E3E"/>
    <w:rsid w:val="00A6042D"/>
    <w:rsid w:val="00A60D92"/>
    <w:rsid w:val="00A63B4B"/>
    <w:rsid w:val="00A67E42"/>
    <w:rsid w:val="00A70FFB"/>
    <w:rsid w:val="00A72DEF"/>
    <w:rsid w:val="00A762E3"/>
    <w:rsid w:val="00A76A46"/>
    <w:rsid w:val="00A803B5"/>
    <w:rsid w:val="00A8428F"/>
    <w:rsid w:val="00A86EAC"/>
    <w:rsid w:val="00A87946"/>
    <w:rsid w:val="00A923E7"/>
    <w:rsid w:val="00A93715"/>
    <w:rsid w:val="00A951FA"/>
    <w:rsid w:val="00A95FAF"/>
    <w:rsid w:val="00AA0A5B"/>
    <w:rsid w:val="00AA0AAC"/>
    <w:rsid w:val="00AA21C5"/>
    <w:rsid w:val="00AA2B90"/>
    <w:rsid w:val="00AA4151"/>
    <w:rsid w:val="00AA661C"/>
    <w:rsid w:val="00AA6E53"/>
    <w:rsid w:val="00AB0936"/>
    <w:rsid w:val="00AB0ADB"/>
    <w:rsid w:val="00AB0AF6"/>
    <w:rsid w:val="00AB1566"/>
    <w:rsid w:val="00AB2608"/>
    <w:rsid w:val="00AB341B"/>
    <w:rsid w:val="00AB463E"/>
    <w:rsid w:val="00AB6531"/>
    <w:rsid w:val="00AB76B2"/>
    <w:rsid w:val="00AC1250"/>
    <w:rsid w:val="00AC1259"/>
    <w:rsid w:val="00AC2134"/>
    <w:rsid w:val="00AC2658"/>
    <w:rsid w:val="00AC2C51"/>
    <w:rsid w:val="00AC2F58"/>
    <w:rsid w:val="00AD0774"/>
    <w:rsid w:val="00AD15FF"/>
    <w:rsid w:val="00AD2FF0"/>
    <w:rsid w:val="00AD5E1F"/>
    <w:rsid w:val="00AD6F94"/>
    <w:rsid w:val="00AD7259"/>
    <w:rsid w:val="00AD72C7"/>
    <w:rsid w:val="00AD7323"/>
    <w:rsid w:val="00AE0E52"/>
    <w:rsid w:val="00AE1192"/>
    <w:rsid w:val="00AE1E98"/>
    <w:rsid w:val="00AE4227"/>
    <w:rsid w:val="00AE4550"/>
    <w:rsid w:val="00AE488A"/>
    <w:rsid w:val="00AE52B8"/>
    <w:rsid w:val="00AE656C"/>
    <w:rsid w:val="00AE6693"/>
    <w:rsid w:val="00AE7B69"/>
    <w:rsid w:val="00AE7EEB"/>
    <w:rsid w:val="00AF0967"/>
    <w:rsid w:val="00AF0B5B"/>
    <w:rsid w:val="00AF0E91"/>
    <w:rsid w:val="00AF3212"/>
    <w:rsid w:val="00B021AA"/>
    <w:rsid w:val="00B0238C"/>
    <w:rsid w:val="00B02E4C"/>
    <w:rsid w:val="00B03111"/>
    <w:rsid w:val="00B03A89"/>
    <w:rsid w:val="00B04641"/>
    <w:rsid w:val="00B04769"/>
    <w:rsid w:val="00B04A9B"/>
    <w:rsid w:val="00B05539"/>
    <w:rsid w:val="00B05B95"/>
    <w:rsid w:val="00B0684F"/>
    <w:rsid w:val="00B1079B"/>
    <w:rsid w:val="00B108FE"/>
    <w:rsid w:val="00B113C8"/>
    <w:rsid w:val="00B11488"/>
    <w:rsid w:val="00B11D16"/>
    <w:rsid w:val="00B11E63"/>
    <w:rsid w:val="00B14175"/>
    <w:rsid w:val="00B14B6E"/>
    <w:rsid w:val="00B1581A"/>
    <w:rsid w:val="00B201AB"/>
    <w:rsid w:val="00B207DA"/>
    <w:rsid w:val="00B23BF8"/>
    <w:rsid w:val="00B24C07"/>
    <w:rsid w:val="00B26B7A"/>
    <w:rsid w:val="00B26BFA"/>
    <w:rsid w:val="00B329B9"/>
    <w:rsid w:val="00B341CB"/>
    <w:rsid w:val="00B3462F"/>
    <w:rsid w:val="00B369B4"/>
    <w:rsid w:val="00B37045"/>
    <w:rsid w:val="00B404E8"/>
    <w:rsid w:val="00B4202F"/>
    <w:rsid w:val="00B4369B"/>
    <w:rsid w:val="00B43DFF"/>
    <w:rsid w:val="00B4436D"/>
    <w:rsid w:val="00B46061"/>
    <w:rsid w:val="00B521F4"/>
    <w:rsid w:val="00B53817"/>
    <w:rsid w:val="00B61F85"/>
    <w:rsid w:val="00B6419C"/>
    <w:rsid w:val="00B65137"/>
    <w:rsid w:val="00B6681A"/>
    <w:rsid w:val="00B67422"/>
    <w:rsid w:val="00B722BA"/>
    <w:rsid w:val="00B734A4"/>
    <w:rsid w:val="00B74147"/>
    <w:rsid w:val="00B749E6"/>
    <w:rsid w:val="00B75678"/>
    <w:rsid w:val="00B7683C"/>
    <w:rsid w:val="00B76AF7"/>
    <w:rsid w:val="00B77189"/>
    <w:rsid w:val="00B83FF9"/>
    <w:rsid w:val="00B8582F"/>
    <w:rsid w:val="00B90676"/>
    <w:rsid w:val="00B9273A"/>
    <w:rsid w:val="00B95614"/>
    <w:rsid w:val="00B95E26"/>
    <w:rsid w:val="00B96669"/>
    <w:rsid w:val="00B97BBD"/>
    <w:rsid w:val="00BA0D38"/>
    <w:rsid w:val="00BA27F2"/>
    <w:rsid w:val="00BA329E"/>
    <w:rsid w:val="00BA35EF"/>
    <w:rsid w:val="00BA3CC7"/>
    <w:rsid w:val="00BA72C9"/>
    <w:rsid w:val="00BA7D6B"/>
    <w:rsid w:val="00BB7A71"/>
    <w:rsid w:val="00BB7E66"/>
    <w:rsid w:val="00BC15BF"/>
    <w:rsid w:val="00BC263C"/>
    <w:rsid w:val="00BC2E34"/>
    <w:rsid w:val="00BC30DC"/>
    <w:rsid w:val="00BC36AD"/>
    <w:rsid w:val="00BC41E3"/>
    <w:rsid w:val="00BC4F75"/>
    <w:rsid w:val="00BC522C"/>
    <w:rsid w:val="00BD0003"/>
    <w:rsid w:val="00BD3C33"/>
    <w:rsid w:val="00BD4B0C"/>
    <w:rsid w:val="00BD572D"/>
    <w:rsid w:val="00BD5A26"/>
    <w:rsid w:val="00BD5A2F"/>
    <w:rsid w:val="00BE13D0"/>
    <w:rsid w:val="00BE4C6F"/>
    <w:rsid w:val="00BE4F34"/>
    <w:rsid w:val="00BE5879"/>
    <w:rsid w:val="00BE6DF7"/>
    <w:rsid w:val="00BF0955"/>
    <w:rsid w:val="00BF0A3B"/>
    <w:rsid w:val="00BF2F04"/>
    <w:rsid w:val="00BF4202"/>
    <w:rsid w:val="00BF457D"/>
    <w:rsid w:val="00BF4775"/>
    <w:rsid w:val="00BF795A"/>
    <w:rsid w:val="00C008E9"/>
    <w:rsid w:val="00C06888"/>
    <w:rsid w:val="00C11521"/>
    <w:rsid w:val="00C13AD1"/>
    <w:rsid w:val="00C203A6"/>
    <w:rsid w:val="00C2178D"/>
    <w:rsid w:val="00C22AA7"/>
    <w:rsid w:val="00C22DA3"/>
    <w:rsid w:val="00C23387"/>
    <w:rsid w:val="00C24615"/>
    <w:rsid w:val="00C2650A"/>
    <w:rsid w:val="00C26F9B"/>
    <w:rsid w:val="00C3167D"/>
    <w:rsid w:val="00C316CB"/>
    <w:rsid w:val="00C32ED8"/>
    <w:rsid w:val="00C34DE5"/>
    <w:rsid w:val="00C3719E"/>
    <w:rsid w:val="00C37AB9"/>
    <w:rsid w:val="00C37EA9"/>
    <w:rsid w:val="00C40C80"/>
    <w:rsid w:val="00C40D60"/>
    <w:rsid w:val="00C422B6"/>
    <w:rsid w:val="00C440FF"/>
    <w:rsid w:val="00C47386"/>
    <w:rsid w:val="00C51DC6"/>
    <w:rsid w:val="00C51F62"/>
    <w:rsid w:val="00C5241B"/>
    <w:rsid w:val="00C5294D"/>
    <w:rsid w:val="00C57C7B"/>
    <w:rsid w:val="00C63BC9"/>
    <w:rsid w:val="00C66B51"/>
    <w:rsid w:val="00C702C6"/>
    <w:rsid w:val="00C7095C"/>
    <w:rsid w:val="00C70C5D"/>
    <w:rsid w:val="00C71925"/>
    <w:rsid w:val="00C71F97"/>
    <w:rsid w:val="00C72A1D"/>
    <w:rsid w:val="00C7470E"/>
    <w:rsid w:val="00C74C06"/>
    <w:rsid w:val="00C766A8"/>
    <w:rsid w:val="00C777DC"/>
    <w:rsid w:val="00C77997"/>
    <w:rsid w:val="00C809F9"/>
    <w:rsid w:val="00C81279"/>
    <w:rsid w:val="00C8216A"/>
    <w:rsid w:val="00C82610"/>
    <w:rsid w:val="00C82DA1"/>
    <w:rsid w:val="00C83325"/>
    <w:rsid w:val="00C84F81"/>
    <w:rsid w:val="00C857DE"/>
    <w:rsid w:val="00C92779"/>
    <w:rsid w:val="00C93AD1"/>
    <w:rsid w:val="00C96BD9"/>
    <w:rsid w:val="00C97988"/>
    <w:rsid w:val="00CA0C45"/>
    <w:rsid w:val="00CA4D0F"/>
    <w:rsid w:val="00CA607E"/>
    <w:rsid w:val="00CA649D"/>
    <w:rsid w:val="00CA6CDE"/>
    <w:rsid w:val="00CA6F76"/>
    <w:rsid w:val="00CA6FD0"/>
    <w:rsid w:val="00CB183D"/>
    <w:rsid w:val="00CB2026"/>
    <w:rsid w:val="00CB214A"/>
    <w:rsid w:val="00CB25E4"/>
    <w:rsid w:val="00CB2BDF"/>
    <w:rsid w:val="00CB318D"/>
    <w:rsid w:val="00CB3D08"/>
    <w:rsid w:val="00CB5003"/>
    <w:rsid w:val="00CB6250"/>
    <w:rsid w:val="00CC0448"/>
    <w:rsid w:val="00CC0971"/>
    <w:rsid w:val="00CC1BD4"/>
    <w:rsid w:val="00CC3AB0"/>
    <w:rsid w:val="00CC6C41"/>
    <w:rsid w:val="00CC79E2"/>
    <w:rsid w:val="00CD1801"/>
    <w:rsid w:val="00CD260E"/>
    <w:rsid w:val="00CD3F7B"/>
    <w:rsid w:val="00CD41DA"/>
    <w:rsid w:val="00CD4A9C"/>
    <w:rsid w:val="00CE014F"/>
    <w:rsid w:val="00CE1D02"/>
    <w:rsid w:val="00CE2165"/>
    <w:rsid w:val="00CE37DD"/>
    <w:rsid w:val="00CE39C0"/>
    <w:rsid w:val="00CE39CB"/>
    <w:rsid w:val="00CE3B5B"/>
    <w:rsid w:val="00CE6370"/>
    <w:rsid w:val="00CF0A34"/>
    <w:rsid w:val="00CF12AE"/>
    <w:rsid w:val="00CF3192"/>
    <w:rsid w:val="00CF3B9D"/>
    <w:rsid w:val="00CF450F"/>
    <w:rsid w:val="00CF7178"/>
    <w:rsid w:val="00D011DD"/>
    <w:rsid w:val="00D015DA"/>
    <w:rsid w:val="00D06558"/>
    <w:rsid w:val="00D1619D"/>
    <w:rsid w:val="00D1798D"/>
    <w:rsid w:val="00D17A11"/>
    <w:rsid w:val="00D20BAC"/>
    <w:rsid w:val="00D20FB9"/>
    <w:rsid w:val="00D21794"/>
    <w:rsid w:val="00D22127"/>
    <w:rsid w:val="00D2242A"/>
    <w:rsid w:val="00D2453F"/>
    <w:rsid w:val="00D24661"/>
    <w:rsid w:val="00D24FDD"/>
    <w:rsid w:val="00D267BA"/>
    <w:rsid w:val="00D30356"/>
    <w:rsid w:val="00D31611"/>
    <w:rsid w:val="00D32436"/>
    <w:rsid w:val="00D32FB7"/>
    <w:rsid w:val="00D33383"/>
    <w:rsid w:val="00D36817"/>
    <w:rsid w:val="00D36DB7"/>
    <w:rsid w:val="00D41679"/>
    <w:rsid w:val="00D418F3"/>
    <w:rsid w:val="00D430DE"/>
    <w:rsid w:val="00D43541"/>
    <w:rsid w:val="00D50514"/>
    <w:rsid w:val="00D51591"/>
    <w:rsid w:val="00D54D60"/>
    <w:rsid w:val="00D558A6"/>
    <w:rsid w:val="00D55BB1"/>
    <w:rsid w:val="00D55DE3"/>
    <w:rsid w:val="00D572D3"/>
    <w:rsid w:val="00D57920"/>
    <w:rsid w:val="00D57BF5"/>
    <w:rsid w:val="00D60B95"/>
    <w:rsid w:val="00D612E1"/>
    <w:rsid w:val="00D625C5"/>
    <w:rsid w:val="00D63C1B"/>
    <w:rsid w:val="00D6476E"/>
    <w:rsid w:val="00D7014E"/>
    <w:rsid w:val="00D71746"/>
    <w:rsid w:val="00D72C7B"/>
    <w:rsid w:val="00D73E8F"/>
    <w:rsid w:val="00D75FA7"/>
    <w:rsid w:val="00D80A9E"/>
    <w:rsid w:val="00D81B25"/>
    <w:rsid w:val="00D83A3B"/>
    <w:rsid w:val="00D870AB"/>
    <w:rsid w:val="00D87C1D"/>
    <w:rsid w:val="00D87D20"/>
    <w:rsid w:val="00D902A4"/>
    <w:rsid w:val="00D90BE4"/>
    <w:rsid w:val="00D91806"/>
    <w:rsid w:val="00D93987"/>
    <w:rsid w:val="00D93AF8"/>
    <w:rsid w:val="00D93EEF"/>
    <w:rsid w:val="00D95E71"/>
    <w:rsid w:val="00D95EE5"/>
    <w:rsid w:val="00DA145F"/>
    <w:rsid w:val="00DA3C81"/>
    <w:rsid w:val="00DA6320"/>
    <w:rsid w:val="00DB0ED2"/>
    <w:rsid w:val="00DB1769"/>
    <w:rsid w:val="00DB2323"/>
    <w:rsid w:val="00DB331E"/>
    <w:rsid w:val="00DB4536"/>
    <w:rsid w:val="00DB59D4"/>
    <w:rsid w:val="00DB6220"/>
    <w:rsid w:val="00DB706B"/>
    <w:rsid w:val="00DC040C"/>
    <w:rsid w:val="00DC088A"/>
    <w:rsid w:val="00DC4E21"/>
    <w:rsid w:val="00DC525E"/>
    <w:rsid w:val="00DC7DB6"/>
    <w:rsid w:val="00DD08C3"/>
    <w:rsid w:val="00DD203E"/>
    <w:rsid w:val="00DD2BE6"/>
    <w:rsid w:val="00DD3F5B"/>
    <w:rsid w:val="00DD5358"/>
    <w:rsid w:val="00DD5415"/>
    <w:rsid w:val="00DD57B2"/>
    <w:rsid w:val="00DE054B"/>
    <w:rsid w:val="00DE2D30"/>
    <w:rsid w:val="00DE49CC"/>
    <w:rsid w:val="00DE5609"/>
    <w:rsid w:val="00DE5672"/>
    <w:rsid w:val="00DE5A33"/>
    <w:rsid w:val="00DF12FD"/>
    <w:rsid w:val="00DF2001"/>
    <w:rsid w:val="00DF2006"/>
    <w:rsid w:val="00DF2FCB"/>
    <w:rsid w:val="00DF3755"/>
    <w:rsid w:val="00DF531F"/>
    <w:rsid w:val="00DF5692"/>
    <w:rsid w:val="00DF592D"/>
    <w:rsid w:val="00DF69A4"/>
    <w:rsid w:val="00E0128F"/>
    <w:rsid w:val="00E02D6E"/>
    <w:rsid w:val="00E03DE4"/>
    <w:rsid w:val="00E05D79"/>
    <w:rsid w:val="00E06482"/>
    <w:rsid w:val="00E11117"/>
    <w:rsid w:val="00E11EFA"/>
    <w:rsid w:val="00E12141"/>
    <w:rsid w:val="00E13E31"/>
    <w:rsid w:val="00E203CE"/>
    <w:rsid w:val="00E21224"/>
    <w:rsid w:val="00E224A0"/>
    <w:rsid w:val="00E2484D"/>
    <w:rsid w:val="00E24D1E"/>
    <w:rsid w:val="00E254F0"/>
    <w:rsid w:val="00E34426"/>
    <w:rsid w:val="00E37412"/>
    <w:rsid w:val="00E3750A"/>
    <w:rsid w:val="00E375EF"/>
    <w:rsid w:val="00E4313F"/>
    <w:rsid w:val="00E46ABE"/>
    <w:rsid w:val="00E51168"/>
    <w:rsid w:val="00E515F4"/>
    <w:rsid w:val="00E528F7"/>
    <w:rsid w:val="00E53875"/>
    <w:rsid w:val="00E559D2"/>
    <w:rsid w:val="00E55B4B"/>
    <w:rsid w:val="00E55FC7"/>
    <w:rsid w:val="00E57433"/>
    <w:rsid w:val="00E60643"/>
    <w:rsid w:val="00E614A6"/>
    <w:rsid w:val="00E61896"/>
    <w:rsid w:val="00E62C7A"/>
    <w:rsid w:val="00E6555B"/>
    <w:rsid w:val="00E6733A"/>
    <w:rsid w:val="00E71EDC"/>
    <w:rsid w:val="00E723CD"/>
    <w:rsid w:val="00E72A21"/>
    <w:rsid w:val="00E734DD"/>
    <w:rsid w:val="00E74D3A"/>
    <w:rsid w:val="00E7605B"/>
    <w:rsid w:val="00E7715A"/>
    <w:rsid w:val="00E810D3"/>
    <w:rsid w:val="00E84969"/>
    <w:rsid w:val="00E85596"/>
    <w:rsid w:val="00E8702B"/>
    <w:rsid w:val="00E91AE6"/>
    <w:rsid w:val="00E9232D"/>
    <w:rsid w:val="00E943F2"/>
    <w:rsid w:val="00E955B7"/>
    <w:rsid w:val="00E95908"/>
    <w:rsid w:val="00E96125"/>
    <w:rsid w:val="00E96B27"/>
    <w:rsid w:val="00EA17AB"/>
    <w:rsid w:val="00EA740B"/>
    <w:rsid w:val="00EB303C"/>
    <w:rsid w:val="00EB700D"/>
    <w:rsid w:val="00EC04A1"/>
    <w:rsid w:val="00EC1166"/>
    <w:rsid w:val="00EC12F6"/>
    <w:rsid w:val="00EC1645"/>
    <w:rsid w:val="00EC1984"/>
    <w:rsid w:val="00EC28F9"/>
    <w:rsid w:val="00EC5456"/>
    <w:rsid w:val="00EC5818"/>
    <w:rsid w:val="00ED017F"/>
    <w:rsid w:val="00ED32B8"/>
    <w:rsid w:val="00ED3D63"/>
    <w:rsid w:val="00ED457D"/>
    <w:rsid w:val="00ED74E2"/>
    <w:rsid w:val="00EE2B3C"/>
    <w:rsid w:val="00EE4862"/>
    <w:rsid w:val="00EE4DD3"/>
    <w:rsid w:val="00EE78AD"/>
    <w:rsid w:val="00EF4AE3"/>
    <w:rsid w:val="00EF5CA7"/>
    <w:rsid w:val="00EF6EE1"/>
    <w:rsid w:val="00EF72FC"/>
    <w:rsid w:val="00EF7B86"/>
    <w:rsid w:val="00F05370"/>
    <w:rsid w:val="00F077C5"/>
    <w:rsid w:val="00F105AA"/>
    <w:rsid w:val="00F109BA"/>
    <w:rsid w:val="00F13E86"/>
    <w:rsid w:val="00F22B97"/>
    <w:rsid w:val="00F236BE"/>
    <w:rsid w:val="00F23B53"/>
    <w:rsid w:val="00F23D5D"/>
    <w:rsid w:val="00F240D1"/>
    <w:rsid w:val="00F255F5"/>
    <w:rsid w:val="00F30747"/>
    <w:rsid w:val="00F3102E"/>
    <w:rsid w:val="00F31397"/>
    <w:rsid w:val="00F32038"/>
    <w:rsid w:val="00F3390D"/>
    <w:rsid w:val="00F33B83"/>
    <w:rsid w:val="00F41B42"/>
    <w:rsid w:val="00F4454A"/>
    <w:rsid w:val="00F447EF"/>
    <w:rsid w:val="00F46672"/>
    <w:rsid w:val="00F468FD"/>
    <w:rsid w:val="00F46F8E"/>
    <w:rsid w:val="00F4724F"/>
    <w:rsid w:val="00F47CC6"/>
    <w:rsid w:val="00F47F5E"/>
    <w:rsid w:val="00F518C5"/>
    <w:rsid w:val="00F5244E"/>
    <w:rsid w:val="00F54778"/>
    <w:rsid w:val="00F54BD0"/>
    <w:rsid w:val="00F55B49"/>
    <w:rsid w:val="00F62D59"/>
    <w:rsid w:val="00F64A5F"/>
    <w:rsid w:val="00F72003"/>
    <w:rsid w:val="00F725A9"/>
    <w:rsid w:val="00F75DC0"/>
    <w:rsid w:val="00F762A7"/>
    <w:rsid w:val="00F77BE7"/>
    <w:rsid w:val="00F807DA"/>
    <w:rsid w:val="00F8453B"/>
    <w:rsid w:val="00F85727"/>
    <w:rsid w:val="00F866AA"/>
    <w:rsid w:val="00F909F2"/>
    <w:rsid w:val="00F91059"/>
    <w:rsid w:val="00F92E74"/>
    <w:rsid w:val="00F936D0"/>
    <w:rsid w:val="00F93CA5"/>
    <w:rsid w:val="00F94F51"/>
    <w:rsid w:val="00F94FCB"/>
    <w:rsid w:val="00F95C9B"/>
    <w:rsid w:val="00FA0979"/>
    <w:rsid w:val="00FA200D"/>
    <w:rsid w:val="00FA3DBA"/>
    <w:rsid w:val="00FA3F2B"/>
    <w:rsid w:val="00FA6D27"/>
    <w:rsid w:val="00FA71E8"/>
    <w:rsid w:val="00FB3766"/>
    <w:rsid w:val="00FB39DF"/>
    <w:rsid w:val="00FB3BB2"/>
    <w:rsid w:val="00FB702F"/>
    <w:rsid w:val="00FB71D9"/>
    <w:rsid w:val="00FB7C15"/>
    <w:rsid w:val="00FC5CF6"/>
    <w:rsid w:val="00FC729C"/>
    <w:rsid w:val="00FC7C2F"/>
    <w:rsid w:val="00FD2C0A"/>
    <w:rsid w:val="00FD3742"/>
    <w:rsid w:val="00FD4340"/>
    <w:rsid w:val="00FD5FB4"/>
    <w:rsid w:val="00FD649B"/>
    <w:rsid w:val="00FD797D"/>
    <w:rsid w:val="00FD7AE6"/>
    <w:rsid w:val="00FE2850"/>
    <w:rsid w:val="00FE2D7B"/>
    <w:rsid w:val="00FE4334"/>
    <w:rsid w:val="00FE44CC"/>
    <w:rsid w:val="00FE4F65"/>
    <w:rsid w:val="00FE5364"/>
    <w:rsid w:val="00FE67EE"/>
    <w:rsid w:val="00FF1360"/>
    <w:rsid w:val="00FF1801"/>
    <w:rsid w:val="00FF19DC"/>
    <w:rsid w:val="00FF2ACB"/>
    <w:rsid w:val="00FF3D5F"/>
    <w:rsid w:val="00FF44F1"/>
    <w:rsid w:val="00FF5FDF"/>
    <w:rsid w:val="01CEE3E0"/>
    <w:rsid w:val="038E9A53"/>
    <w:rsid w:val="089FA436"/>
    <w:rsid w:val="097BB351"/>
    <w:rsid w:val="0C3BBE41"/>
    <w:rsid w:val="0C723FD0"/>
    <w:rsid w:val="109258C8"/>
    <w:rsid w:val="11D9AFE4"/>
    <w:rsid w:val="12B3E96A"/>
    <w:rsid w:val="14C38DB7"/>
    <w:rsid w:val="16053DBC"/>
    <w:rsid w:val="19D7C147"/>
    <w:rsid w:val="1A48D321"/>
    <w:rsid w:val="216E7414"/>
    <w:rsid w:val="226C20B9"/>
    <w:rsid w:val="239BF158"/>
    <w:rsid w:val="27FB92CA"/>
    <w:rsid w:val="2A57A9C3"/>
    <w:rsid w:val="2B63D254"/>
    <w:rsid w:val="2EA5CBD4"/>
    <w:rsid w:val="2EBAEE2F"/>
    <w:rsid w:val="32519C2D"/>
    <w:rsid w:val="3905601D"/>
    <w:rsid w:val="3B1C09A3"/>
    <w:rsid w:val="3BC4BB02"/>
    <w:rsid w:val="3C3E1926"/>
    <w:rsid w:val="3D964EB4"/>
    <w:rsid w:val="40EA54AF"/>
    <w:rsid w:val="4229D873"/>
    <w:rsid w:val="490D2B72"/>
    <w:rsid w:val="4938F93B"/>
    <w:rsid w:val="4ECC7202"/>
    <w:rsid w:val="4F101DD5"/>
    <w:rsid w:val="51B0D656"/>
    <w:rsid w:val="55FE9585"/>
    <w:rsid w:val="563795D5"/>
    <w:rsid w:val="569260BA"/>
    <w:rsid w:val="585C65FA"/>
    <w:rsid w:val="5E9992A3"/>
    <w:rsid w:val="65943870"/>
    <w:rsid w:val="6644505B"/>
    <w:rsid w:val="66A75836"/>
    <w:rsid w:val="6907B97F"/>
    <w:rsid w:val="6F972BEA"/>
    <w:rsid w:val="710C4EE4"/>
    <w:rsid w:val="790F416D"/>
    <w:rsid w:val="7B8D0736"/>
    <w:rsid w:val="7B95CCD8"/>
    <w:rsid w:val="7CCD41EC"/>
    <w:rsid w:val="7D2A9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76DCF7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4" w:unhideWhenUsed="1" w:qFormat="1"/>
    <w:lsdException w:name="heading 3" w:semiHidden="1" w:uiPriority="6" w:unhideWhenUsed="1" w:qFormat="1"/>
    <w:lsdException w:name="heading 4" w:semiHidden="1" w:uiPriority="6" w:unhideWhenUsed="1" w:qFormat="1"/>
    <w:lsdException w:name="heading 5" w:semiHidden="1" w:uiPriority="6" w:unhideWhenUsed="1" w:qFormat="1"/>
    <w:lsdException w:name="heading 6" w:semiHidden="1" w:uiPriority="6" w:unhideWhenUsed="1" w:qFormat="1"/>
    <w:lsdException w:name="heading 7" w:semiHidden="1" w:uiPriority="6" w:unhideWhenUsed="1" w:qFormat="1"/>
    <w:lsdException w:name="heading 8" w:semiHidden="1" w:uiPriority="6" w:unhideWhenUsed="1" w:qFormat="1"/>
    <w:lsdException w:name="heading 9" w:semiHidden="1" w:uiPriority="6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0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6B51"/>
    <w:rPr>
      <w:rFonts w:eastAsiaTheme="minorEastAsia"/>
      <w:sz w:val="24"/>
    </w:rPr>
  </w:style>
  <w:style w:type="paragraph" w:styleId="Ttulo1">
    <w:name w:val="heading 1"/>
    <w:basedOn w:val="Normal"/>
    <w:link w:val="Ttulo1Char"/>
    <w:uiPriority w:val="5"/>
    <w:qFormat/>
    <w:rsid w:val="002B268D"/>
    <w:pPr>
      <w:keepNext/>
      <w:keepLines/>
      <w:pBdr>
        <w:bottom w:val="single" w:sz="18" w:space="8" w:color="2B579A" w:themeColor="accent5"/>
      </w:pBdr>
      <w:spacing w:before="480" w:after="360" w:line="240" w:lineRule="auto"/>
      <w:contextualSpacing/>
      <w:outlineLvl w:val="0"/>
    </w:pPr>
    <w:rPr>
      <w:rFonts w:eastAsiaTheme="majorEastAsia" w:cstheme="majorBidi"/>
      <w:color w:val="000000" w:themeColor="text1"/>
      <w:kern w:val="28"/>
      <w:sz w:val="40"/>
      <w:szCs w:val="52"/>
      <w14:ligatures w14:val="standard"/>
      <w14:numForm w14:val="oldStyle"/>
    </w:rPr>
  </w:style>
  <w:style w:type="paragraph" w:styleId="Ttulo2">
    <w:name w:val="heading 2"/>
    <w:basedOn w:val="Normal"/>
    <w:next w:val="Normal"/>
    <w:link w:val="Ttulo2Char"/>
    <w:uiPriority w:val="6"/>
    <w:unhideWhenUsed/>
    <w:qFormat/>
    <w:rsid w:val="0048799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6"/>
    <w:semiHidden/>
    <w:unhideWhenUsed/>
    <w:qFormat/>
    <w:rsid w:val="00F33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Ttulo4">
    <w:name w:val="heading 4"/>
    <w:basedOn w:val="Normal"/>
    <w:next w:val="Normal"/>
    <w:link w:val="Ttulo4Char"/>
    <w:uiPriority w:val="6"/>
    <w:semiHidden/>
    <w:unhideWhenUsed/>
    <w:qFormat/>
    <w:rsid w:val="0048799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Ttulo5">
    <w:name w:val="heading 5"/>
    <w:basedOn w:val="Normal"/>
    <w:next w:val="Normal"/>
    <w:link w:val="Ttulo5Char"/>
    <w:uiPriority w:val="6"/>
    <w:semiHidden/>
    <w:unhideWhenUsed/>
    <w:qFormat/>
    <w:rsid w:val="0048799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6">
    <w:name w:val="heading 6"/>
    <w:basedOn w:val="Normal"/>
    <w:next w:val="Normal"/>
    <w:link w:val="Ttulo6Char"/>
    <w:uiPriority w:val="6"/>
    <w:semiHidden/>
    <w:unhideWhenUsed/>
    <w:qFormat/>
    <w:rsid w:val="0048799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Ttulo7">
    <w:name w:val="heading 7"/>
    <w:basedOn w:val="Normal"/>
    <w:next w:val="Normal"/>
    <w:link w:val="Ttulo7Char"/>
    <w:uiPriority w:val="6"/>
    <w:semiHidden/>
    <w:unhideWhenUsed/>
    <w:qFormat/>
    <w:rsid w:val="00F33B83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har"/>
    <w:uiPriority w:val="6"/>
    <w:semiHidden/>
    <w:unhideWhenUsed/>
    <w:qFormat/>
    <w:rsid w:val="00F33B83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har"/>
    <w:uiPriority w:val="6"/>
    <w:semiHidden/>
    <w:unhideWhenUsed/>
    <w:qFormat/>
    <w:rsid w:val="00F33B83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5"/>
    <w:rsid w:val="002B268D"/>
    <w:rPr>
      <w:rFonts w:eastAsiaTheme="majorEastAsia" w:cstheme="majorBidi"/>
      <w:color w:val="000000" w:themeColor="text1"/>
      <w:kern w:val="28"/>
      <w:sz w:val="40"/>
      <w:szCs w:val="52"/>
      <w14:ligatures w14:val="standard"/>
      <w14:numForm w14:val="oldStyle"/>
    </w:rPr>
  </w:style>
  <w:style w:type="character" w:styleId="nfase">
    <w:name w:val="Emphasis"/>
    <w:basedOn w:val="Fontepargpadro"/>
    <w:uiPriority w:val="3"/>
    <w:qFormat/>
    <w:rsid w:val="00F46672"/>
    <w:rPr>
      <w:i/>
      <w:iCs/>
    </w:rPr>
  </w:style>
  <w:style w:type="paragraph" w:styleId="Numerada">
    <w:name w:val="List Number"/>
    <w:basedOn w:val="Normal"/>
    <w:uiPriority w:val="11"/>
    <w:semiHidden/>
    <w:unhideWhenUsed/>
    <w:qFormat/>
    <w:rsid w:val="00014D3C"/>
    <w:pPr>
      <w:numPr>
        <w:numId w:val="19"/>
      </w:numPr>
      <w:contextualSpacing/>
    </w:pPr>
  </w:style>
  <w:style w:type="paragraph" w:styleId="Ttulo">
    <w:name w:val="Title"/>
    <w:basedOn w:val="Normal"/>
    <w:link w:val="TtuloChar"/>
    <w:uiPriority w:val="1"/>
    <w:qFormat/>
    <w:rsid w:val="00CB6250"/>
    <w:pPr>
      <w:spacing w:before="360" w:line="240" w:lineRule="auto"/>
      <w:contextualSpacing/>
    </w:pPr>
    <w:rPr>
      <w:rFonts w:eastAsiaTheme="majorEastAsia" w:cstheme="majorBidi"/>
      <w:color w:val="000000" w:themeColor="text1"/>
      <w:spacing w:val="-10"/>
      <w:kern w:val="28"/>
      <w:sz w:val="72"/>
      <w:szCs w:val="56"/>
    </w:rPr>
  </w:style>
  <w:style w:type="character" w:customStyle="1" w:styleId="TtuloChar">
    <w:name w:val="Título Char"/>
    <w:basedOn w:val="Fontepargpadro"/>
    <w:link w:val="Ttulo"/>
    <w:uiPriority w:val="1"/>
    <w:rsid w:val="00CB6250"/>
    <w:rPr>
      <w:rFonts w:eastAsiaTheme="majorEastAsia" w:cstheme="majorBidi"/>
      <w:color w:val="000000" w:themeColor="text1"/>
      <w:spacing w:val="-10"/>
      <w:kern w:val="28"/>
      <w:sz w:val="72"/>
      <w:szCs w:val="56"/>
    </w:rPr>
  </w:style>
  <w:style w:type="paragraph" w:styleId="Subttulo">
    <w:name w:val="Subtitle"/>
    <w:basedOn w:val="Normal"/>
    <w:next w:val="Normal"/>
    <w:link w:val="SubttuloChar"/>
    <w:uiPriority w:val="2"/>
    <w:qFormat/>
    <w:rsid w:val="00CB6250"/>
    <w:pPr>
      <w:numPr>
        <w:ilvl w:val="1"/>
      </w:numPr>
      <w:spacing w:before="0" w:after="480"/>
      <w:contextualSpacing/>
    </w:pPr>
    <w:rPr>
      <w:rFonts w:cs="Times New Roman (Body CS)"/>
      <w:color w:val="2B579A" w:themeColor="accent5"/>
      <w:sz w:val="40"/>
    </w:rPr>
  </w:style>
  <w:style w:type="character" w:customStyle="1" w:styleId="SubttuloChar">
    <w:name w:val="Subtítulo Char"/>
    <w:basedOn w:val="Fontepargpadro"/>
    <w:link w:val="Subttulo"/>
    <w:uiPriority w:val="2"/>
    <w:rsid w:val="00CB6250"/>
    <w:rPr>
      <w:rFonts w:eastAsiaTheme="minorEastAsia" w:cs="Times New Roman (Body CS)"/>
      <w:color w:val="2B579A" w:themeColor="accent5"/>
      <w:sz w:val="40"/>
    </w:rPr>
  </w:style>
  <w:style w:type="table" w:styleId="Tabelacomgrade">
    <w:name w:val="Table Grid"/>
    <w:basedOn w:val="Tabelanormal"/>
    <w:uiPriority w:val="39"/>
    <w:pPr>
      <w:numPr>
        <w:numId w:val="20"/>
      </w:num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404040" w:themeColor="text1" w:themeTint="BF"/>
      <w:szCs w:val="24"/>
    </w:rPr>
  </w:style>
  <w:style w:type="table" w:styleId="TabeladeGrade1Clara">
    <w:name w:val="Grid Table 1 Light"/>
    <w:basedOn w:val="Tabelanormal"/>
    <w:uiPriority w:val="46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4-nfase5">
    <w:name w:val="Grid Table 4 Accent 5"/>
    <w:basedOn w:val="Tabelanormal"/>
    <w:uiPriority w:val="49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adeGrade1Clara-nfase6">
    <w:name w:val="Grid Table 1 Light Accent 6"/>
    <w:basedOn w:val="Tabelanormal"/>
    <w:uiPriority w:val="46"/>
    <w:rsid w:val="00102341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5Escura">
    <w:name w:val="Grid Table 5 Dark"/>
    <w:basedOn w:val="Tabelanormal"/>
    <w:uiPriority w:val="50"/>
    <w:rsid w:val="006706DE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ade4">
    <w:name w:val="Grid Table 4"/>
    <w:basedOn w:val="Tabelanormal"/>
    <w:uiPriority w:val="49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1Clara-nfase1">
    <w:name w:val="Grid Table 1 Light Accent 1"/>
    <w:basedOn w:val="Tabelanormal"/>
    <w:uiPriority w:val="46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2Char">
    <w:name w:val="Título 2 Char"/>
    <w:basedOn w:val="Fontepargpadro"/>
    <w:link w:val="Ttulo2"/>
    <w:uiPriority w:val="6"/>
    <w:rsid w:val="00487996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Commarcadores">
    <w:name w:val="List Bullet"/>
    <w:basedOn w:val="Normal"/>
    <w:next w:val="Numerada"/>
    <w:uiPriority w:val="11"/>
    <w:qFormat/>
    <w:rsid w:val="00014D3C"/>
    <w:pPr>
      <w:numPr>
        <w:numId w:val="30"/>
      </w:numPr>
      <w:spacing w:before="120" w:after="120" w:line="240" w:lineRule="auto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E51168"/>
    <w:pPr>
      <w:spacing w:line="240" w:lineRule="auto"/>
    </w:pPr>
    <w:rPr>
      <w:rFonts w:cs="Segoe UI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51168"/>
    <w:rPr>
      <w:rFonts w:cs="Segoe UI"/>
      <w:szCs w:val="18"/>
    </w:rPr>
  </w:style>
  <w:style w:type="character" w:styleId="Refdecomentrio">
    <w:name w:val="annotation reference"/>
    <w:basedOn w:val="Fontepargpadro"/>
    <w:uiPriority w:val="99"/>
    <w:semiHidden/>
    <w:unhideWhenUsed/>
    <w:rsid w:val="0026484A"/>
    <w:rPr>
      <w:sz w:val="22"/>
      <w:szCs w:val="16"/>
    </w:rPr>
  </w:style>
  <w:style w:type="paragraph" w:styleId="Assuntodocomentrio">
    <w:name w:val="annotation subject"/>
    <w:basedOn w:val="Normal"/>
    <w:next w:val="Normal"/>
    <w:link w:val="AssuntodocomentrioChar"/>
    <w:uiPriority w:val="99"/>
    <w:semiHidden/>
    <w:unhideWhenUsed/>
    <w:rsid w:val="00014D3C"/>
    <w:pPr>
      <w:spacing w:line="240" w:lineRule="auto"/>
    </w:pPr>
    <w:rPr>
      <w:b/>
      <w:bCs/>
      <w:szCs w:val="20"/>
    </w:rPr>
  </w:style>
  <w:style w:type="character" w:customStyle="1" w:styleId="AssuntodocomentrioChar">
    <w:name w:val="Assunto do comentário Char"/>
    <w:basedOn w:val="Fontepargpadro"/>
    <w:link w:val="Assuntodocomentrio"/>
    <w:uiPriority w:val="99"/>
    <w:semiHidden/>
    <w:rsid w:val="00014D3C"/>
    <w:rPr>
      <w:b/>
      <w:bCs/>
      <w:szCs w:val="20"/>
    </w:rPr>
  </w:style>
  <w:style w:type="character" w:styleId="Hyperlink">
    <w:name w:val="Hyperlink"/>
    <w:basedOn w:val="Fontepargpadro"/>
    <w:uiPriority w:val="99"/>
    <w:unhideWhenUsed/>
    <w:rsid w:val="006D3A72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8C61B9"/>
    <w:rPr>
      <w:color w:val="954F72" w:themeColor="followedHyperlink"/>
      <w:u w:val="single"/>
    </w:rPr>
  </w:style>
  <w:style w:type="paragraph" w:styleId="Bibliografia">
    <w:name w:val="Bibliography"/>
    <w:basedOn w:val="Normal"/>
    <w:next w:val="Normal"/>
    <w:uiPriority w:val="37"/>
    <w:semiHidden/>
    <w:unhideWhenUsed/>
    <w:rsid w:val="00F33B83"/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33B83"/>
    <w:pPr>
      <w:outlineLvl w:val="9"/>
    </w:pPr>
    <w:rPr>
      <w:kern w:val="0"/>
      <w:szCs w:val="32"/>
      <w14:ligatures w14:val="none"/>
      <w14:numForm w14:val="default"/>
    </w:rPr>
  </w:style>
  <w:style w:type="paragraph" w:styleId="Textoembloco">
    <w:name w:val="Block Text"/>
    <w:basedOn w:val="Normal"/>
    <w:uiPriority w:val="99"/>
    <w:semiHidden/>
    <w:unhideWhenUsed/>
    <w:rsid w:val="00487996"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i/>
      <w:iCs/>
      <w:color w:val="1F4E79" w:themeColor="accent1" w:themeShade="80"/>
    </w:rPr>
  </w:style>
  <w:style w:type="paragraph" w:styleId="Corpodetexto">
    <w:name w:val="Body Text"/>
    <w:basedOn w:val="Normal"/>
    <w:link w:val="CorpodetextoChar"/>
    <w:uiPriority w:val="99"/>
    <w:semiHidden/>
    <w:unhideWhenUsed/>
    <w:rsid w:val="00F33B83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rsid w:val="00F33B83"/>
  </w:style>
  <w:style w:type="paragraph" w:styleId="Corpodetexto2">
    <w:name w:val="Body Text 2"/>
    <w:basedOn w:val="Normal"/>
    <w:link w:val="Corpodetexto2Char"/>
    <w:uiPriority w:val="99"/>
    <w:semiHidden/>
    <w:unhideWhenUsed/>
    <w:rsid w:val="00F33B83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rsid w:val="00F33B83"/>
  </w:style>
  <w:style w:type="paragraph" w:styleId="Corpodetexto3">
    <w:name w:val="Body Text 3"/>
    <w:basedOn w:val="Normal"/>
    <w:link w:val="Corpodetexto3Char"/>
    <w:uiPriority w:val="99"/>
    <w:semiHidden/>
    <w:unhideWhenUsed/>
    <w:rsid w:val="00F33B83"/>
    <w:pPr>
      <w:spacing w:after="120"/>
    </w:pPr>
    <w:rPr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rsid w:val="00F33B83"/>
    <w:rPr>
      <w:szCs w:val="16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unhideWhenUsed/>
    <w:rsid w:val="00F33B83"/>
    <w:pPr>
      <w:spacing w:after="0"/>
      <w:ind w:firstLine="36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rsid w:val="00F33B83"/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F33B83"/>
    <w:pPr>
      <w:spacing w:after="120"/>
      <w:ind w:left="360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F33B83"/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unhideWhenUsed/>
    <w:rsid w:val="00F33B83"/>
    <w:pPr>
      <w:spacing w:after="0"/>
      <w:ind w:firstLine="36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rsid w:val="00F33B83"/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F33B83"/>
    <w:pPr>
      <w:spacing w:after="120" w:line="480" w:lineRule="auto"/>
      <w:ind w:left="360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rsid w:val="00F33B83"/>
  </w:style>
  <w:style w:type="paragraph" w:styleId="Recuodecorpodetexto3">
    <w:name w:val="Body Text Indent 3"/>
    <w:basedOn w:val="Normal"/>
    <w:link w:val="Recuodecorpodetexto3Char"/>
    <w:uiPriority w:val="99"/>
    <w:semiHidden/>
    <w:unhideWhenUsed/>
    <w:rsid w:val="00F33B83"/>
    <w:pPr>
      <w:spacing w:after="120"/>
      <w:ind w:left="360"/>
    </w:pPr>
    <w:rPr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rsid w:val="00F33B83"/>
    <w:rPr>
      <w:szCs w:val="16"/>
    </w:rPr>
  </w:style>
  <w:style w:type="character" w:styleId="TtulodoLivro">
    <w:name w:val="Book Title"/>
    <w:basedOn w:val="Fontepargpadro"/>
    <w:uiPriority w:val="33"/>
    <w:semiHidden/>
    <w:unhideWhenUsed/>
    <w:qFormat/>
    <w:rsid w:val="00594254"/>
    <w:rPr>
      <w:b/>
      <w:bCs/>
      <w:i/>
      <w:iCs/>
      <w:spacing w:val="0"/>
    </w:rPr>
  </w:style>
  <w:style w:type="paragraph" w:styleId="Legenda">
    <w:name w:val="caption"/>
    <w:basedOn w:val="Normal"/>
    <w:next w:val="Normal"/>
    <w:uiPriority w:val="35"/>
    <w:unhideWhenUsed/>
    <w:qFormat/>
    <w:rsid w:val="00F33B83"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Encerramento">
    <w:name w:val="Closing"/>
    <w:basedOn w:val="Normal"/>
    <w:link w:val="Encerramento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rsid w:val="00F33B83"/>
  </w:style>
  <w:style w:type="table" w:styleId="GradeColorida">
    <w:name w:val="Colorful Grid"/>
    <w:basedOn w:val="Tabe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GradeColorida-nfase2">
    <w:name w:val="Colorful Grid Accent 2"/>
    <w:basedOn w:val="Tabe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GradeColorida-nfase3">
    <w:name w:val="Colorful Grid Accent 3"/>
    <w:basedOn w:val="Tabe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GradeColorida-nfase4">
    <w:name w:val="Colorful Grid Accent 4"/>
    <w:basedOn w:val="Tabe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GradeColorida-nfase5">
    <w:name w:val="Colorful Grid Accent 5"/>
    <w:basedOn w:val="Tabe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GradeColorida-nfase6">
    <w:name w:val="Colorful Grid Accent 6"/>
    <w:basedOn w:val="Tabe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ListaColorida">
    <w:name w:val="Colorful List"/>
    <w:basedOn w:val="Tabe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aColorida-nfase2">
    <w:name w:val="Colorful List Accent 2"/>
    <w:basedOn w:val="Tabe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aColorida-nfase3">
    <w:name w:val="Colorful List Accent 3"/>
    <w:basedOn w:val="Tabe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Colorida-nfase4">
    <w:name w:val="Colorful List Accent 4"/>
    <w:basedOn w:val="Tabe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Colorida-nfase5">
    <w:name w:val="Colorful List Accent 5"/>
    <w:basedOn w:val="Tabe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aColorida-nfase6">
    <w:name w:val="Colorful List Accent 6"/>
    <w:basedOn w:val="Tabe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SombreamentoColorido">
    <w:name w:val="Colorful Shading"/>
    <w:basedOn w:val="Tabe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Escura">
    <w:name w:val="Dark List"/>
    <w:basedOn w:val="Tabe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ListaEscura-nfase2">
    <w:name w:val="Dark List Accent 2"/>
    <w:basedOn w:val="Tabe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ListaEscura-nfase3">
    <w:name w:val="Dark List Accent 3"/>
    <w:basedOn w:val="Tabe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ListaEscura-nfase4">
    <w:name w:val="Dark List Accent 4"/>
    <w:basedOn w:val="Tabe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ListaEscura-nfase5">
    <w:name w:val="Dark List Accent 5"/>
    <w:basedOn w:val="Tabe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ListaEscura-nfase6">
    <w:name w:val="Dark List Accent 6"/>
    <w:basedOn w:val="Tabe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ata">
    <w:name w:val="Date"/>
    <w:basedOn w:val="Normal"/>
    <w:next w:val="Normal"/>
    <w:link w:val="DataChar"/>
    <w:uiPriority w:val="99"/>
    <w:semiHidden/>
    <w:unhideWhenUsed/>
    <w:rsid w:val="00F33B83"/>
  </w:style>
  <w:style w:type="character" w:customStyle="1" w:styleId="DataChar">
    <w:name w:val="Data Char"/>
    <w:basedOn w:val="Fontepargpadro"/>
    <w:link w:val="Data"/>
    <w:uiPriority w:val="99"/>
    <w:semiHidden/>
    <w:rsid w:val="00F33B83"/>
  </w:style>
  <w:style w:type="paragraph" w:styleId="MapadoDocumento">
    <w:name w:val="Document Map"/>
    <w:basedOn w:val="Normal"/>
    <w:link w:val="MapadoDocumentoChar"/>
    <w:uiPriority w:val="99"/>
    <w:semiHidden/>
    <w:unhideWhenUsed/>
    <w:rsid w:val="00F33B83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F33B83"/>
    <w:rPr>
      <w:rFonts w:ascii="Segoe UI" w:hAnsi="Segoe UI" w:cs="Segoe UI"/>
      <w:szCs w:val="16"/>
    </w:rPr>
  </w:style>
  <w:style w:type="paragraph" w:styleId="AssinaturadeEmail">
    <w:name w:val="E-mail Signature"/>
    <w:basedOn w:val="Normal"/>
    <w:link w:val="AssinaturadeEmailChar"/>
    <w:uiPriority w:val="99"/>
    <w:semiHidden/>
    <w:unhideWhenUsed/>
    <w:rsid w:val="00F33B83"/>
    <w:pPr>
      <w:spacing w:before="0" w:line="240" w:lineRule="auto"/>
    </w:pPr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rsid w:val="00F33B83"/>
  </w:style>
  <w:style w:type="character" w:styleId="Refdenotadefim">
    <w:name w:val="endnote reference"/>
    <w:basedOn w:val="Fontepargpadro"/>
    <w:uiPriority w:val="99"/>
    <w:semiHidden/>
    <w:unhideWhenUsed/>
    <w:rsid w:val="00F33B83"/>
    <w:rPr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F33B83"/>
    <w:rPr>
      <w:szCs w:val="20"/>
    </w:rPr>
  </w:style>
  <w:style w:type="paragraph" w:styleId="Destinatrio">
    <w:name w:val="envelope address"/>
    <w:basedOn w:val="Normal"/>
    <w:uiPriority w:val="99"/>
    <w:semiHidden/>
    <w:unhideWhenUsed/>
    <w:rsid w:val="00F33B83"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Cs w:val="24"/>
    </w:rPr>
  </w:style>
  <w:style w:type="paragraph" w:styleId="Remetente">
    <w:name w:val="envelope return"/>
    <w:basedOn w:val="Normal"/>
    <w:uiPriority w:val="99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F33B83"/>
    <w:rPr>
      <w:vertAlign w:val="superscript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F33B83"/>
    <w:rPr>
      <w:szCs w:val="20"/>
    </w:rPr>
  </w:style>
  <w:style w:type="table" w:styleId="TabeladeGrade1Clara-nfase2">
    <w:name w:val="Grid Table 1 Light Accent 2"/>
    <w:basedOn w:val="Tabela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3">
    <w:name w:val="Grid Table 1 Light Accent 3"/>
    <w:basedOn w:val="Tabela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4">
    <w:name w:val="Grid Table 1 Light Accent 4"/>
    <w:basedOn w:val="Tabela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5">
    <w:name w:val="Grid Table 1 Light Accent 5"/>
    <w:basedOn w:val="Tabela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">
    <w:name w:val="Grid Table 2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2-nfase1">
    <w:name w:val="Grid Table 2 Accent 1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Grade2-nfase2">
    <w:name w:val="Grid Table 2 Accent 2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adeGrade2-nfase3">
    <w:name w:val="Grid Table 2 Accent 3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Grade2-nfase4">
    <w:name w:val="Grid Table 2 Accent 4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Grade2-nfase5">
    <w:name w:val="Grid Table 2 Accent 5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adeGrade2-nfase6">
    <w:name w:val="Grid Table 2 Accent 6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Grade3">
    <w:name w:val="Grid Table 3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ade3-nfase1">
    <w:name w:val="Grid Table 3 Accent 1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eladeGrade3-nfase2">
    <w:name w:val="Grid Table 3 Accent 2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TabeladeGrade3-nfase3">
    <w:name w:val="Grid Table 3 Accent 3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adeGrade3-nfase4">
    <w:name w:val="Grid Table 3 Accent 4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eladeGrade3-nfase5">
    <w:name w:val="Grid Table 3 Accent 5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TabeladeGrade3-nfase6">
    <w:name w:val="Grid Table 3 Accent 6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eladeGrade4-nfase1">
    <w:name w:val="Grid Table 4 Accent 1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Grade4-nfase2">
    <w:name w:val="Grid Table 4 Accent 2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adeGrade4-nfase3">
    <w:name w:val="Grid Table 4 Accent 3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Grade4-nfase4">
    <w:name w:val="Grid Table 4 Accent 4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Grade4-nfase6">
    <w:name w:val="Grid Table 4 Accent 6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Grade5Escura-nfase1">
    <w:name w:val="Grid Table 5 Dark Accent 1"/>
    <w:basedOn w:val="Tabe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TabeladeGrade5Escura-nfase2">
    <w:name w:val="Grid Table 5 Dark Accent 2"/>
    <w:basedOn w:val="Tabe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styleId="TabeladeGrade5Escura-nfase3">
    <w:name w:val="Grid Table 5 Dark Accent 3"/>
    <w:basedOn w:val="Tabe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eladeGrade5Escura-nfase4">
    <w:name w:val="Grid Table 5 Dark Accent 4"/>
    <w:basedOn w:val="Tabe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eladeGrade5Escura-nfase5">
    <w:name w:val="Grid Table 5 Dark Accent 5"/>
    <w:basedOn w:val="Tabe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styleId="TabeladeGrade5Escura-nfase6">
    <w:name w:val="Grid Table 5 Dark Accent 6"/>
    <w:basedOn w:val="Tabe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eladeGrade6Colorida">
    <w:name w:val="Grid Table 6 Colorful"/>
    <w:basedOn w:val="Tabela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6Colorida-nfase1">
    <w:name w:val="Grid Table 6 Colorful Accent 1"/>
    <w:basedOn w:val="Tabela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Grade6Colorida-nfase2">
    <w:name w:val="Grid Table 6 Colorful Accent 2"/>
    <w:basedOn w:val="Tabela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adeGrade6Colorida-nfase3">
    <w:name w:val="Grid Table 6 Colorful Accent 3"/>
    <w:basedOn w:val="Tabela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Grade6Colorida-nfase4">
    <w:name w:val="Grid Table 6 Colorful Accent 4"/>
    <w:basedOn w:val="Tabela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Grade6Colorida-nfase5">
    <w:name w:val="Grid Table 6 Colorful Accent 5"/>
    <w:basedOn w:val="Tabela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adeGrade6Colorida-nfase6">
    <w:name w:val="Grid Table 6 Colorful Accent 6"/>
    <w:basedOn w:val="Tabela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Grade7Colorida">
    <w:name w:val="Grid Table 7 Colorful"/>
    <w:basedOn w:val="Tabela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ade7Colorida-nfase1">
    <w:name w:val="Grid Table 7 Colorful Accent 1"/>
    <w:basedOn w:val="Tabela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eladeGrade7Colorida-nfase2">
    <w:name w:val="Grid Table 7 Colorful Accent 2"/>
    <w:basedOn w:val="Tabela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TabeladeGrade7Colorida-nfase3">
    <w:name w:val="Grid Table 7 Colorful Accent 3"/>
    <w:basedOn w:val="Tabela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adeGrade7Colorida-nfase4">
    <w:name w:val="Grid Table 7 Colorful Accent 4"/>
    <w:basedOn w:val="Tabela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eladeGrade7Colorida-nfase5">
    <w:name w:val="Grid Table 7 Colorful Accent 5"/>
    <w:basedOn w:val="Tabela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TabeladeGrade7Colorida-nfase6">
    <w:name w:val="Grid Table 7 Colorful Accent 6"/>
    <w:basedOn w:val="Tabela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Ttulo3Char">
    <w:name w:val="Título 3 Char"/>
    <w:basedOn w:val="Fontepargpadro"/>
    <w:link w:val="Ttulo3"/>
    <w:uiPriority w:val="6"/>
    <w:semiHidden/>
    <w:rsid w:val="00F33B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6"/>
    <w:semiHidden/>
    <w:rsid w:val="00487996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Ttulo5Char">
    <w:name w:val="Título 5 Char"/>
    <w:basedOn w:val="Fontepargpadro"/>
    <w:link w:val="Ttulo5"/>
    <w:uiPriority w:val="6"/>
    <w:semiHidden/>
    <w:rsid w:val="00487996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6Char">
    <w:name w:val="Título 6 Char"/>
    <w:basedOn w:val="Fontepargpadro"/>
    <w:link w:val="Ttulo6"/>
    <w:uiPriority w:val="6"/>
    <w:semiHidden/>
    <w:rsid w:val="00487996"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Ttulo7Char">
    <w:name w:val="Título 7 Char"/>
    <w:basedOn w:val="Fontepargpadro"/>
    <w:link w:val="Ttulo7"/>
    <w:uiPriority w:val="6"/>
    <w:semiHidden/>
    <w:rsid w:val="00F33B83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har">
    <w:name w:val="Título 8 Char"/>
    <w:basedOn w:val="Fontepargpadro"/>
    <w:link w:val="Ttulo8"/>
    <w:uiPriority w:val="6"/>
    <w:semiHidden/>
    <w:rsid w:val="00F33B83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Ttulo9Char">
    <w:name w:val="Título 9 Char"/>
    <w:basedOn w:val="Fontepargpadro"/>
    <w:link w:val="Ttulo9"/>
    <w:uiPriority w:val="6"/>
    <w:semiHidden/>
    <w:rsid w:val="00F33B83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AcrnimoHTML">
    <w:name w:val="HTML Acronym"/>
    <w:basedOn w:val="Fontepargpadro"/>
    <w:uiPriority w:val="99"/>
    <w:semiHidden/>
    <w:unhideWhenUsed/>
    <w:rsid w:val="00F33B83"/>
  </w:style>
  <w:style w:type="paragraph" w:styleId="EndereoHTML">
    <w:name w:val="HTML Address"/>
    <w:basedOn w:val="Normal"/>
    <w:link w:val="EndereoHTMLChar"/>
    <w:uiPriority w:val="99"/>
    <w:semiHidden/>
    <w:unhideWhenUsed/>
    <w:rsid w:val="00F33B83"/>
    <w:pPr>
      <w:spacing w:before="0" w:line="240" w:lineRule="auto"/>
    </w:pPr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rsid w:val="00F33B83"/>
    <w:rPr>
      <w:i/>
      <w:iCs/>
    </w:rPr>
  </w:style>
  <w:style w:type="character" w:styleId="CitaoHTML">
    <w:name w:val="HTML Cite"/>
    <w:basedOn w:val="Fontepargpadro"/>
    <w:uiPriority w:val="99"/>
    <w:semiHidden/>
    <w:unhideWhenUsed/>
    <w:rsid w:val="00F33B83"/>
    <w:rPr>
      <w:i/>
      <w:iCs/>
    </w:rPr>
  </w:style>
  <w:style w:type="character" w:styleId="CdigoHTML">
    <w:name w:val="HTML Code"/>
    <w:basedOn w:val="Fontepargpadro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DefinioHTML">
    <w:name w:val="HTML Definition"/>
    <w:basedOn w:val="Fontepargpadro"/>
    <w:uiPriority w:val="99"/>
    <w:semiHidden/>
    <w:unhideWhenUsed/>
    <w:rsid w:val="00F33B83"/>
    <w:rPr>
      <w:i/>
      <w:iCs/>
    </w:rPr>
  </w:style>
  <w:style w:type="character" w:styleId="TecladoHTML">
    <w:name w:val="HTML Keyboard"/>
    <w:basedOn w:val="Fontepargpadro"/>
    <w:uiPriority w:val="99"/>
    <w:semiHidden/>
    <w:unhideWhenUsed/>
    <w:rsid w:val="00F33B83"/>
    <w:rPr>
      <w:rFonts w:ascii="Consolas" w:hAnsi="Consolas"/>
      <w:sz w:val="22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F33B83"/>
    <w:rPr>
      <w:rFonts w:ascii="Consolas" w:hAnsi="Consolas"/>
      <w:szCs w:val="20"/>
    </w:rPr>
  </w:style>
  <w:style w:type="character" w:styleId="ExemploHTML">
    <w:name w:val="HTML Sample"/>
    <w:basedOn w:val="Fontepargpadro"/>
    <w:uiPriority w:val="99"/>
    <w:semiHidden/>
    <w:unhideWhenUsed/>
    <w:rsid w:val="00F33B83"/>
    <w:rPr>
      <w:rFonts w:ascii="Consolas" w:hAnsi="Consolas"/>
      <w:sz w:val="24"/>
      <w:szCs w:val="24"/>
    </w:rPr>
  </w:style>
  <w:style w:type="character" w:styleId="MquinadeescreverHTML">
    <w:name w:val="HTML Typewriter"/>
    <w:basedOn w:val="Fontepargpadro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VarivelHTML">
    <w:name w:val="HTML Variable"/>
    <w:basedOn w:val="Fontepargpadro"/>
    <w:uiPriority w:val="99"/>
    <w:semiHidden/>
    <w:unhideWhenUsed/>
    <w:rsid w:val="00F33B83"/>
    <w:rPr>
      <w:i/>
      <w:iCs/>
    </w:r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220" w:hanging="220"/>
    </w:pPr>
  </w:style>
  <w:style w:type="paragraph" w:styleId="Remissivo2">
    <w:name w:val="index 2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440" w:hanging="220"/>
    </w:pPr>
  </w:style>
  <w:style w:type="paragraph" w:styleId="Remissivo3">
    <w:name w:val="index 3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660" w:hanging="220"/>
    </w:pPr>
  </w:style>
  <w:style w:type="paragraph" w:styleId="Remissivo4">
    <w:name w:val="index 4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880" w:hanging="220"/>
    </w:pPr>
  </w:style>
  <w:style w:type="paragraph" w:styleId="Remissivo5">
    <w:name w:val="index 5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100" w:hanging="220"/>
    </w:pPr>
  </w:style>
  <w:style w:type="paragraph" w:styleId="Remissivo6">
    <w:name w:val="index 6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320" w:hanging="220"/>
    </w:pPr>
  </w:style>
  <w:style w:type="paragraph" w:styleId="Remissivo7">
    <w:name w:val="index 7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540" w:hanging="220"/>
    </w:pPr>
  </w:style>
  <w:style w:type="paragraph" w:styleId="Remissivo8">
    <w:name w:val="index 8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760" w:hanging="220"/>
    </w:pPr>
  </w:style>
  <w:style w:type="paragraph" w:styleId="Remissivo9">
    <w:name w:val="index 9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980" w:hanging="220"/>
    </w:pPr>
  </w:style>
  <w:style w:type="paragraph" w:styleId="Ttulodendiceremissivo">
    <w:name w:val="index heading"/>
    <w:basedOn w:val="Normal"/>
    <w:next w:val="Remissivo1"/>
    <w:uiPriority w:val="99"/>
    <w:semiHidden/>
    <w:unhideWhenUsed/>
    <w:rsid w:val="00F33B83"/>
    <w:rPr>
      <w:rFonts w:asciiTheme="majorHAnsi" w:eastAsiaTheme="majorEastAsia" w:hAnsiTheme="majorHAnsi" w:cstheme="majorBidi"/>
      <w:b/>
      <w:bCs/>
    </w:rPr>
  </w:style>
  <w:style w:type="paragraph" w:styleId="CitaoIntensa">
    <w:name w:val="Intense Quote"/>
    <w:basedOn w:val="Normal"/>
    <w:next w:val="Normal"/>
    <w:link w:val="CitaoIntensaChar"/>
    <w:uiPriority w:val="30"/>
    <w:semiHidden/>
    <w:unhideWhenUsed/>
    <w:qFormat/>
    <w:rsid w:val="00594254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CitaoIntensaChar">
    <w:name w:val="Citação Intensa Char"/>
    <w:basedOn w:val="Fontepargpadro"/>
    <w:link w:val="CitaoIntensa"/>
    <w:uiPriority w:val="30"/>
    <w:semiHidden/>
    <w:rsid w:val="00594254"/>
    <w:rPr>
      <w:i/>
      <w:iCs/>
      <w:color w:val="1F4E79" w:themeColor="accent1" w:themeShade="80"/>
    </w:rPr>
  </w:style>
  <w:style w:type="character" w:styleId="RefernciaIntensa">
    <w:name w:val="Intense Reference"/>
    <w:basedOn w:val="Fontepargpadro"/>
    <w:uiPriority w:val="32"/>
    <w:semiHidden/>
    <w:unhideWhenUsed/>
    <w:qFormat/>
    <w:rsid w:val="00594254"/>
    <w:rPr>
      <w:b/>
      <w:bCs/>
      <w:caps w:val="0"/>
      <w:smallCaps/>
      <w:color w:val="1F4E79" w:themeColor="accent1" w:themeShade="80"/>
      <w:spacing w:val="0"/>
    </w:rPr>
  </w:style>
  <w:style w:type="table" w:styleId="GradeClara">
    <w:name w:val="Light Grid"/>
    <w:basedOn w:val="Tabe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GradeClara-nfase2">
    <w:name w:val="Light Grid Accent 2"/>
    <w:basedOn w:val="Tabe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GradeClara-nfase3">
    <w:name w:val="Light Grid Accent 3"/>
    <w:basedOn w:val="Tabe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GradeClara-nfase4">
    <w:name w:val="Light Grid Accent 4"/>
    <w:basedOn w:val="Tabe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GradeClara-nfase5">
    <w:name w:val="Light Grid Accent 5"/>
    <w:basedOn w:val="Tabe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GradeClara-nfase6">
    <w:name w:val="Light Grid Accent 6"/>
    <w:basedOn w:val="Tabe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staClara">
    <w:name w:val="Light List"/>
    <w:basedOn w:val="Tabe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staClara-nfase2">
    <w:name w:val="Light List Accent 2"/>
    <w:basedOn w:val="Tabe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ListaClara-nfase3">
    <w:name w:val="Light List Accent 3"/>
    <w:basedOn w:val="Tabe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staClara-nfase4">
    <w:name w:val="Light List Accent 4"/>
    <w:basedOn w:val="Tabe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staClara-nfase5">
    <w:name w:val="Light List Accent 5"/>
    <w:basedOn w:val="Tabe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ListaClara-nfase6">
    <w:name w:val="Light List Accent 6"/>
    <w:basedOn w:val="Tabe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SombreamentoClaro">
    <w:name w:val="Light Shading"/>
    <w:basedOn w:val="Tabelanormal"/>
    <w:uiPriority w:val="60"/>
    <w:semiHidden/>
    <w:unhideWhenUsed/>
    <w:rsid w:val="00F33B83"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semiHidden/>
    <w:unhideWhenUsed/>
    <w:rsid w:val="00F33B83"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semiHidden/>
    <w:unhideWhenUsed/>
    <w:rsid w:val="00F33B83"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semiHidden/>
    <w:unhideWhenUsed/>
    <w:rsid w:val="00F33B83"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semiHidden/>
    <w:unhideWhenUsed/>
    <w:rsid w:val="00F33B83"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semiHidden/>
    <w:unhideWhenUsed/>
    <w:rsid w:val="00F33B83"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semiHidden/>
    <w:unhideWhenUsed/>
    <w:rsid w:val="00F33B83"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Nmerodelinha">
    <w:name w:val="line number"/>
    <w:basedOn w:val="Fontepargpadro"/>
    <w:uiPriority w:val="99"/>
    <w:semiHidden/>
    <w:unhideWhenUsed/>
    <w:rsid w:val="00F33B83"/>
  </w:style>
  <w:style w:type="paragraph" w:styleId="Lista">
    <w:name w:val="List"/>
    <w:basedOn w:val="Normal"/>
    <w:uiPriority w:val="99"/>
    <w:semiHidden/>
    <w:unhideWhenUsed/>
    <w:rsid w:val="00F33B83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rsid w:val="00F33B83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rsid w:val="00F33B83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rsid w:val="00F33B83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rsid w:val="00F33B83"/>
    <w:pPr>
      <w:ind w:left="1800" w:hanging="360"/>
      <w:contextualSpacing/>
    </w:pPr>
  </w:style>
  <w:style w:type="paragraph" w:styleId="Commarcadores2">
    <w:name w:val="List Bullet 2"/>
    <w:basedOn w:val="Normal"/>
    <w:uiPriority w:val="99"/>
    <w:semiHidden/>
    <w:unhideWhenUsed/>
    <w:rsid w:val="00F33B83"/>
    <w:pPr>
      <w:numPr>
        <w:numId w:val="11"/>
      </w:numPr>
      <w:contextualSpacing/>
    </w:pPr>
  </w:style>
  <w:style w:type="paragraph" w:styleId="Commarcadores3">
    <w:name w:val="List Bullet 3"/>
    <w:basedOn w:val="Normal"/>
    <w:uiPriority w:val="99"/>
    <w:semiHidden/>
    <w:unhideWhenUsed/>
    <w:rsid w:val="00F33B83"/>
    <w:pPr>
      <w:numPr>
        <w:numId w:val="12"/>
      </w:numPr>
      <w:contextualSpacing/>
    </w:pPr>
  </w:style>
  <w:style w:type="paragraph" w:styleId="Commarcadores4">
    <w:name w:val="List Bullet 4"/>
    <w:basedOn w:val="Normal"/>
    <w:uiPriority w:val="99"/>
    <w:semiHidden/>
    <w:unhideWhenUsed/>
    <w:rsid w:val="00F33B83"/>
    <w:pPr>
      <w:numPr>
        <w:numId w:val="13"/>
      </w:numPr>
      <w:contextualSpacing/>
    </w:pPr>
  </w:style>
  <w:style w:type="paragraph" w:styleId="Commarcadores5">
    <w:name w:val="List Bullet 5"/>
    <w:basedOn w:val="Normal"/>
    <w:uiPriority w:val="99"/>
    <w:semiHidden/>
    <w:unhideWhenUsed/>
    <w:rsid w:val="00F33B83"/>
    <w:pPr>
      <w:numPr>
        <w:numId w:val="14"/>
      </w:numPr>
      <w:contextualSpacing/>
    </w:pPr>
  </w:style>
  <w:style w:type="paragraph" w:styleId="Listadecontinuao">
    <w:name w:val="List Continue"/>
    <w:basedOn w:val="Normal"/>
    <w:uiPriority w:val="99"/>
    <w:semiHidden/>
    <w:unhideWhenUsed/>
    <w:rsid w:val="00F33B83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semiHidden/>
    <w:unhideWhenUsed/>
    <w:rsid w:val="00F33B83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semiHidden/>
    <w:unhideWhenUsed/>
    <w:rsid w:val="00F33B83"/>
    <w:pPr>
      <w:spacing w:after="120"/>
      <w:ind w:left="1080"/>
      <w:contextualSpacing/>
    </w:pPr>
  </w:style>
  <w:style w:type="paragraph" w:styleId="Listadecontinuao4">
    <w:name w:val="List Continue 4"/>
    <w:basedOn w:val="Normal"/>
    <w:uiPriority w:val="99"/>
    <w:semiHidden/>
    <w:unhideWhenUsed/>
    <w:rsid w:val="00F33B83"/>
    <w:pPr>
      <w:spacing w:after="120"/>
      <w:ind w:left="1440"/>
      <w:contextualSpacing/>
    </w:pPr>
  </w:style>
  <w:style w:type="paragraph" w:styleId="Listadecontinuao5">
    <w:name w:val="List Continue 5"/>
    <w:basedOn w:val="Normal"/>
    <w:uiPriority w:val="99"/>
    <w:semiHidden/>
    <w:unhideWhenUsed/>
    <w:rsid w:val="00F33B83"/>
    <w:pPr>
      <w:spacing w:after="120"/>
      <w:ind w:left="1800"/>
      <w:contextualSpacing/>
    </w:pPr>
  </w:style>
  <w:style w:type="paragraph" w:styleId="Numerada2">
    <w:name w:val="List Number 2"/>
    <w:basedOn w:val="Normal"/>
    <w:uiPriority w:val="99"/>
    <w:semiHidden/>
    <w:unhideWhenUsed/>
    <w:rsid w:val="00F33B83"/>
    <w:pPr>
      <w:numPr>
        <w:numId w:val="15"/>
      </w:numPr>
      <w:contextualSpacing/>
    </w:pPr>
  </w:style>
  <w:style w:type="paragraph" w:styleId="Numerada3">
    <w:name w:val="List Number 3"/>
    <w:basedOn w:val="Normal"/>
    <w:uiPriority w:val="99"/>
    <w:semiHidden/>
    <w:unhideWhenUsed/>
    <w:rsid w:val="00F33B83"/>
    <w:pPr>
      <w:numPr>
        <w:numId w:val="16"/>
      </w:numPr>
      <w:contextualSpacing/>
    </w:pPr>
  </w:style>
  <w:style w:type="paragraph" w:styleId="Numerada4">
    <w:name w:val="List Number 4"/>
    <w:basedOn w:val="Normal"/>
    <w:uiPriority w:val="99"/>
    <w:semiHidden/>
    <w:unhideWhenUsed/>
    <w:rsid w:val="00F33B83"/>
    <w:pPr>
      <w:numPr>
        <w:numId w:val="17"/>
      </w:numPr>
      <w:contextualSpacing/>
    </w:pPr>
  </w:style>
  <w:style w:type="paragraph" w:styleId="Numerada5">
    <w:name w:val="List Number 5"/>
    <w:basedOn w:val="Normal"/>
    <w:uiPriority w:val="99"/>
    <w:semiHidden/>
    <w:unhideWhenUsed/>
    <w:rsid w:val="00F33B83"/>
    <w:pPr>
      <w:numPr>
        <w:numId w:val="18"/>
      </w:numPr>
      <w:contextualSpacing/>
    </w:pPr>
  </w:style>
  <w:style w:type="table" w:styleId="TabeladeLista1Clara">
    <w:name w:val="List Table 1 Light"/>
    <w:basedOn w:val="Tabe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1Clara-nfase1">
    <w:name w:val="List Table 1 Light Accent 1"/>
    <w:basedOn w:val="Tabe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Lista1Clara-nfase2">
    <w:name w:val="List Table 1 Light Accent 2"/>
    <w:basedOn w:val="Tabe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adeLista1Clara-nfase3">
    <w:name w:val="List Table 1 Light Accent 3"/>
    <w:basedOn w:val="Tabe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1Clara-nfase4">
    <w:name w:val="List Table 1 Light Accent 4"/>
    <w:basedOn w:val="Tabe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1Clara-nfase5">
    <w:name w:val="List Table 1 Light Accent 5"/>
    <w:basedOn w:val="Tabe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adeLista1Clara-nfase6">
    <w:name w:val="List Table 1 Light Accent 6"/>
    <w:basedOn w:val="Tabe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2">
    <w:name w:val="List Table 2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2-nfase1">
    <w:name w:val="List Table 2 Accent 1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Lista2-nfase2">
    <w:name w:val="List Table 2 Accent 2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adeLista2-nfase3">
    <w:name w:val="List Table 2 Accent 3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2-nfase4">
    <w:name w:val="List Table 2 Accent 4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2-nfase5">
    <w:name w:val="List Table 2 Accent 5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adeLista2-nfase6">
    <w:name w:val="List Table 2 Accent 6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3">
    <w:name w:val="List Table 3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eladeLista3-nfase1">
    <w:name w:val="List Table 3 Accent 1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TabeladeLista3-nfase2">
    <w:name w:val="List Table 3 Accent 2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styleId="TabeladeLista3-nfase3">
    <w:name w:val="List Table 3 Accent 3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TabeladeLista3-nfase4">
    <w:name w:val="List Table 3 Accent 4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TabeladeLista3-nfase5">
    <w:name w:val="List Table 3 Accent 5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styleId="TabeladeLista3-nfase6">
    <w:name w:val="List Table 3 Accent 6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TabeladeLista4">
    <w:name w:val="List Table 4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4-nfase1">
    <w:name w:val="List Table 4 Accent 1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Lista4-nfase2">
    <w:name w:val="List Table 4 Accent 2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adeLista4-nfase3">
    <w:name w:val="List Table 4 Accent 3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4-nfase4">
    <w:name w:val="List Table 4 Accent 4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4-nfase5">
    <w:name w:val="List Table 4 Accent 5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adeLista4-nfase6">
    <w:name w:val="List Table 4 Accent 6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5Escura">
    <w:name w:val="List Table 5 Dark"/>
    <w:basedOn w:val="Tabe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1">
    <w:name w:val="List Table 5 Dark Accent 1"/>
    <w:basedOn w:val="Tabe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2">
    <w:name w:val="List Table 5 Dark Accent 2"/>
    <w:basedOn w:val="Tabe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3">
    <w:name w:val="List Table 5 Dark Accent 3"/>
    <w:basedOn w:val="Tabe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4">
    <w:name w:val="List Table 5 Dark Accent 4"/>
    <w:basedOn w:val="Tabe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5">
    <w:name w:val="List Table 5 Dark Accent 5"/>
    <w:basedOn w:val="Tabe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6">
    <w:name w:val="List Table 5 Dark Accent 6"/>
    <w:basedOn w:val="Tabe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6Colorida">
    <w:name w:val="List Table 6 Colorful"/>
    <w:basedOn w:val="Tabela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6Colorida-nfase1">
    <w:name w:val="List Table 6 Colorful Accent 1"/>
    <w:basedOn w:val="Tabela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Lista6Colorida-nfase2">
    <w:name w:val="List Table 6 Colorful Accent 2"/>
    <w:basedOn w:val="Tabela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adeLista6Colorida-nfase3">
    <w:name w:val="List Table 6 Colorful Accent 3"/>
    <w:basedOn w:val="Tabela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6Colorida-nfase4">
    <w:name w:val="List Table 6 Colorful Accent 4"/>
    <w:basedOn w:val="Tabela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6Colorida-nfase5">
    <w:name w:val="List Table 6 Colorful Accent 5"/>
    <w:basedOn w:val="Tabela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adeLista6Colorida-nfase6">
    <w:name w:val="List Table 6 Colorful Accent 6"/>
    <w:basedOn w:val="Tabela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7Colorida">
    <w:name w:val="List Table 7 Colorful"/>
    <w:basedOn w:val="Tabela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1">
    <w:name w:val="List Table 7 Colorful Accent 1"/>
    <w:basedOn w:val="Tabela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2">
    <w:name w:val="List Table 7 Colorful Accent 2"/>
    <w:basedOn w:val="Tabela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3">
    <w:name w:val="List Table 7 Colorful Accent 3"/>
    <w:basedOn w:val="Tabela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4">
    <w:name w:val="List Table 7 Colorful Accent 4"/>
    <w:basedOn w:val="Tabela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5">
    <w:name w:val="List Table 7 Colorful Accent 5"/>
    <w:basedOn w:val="Tabela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6">
    <w:name w:val="List Table 7 Colorful Accent 6"/>
    <w:basedOn w:val="Tabela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odemacro">
    <w:name w:val="macro"/>
    <w:link w:val="TextodemacroChar"/>
    <w:uiPriority w:val="99"/>
    <w:semiHidden/>
    <w:unhideWhenUsed/>
    <w:rsid w:val="00F33B8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rsid w:val="00F33B83"/>
    <w:rPr>
      <w:rFonts w:ascii="Consolas" w:hAnsi="Consolas"/>
      <w:szCs w:val="20"/>
    </w:rPr>
  </w:style>
  <w:style w:type="table" w:styleId="GradeMdia1">
    <w:name w:val="Medium Grid 1"/>
    <w:basedOn w:val="Tabe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GradeMdia1-nfase2">
    <w:name w:val="Medium Grid 1 Accent 2"/>
    <w:basedOn w:val="Tabe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GradeMdia1-nfase3">
    <w:name w:val="Medium Grid 1 Accent 3"/>
    <w:basedOn w:val="Tabe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GradeMdia1-nfase4">
    <w:name w:val="Medium Grid 1 Accent 4"/>
    <w:basedOn w:val="Tabe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GradeMdia1-nfase5">
    <w:name w:val="Medium Grid 1 Accent 5"/>
    <w:basedOn w:val="Tabe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GradeMdia1-nfase6">
    <w:name w:val="Medium Grid 1 Accent 6"/>
    <w:basedOn w:val="Tabe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GradeMdia2">
    <w:name w:val="Medium Grid 2"/>
    <w:basedOn w:val="Tabe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GradeMdia3-nfase2">
    <w:name w:val="Medium Grid 3 Accent 2"/>
    <w:basedOn w:val="Tabe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GradeMdia3-nfase3">
    <w:name w:val="Medium Grid 3 Accent 3"/>
    <w:basedOn w:val="Tabe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GradeMdia3-nfase4">
    <w:name w:val="Medium Grid 3 Accent 4"/>
    <w:basedOn w:val="Tabe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GradeMdia3-nfase5">
    <w:name w:val="Medium Grid 3 Accent 5"/>
    <w:basedOn w:val="Tabe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GradeMdia3-nfase6">
    <w:name w:val="Medium Grid 3 Accent 6"/>
    <w:basedOn w:val="Tabe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ListaMdia1">
    <w:name w:val="Medium List 1"/>
    <w:basedOn w:val="Tabe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ListaMdia1-nfase2">
    <w:name w:val="Medium List 1 Accent 2"/>
    <w:basedOn w:val="Tabe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ListaMdia1-nfase3">
    <w:name w:val="Medium List 1 Accent 3"/>
    <w:basedOn w:val="Tabe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ListaMdia1-nfase4">
    <w:name w:val="Medium List 1 Accent 4"/>
    <w:basedOn w:val="Tabe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ListaMdia1-nfase5">
    <w:name w:val="Medium List 1 Accent 5"/>
    <w:basedOn w:val="Tabe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ListaMdia1-nfase6">
    <w:name w:val="Medium List 1 Accent 6"/>
    <w:basedOn w:val="Tabe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ListaMdia2">
    <w:name w:val="Medium List 2"/>
    <w:basedOn w:val="Tabe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mentoMdio1">
    <w:name w:val="Medium Shading 1"/>
    <w:basedOn w:val="Tabe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Cabealhodamensagem">
    <w:name w:val="Message Header"/>
    <w:basedOn w:val="Normal"/>
    <w:link w:val="CabealhodamensagemChar"/>
    <w:uiPriority w:val="99"/>
    <w:semiHidden/>
    <w:unhideWhenUsed/>
    <w:rsid w:val="00F33B8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Cs w:val="24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rsid w:val="00F33B8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SemEspaamento">
    <w:name w:val="No Spacing"/>
    <w:uiPriority w:val="1"/>
    <w:semiHidden/>
    <w:unhideWhenUsed/>
    <w:rsid w:val="00F33B83"/>
    <w:pPr>
      <w:spacing w:before="0" w:line="240" w:lineRule="auto"/>
    </w:pPr>
  </w:style>
  <w:style w:type="paragraph" w:styleId="Recuonormal">
    <w:name w:val="Normal Indent"/>
    <w:basedOn w:val="Normal"/>
    <w:uiPriority w:val="99"/>
    <w:semiHidden/>
    <w:unhideWhenUsed/>
    <w:rsid w:val="00F33B83"/>
    <w:pPr>
      <w:ind w:left="720"/>
    </w:pPr>
  </w:style>
  <w:style w:type="paragraph" w:styleId="Ttulodanota">
    <w:name w:val="Note Heading"/>
    <w:basedOn w:val="Normal"/>
    <w:next w:val="Normal"/>
    <w:link w:val="TtulodanotaChar"/>
    <w:uiPriority w:val="99"/>
    <w:semiHidden/>
    <w:unhideWhenUsed/>
    <w:rsid w:val="00F33B83"/>
    <w:pPr>
      <w:spacing w:before="0" w:line="240" w:lineRule="auto"/>
    </w:pPr>
  </w:style>
  <w:style w:type="character" w:customStyle="1" w:styleId="TtulodanotaChar">
    <w:name w:val="Título da nota Char"/>
    <w:basedOn w:val="Fontepargpadro"/>
    <w:link w:val="Ttulodanota"/>
    <w:uiPriority w:val="99"/>
    <w:semiHidden/>
    <w:rsid w:val="00F33B83"/>
  </w:style>
  <w:style w:type="character" w:styleId="Nmerodepgina">
    <w:name w:val="page number"/>
    <w:basedOn w:val="Fontepargpadro"/>
    <w:uiPriority w:val="99"/>
    <w:semiHidden/>
    <w:unhideWhenUsed/>
    <w:rsid w:val="00F33B83"/>
  </w:style>
  <w:style w:type="character" w:styleId="TextodoEspaoReservado">
    <w:name w:val="Placeholder Text"/>
    <w:basedOn w:val="Fontepargpadro"/>
    <w:uiPriority w:val="99"/>
    <w:semiHidden/>
    <w:rsid w:val="00487996"/>
    <w:rPr>
      <w:color w:val="595959" w:themeColor="text1" w:themeTint="A6"/>
    </w:rPr>
  </w:style>
  <w:style w:type="table" w:styleId="SimplesTabela1">
    <w:name w:val="Plain Table 1"/>
    <w:basedOn w:val="Tabelanormal"/>
    <w:uiPriority w:val="41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SimplesTabela2">
    <w:name w:val="Plain Table 2"/>
    <w:basedOn w:val="Tabelanormal"/>
    <w:uiPriority w:val="42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SimplesTabela3">
    <w:name w:val="Plain Table 3"/>
    <w:basedOn w:val="Tabelanormal"/>
    <w:uiPriority w:val="43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mples4">
    <w:name w:val="Plain Table 4"/>
    <w:basedOn w:val="Tabelanormal"/>
    <w:uiPriority w:val="44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5">
    <w:name w:val="Plain Table 5"/>
    <w:basedOn w:val="Tabelanormal"/>
    <w:uiPriority w:val="45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osemFormatao">
    <w:name w:val="Plain Text"/>
    <w:basedOn w:val="Normal"/>
    <w:link w:val="TextosemFormatao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rsid w:val="00F33B83"/>
    <w:rPr>
      <w:rFonts w:ascii="Consolas" w:hAnsi="Consolas"/>
      <w:szCs w:val="21"/>
    </w:rPr>
  </w:style>
  <w:style w:type="paragraph" w:styleId="Citao">
    <w:name w:val="Quote"/>
    <w:basedOn w:val="Normal"/>
    <w:next w:val="Normal"/>
    <w:link w:val="CitaoChar"/>
    <w:uiPriority w:val="29"/>
    <w:semiHidden/>
    <w:unhideWhenUsed/>
    <w:qFormat/>
    <w:rsid w:val="00072D27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semiHidden/>
    <w:rsid w:val="00072D27"/>
    <w:rPr>
      <w:i/>
      <w:iCs/>
      <w:color w:val="404040" w:themeColor="text1" w:themeTint="BF"/>
    </w:rPr>
  </w:style>
  <w:style w:type="paragraph" w:styleId="Saudao">
    <w:name w:val="Salutation"/>
    <w:basedOn w:val="Normal"/>
    <w:next w:val="Normal"/>
    <w:link w:val="SaudaoChar"/>
    <w:uiPriority w:val="99"/>
    <w:semiHidden/>
    <w:unhideWhenUsed/>
    <w:rsid w:val="00F33B83"/>
  </w:style>
  <w:style w:type="character" w:customStyle="1" w:styleId="SaudaoChar">
    <w:name w:val="Saudação Char"/>
    <w:basedOn w:val="Fontepargpadro"/>
    <w:link w:val="Saudao"/>
    <w:uiPriority w:val="99"/>
    <w:semiHidden/>
    <w:rsid w:val="00F33B83"/>
  </w:style>
  <w:style w:type="paragraph" w:styleId="Assinatura">
    <w:name w:val="Signature"/>
    <w:basedOn w:val="Normal"/>
    <w:link w:val="Assinatura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AssinaturaChar">
    <w:name w:val="Assinatura Char"/>
    <w:basedOn w:val="Fontepargpadro"/>
    <w:link w:val="Assinatura"/>
    <w:uiPriority w:val="99"/>
    <w:semiHidden/>
    <w:rsid w:val="00F33B83"/>
  </w:style>
  <w:style w:type="character" w:styleId="nfaseSutil">
    <w:name w:val="Subtle Emphasis"/>
    <w:basedOn w:val="Fontepargpadro"/>
    <w:uiPriority w:val="19"/>
    <w:semiHidden/>
    <w:unhideWhenUsed/>
    <w:qFormat/>
    <w:rsid w:val="00F33B83"/>
    <w:rPr>
      <w:i/>
      <w:iCs/>
      <w:color w:val="404040" w:themeColor="text1" w:themeTint="BF"/>
    </w:rPr>
  </w:style>
  <w:style w:type="character" w:styleId="RefernciaSutil">
    <w:name w:val="Subtle Reference"/>
    <w:basedOn w:val="Fontepargpadro"/>
    <w:uiPriority w:val="31"/>
    <w:semiHidden/>
    <w:unhideWhenUsed/>
    <w:qFormat/>
    <w:rsid w:val="00F33B83"/>
    <w:rPr>
      <w:smallCaps/>
      <w:color w:val="5A5A5A" w:themeColor="text1" w:themeTint="A5"/>
    </w:rPr>
  </w:style>
  <w:style w:type="table" w:styleId="Tabelacomefeitos3D1">
    <w:name w:val="Table 3D effects 1"/>
    <w:basedOn w:val="Tabelanormal"/>
    <w:uiPriority w:val="99"/>
    <w:semiHidden/>
    <w:unhideWhenUsed/>
    <w:rsid w:val="00F33B83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unhideWhenUsed/>
    <w:rsid w:val="00F33B83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unhideWhenUsed/>
    <w:rsid w:val="00F33B8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1">
    <w:name w:val="Table Classic 1"/>
    <w:basedOn w:val="Tabela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unhideWhenUsed/>
    <w:rsid w:val="00F33B8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unhideWhenUsed/>
    <w:rsid w:val="00F33B83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unhideWhenUsed/>
    <w:rsid w:val="00F33B8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unhideWhenUsed/>
    <w:rsid w:val="00F33B83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unhideWhenUsed/>
    <w:rsid w:val="00F33B83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emcolunas1">
    <w:name w:val="Table Columns 1"/>
    <w:basedOn w:val="Tabela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unhideWhenUsed/>
    <w:rsid w:val="00F33B83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unhideWhenUsed/>
    <w:rsid w:val="00F33B83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unhideWhenUsed/>
    <w:rsid w:val="00F33B83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elacontempornea">
    <w:name w:val="Table Contemporary"/>
    <w:basedOn w:val="Tabelanormal"/>
    <w:uiPriority w:val="99"/>
    <w:semiHidden/>
    <w:unhideWhenUsed/>
    <w:rsid w:val="00F33B8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elegante">
    <w:name w:val="Table Elegant"/>
    <w:basedOn w:val="Tabelanormal"/>
    <w:uiPriority w:val="99"/>
    <w:semiHidden/>
    <w:unhideWhenUsed/>
    <w:rsid w:val="00F33B83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1">
    <w:name w:val="Table Grid 1"/>
    <w:basedOn w:val="Tabela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2">
    <w:name w:val="Table Grid 2"/>
    <w:basedOn w:val="Tabelanormal"/>
    <w:uiPriority w:val="99"/>
    <w:semiHidden/>
    <w:unhideWhenUsed/>
    <w:rsid w:val="00F33B83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unhideWhenUsed/>
    <w:rsid w:val="00F33B83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unhideWhenUsed/>
    <w:rsid w:val="00F33B83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unhideWhenUsed/>
    <w:rsid w:val="00F33B83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unhideWhenUsed/>
    <w:rsid w:val="00F33B83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eGradeClara">
    <w:name w:val="Grid Table Light"/>
    <w:basedOn w:val="Tabelanormal"/>
    <w:uiPriority w:val="40"/>
    <w:rsid w:val="00F33B8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aemlista1">
    <w:name w:val="Table List 1"/>
    <w:basedOn w:val="Tabelanormal"/>
    <w:uiPriority w:val="99"/>
    <w:semiHidden/>
    <w:unhideWhenUsed/>
    <w:rsid w:val="00F33B8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unhideWhenUsed/>
    <w:rsid w:val="00F33B8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unhideWhenUsed/>
    <w:rsid w:val="00F33B8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ndicedeautoridades">
    <w:name w:val="table of authorities"/>
    <w:basedOn w:val="Normal"/>
    <w:next w:val="Normal"/>
    <w:uiPriority w:val="99"/>
    <w:semiHidden/>
    <w:unhideWhenUsed/>
    <w:rsid w:val="00F33B83"/>
    <w:pPr>
      <w:ind w:left="220" w:hanging="220"/>
    </w:pPr>
  </w:style>
  <w:style w:type="paragraph" w:styleId="ndicedeilustraes">
    <w:name w:val="table of figures"/>
    <w:basedOn w:val="Normal"/>
    <w:next w:val="Normal"/>
    <w:uiPriority w:val="99"/>
    <w:semiHidden/>
    <w:unhideWhenUsed/>
    <w:rsid w:val="00F33B83"/>
  </w:style>
  <w:style w:type="table" w:styleId="Tabelaprofissional">
    <w:name w:val="Table Professional"/>
    <w:basedOn w:val="Tabela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unhideWhenUsed/>
    <w:rsid w:val="00F33B83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unhideWhenUsed/>
    <w:rsid w:val="00F33B8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unhideWhenUsed/>
    <w:rsid w:val="00F33B8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unhideWhenUsed/>
    <w:rsid w:val="00F33B8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unhideWhenUsed/>
    <w:rsid w:val="00F33B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aWeb1">
    <w:name w:val="Table Web 1"/>
    <w:basedOn w:val="Tabelanormal"/>
    <w:uiPriority w:val="99"/>
    <w:semiHidden/>
    <w:unhideWhenUsed/>
    <w:rsid w:val="00F33B83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unhideWhenUsed/>
    <w:rsid w:val="00F33B83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unhideWhenUsed/>
    <w:rsid w:val="00F33B83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endicedeautoridades">
    <w:name w:val="toa heading"/>
    <w:basedOn w:val="Normal"/>
    <w:next w:val="Normal"/>
    <w:uiPriority w:val="99"/>
    <w:semiHidden/>
    <w:unhideWhenUsed/>
    <w:rsid w:val="00F33B83"/>
    <w:pPr>
      <w:spacing w:before="120"/>
    </w:pPr>
    <w:rPr>
      <w:rFonts w:asciiTheme="majorHAnsi" w:eastAsiaTheme="majorEastAsia" w:hAnsiTheme="majorHAnsi" w:cstheme="majorBidi"/>
      <w:b/>
      <w:bCs/>
      <w:szCs w:val="24"/>
    </w:rPr>
  </w:style>
  <w:style w:type="paragraph" w:styleId="Sumrio1">
    <w:name w:val="toc 1"/>
    <w:basedOn w:val="Normal"/>
    <w:next w:val="Normal"/>
    <w:autoRedefine/>
    <w:uiPriority w:val="39"/>
    <w:semiHidden/>
    <w:unhideWhenUsed/>
    <w:rsid w:val="00F33B83"/>
    <w:pPr>
      <w:spacing w:after="100"/>
    </w:pPr>
  </w:style>
  <w:style w:type="paragraph" w:styleId="Sumrio2">
    <w:name w:val="toc 2"/>
    <w:basedOn w:val="Normal"/>
    <w:next w:val="Normal"/>
    <w:autoRedefine/>
    <w:uiPriority w:val="39"/>
    <w:semiHidden/>
    <w:unhideWhenUsed/>
    <w:rsid w:val="00F33B83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semiHidden/>
    <w:unhideWhenUsed/>
    <w:rsid w:val="00F33B83"/>
    <w:pPr>
      <w:spacing w:after="100"/>
      <w:ind w:left="440"/>
    </w:pPr>
  </w:style>
  <w:style w:type="paragraph" w:styleId="Sumrio4">
    <w:name w:val="toc 4"/>
    <w:basedOn w:val="Normal"/>
    <w:next w:val="Normal"/>
    <w:autoRedefine/>
    <w:uiPriority w:val="39"/>
    <w:semiHidden/>
    <w:unhideWhenUsed/>
    <w:rsid w:val="00F33B83"/>
    <w:pPr>
      <w:spacing w:after="100"/>
      <w:ind w:left="660"/>
    </w:pPr>
  </w:style>
  <w:style w:type="paragraph" w:styleId="Sumrio5">
    <w:name w:val="toc 5"/>
    <w:basedOn w:val="Normal"/>
    <w:next w:val="Normal"/>
    <w:autoRedefine/>
    <w:uiPriority w:val="39"/>
    <w:semiHidden/>
    <w:unhideWhenUsed/>
    <w:rsid w:val="00F33B83"/>
    <w:pPr>
      <w:spacing w:after="100"/>
      <w:ind w:left="880"/>
    </w:pPr>
  </w:style>
  <w:style w:type="paragraph" w:styleId="Sumrio6">
    <w:name w:val="toc 6"/>
    <w:basedOn w:val="Normal"/>
    <w:next w:val="Normal"/>
    <w:autoRedefine/>
    <w:uiPriority w:val="39"/>
    <w:semiHidden/>
    <w:unhideWhenUsed/>
    <w:rsid w:val="00F33B83"/>
    <w:pPr>
      <w:spacing w:after="100"/>
      <w:ind w:left="1100"/>
    </w:pPr>
  </w:style>
  <w:style w:type="paragraph" w:styleId="Sumrio7">
    <w:name w:val="toc 7"/>
    <w:basedOn w:val="Normal"/>
    <w:next w:val="Normal"/>
    <w:autoRedefine/>
    <w:uiPriority w:val="39"/>
    <w:semiHidden/>
    <w:unhideWhenUsed/>
    <w:rsid w:val="00F33B83"/>
    <w:pPr>
      <w:spacing w:after="100"/>
      <w:ind w:left="1320"/>
    </w:pPr>
  </w:style>
  <w:style w:type="paragraph" w:styleId="Sumrio8">
    <w:name w:val="toc 8"/>
    <w:basedOn w:val="Normal"/>
    <w:next w:val="Normal"/>
    <w:autoRedefine/>
    <w:uiPriority w:val="39"/>
    <w:semiHidden/>
    <w:unhideWhenUsed/>
    <w:rsid w:val="00F33B83"/>
    <w:pPr>
      <w:spacing w:after="100"/>
      <w:ind w:left="1540"/>
    </w:pPr>
  </w:style>
  <w:style w:type="paragraph" w:styleId="Sumrio9">
    <w:name w:val="toc 9"/>
    <w:basedOn w:val="Normal"/>
    <w:next w:val="Normal"/>
    <w:autoRedefine/>
    <w:uiPriority w:val="39"/>
    <w:semiHidden/>
    <w:unhideWhenUsed/>
    <w:rsid w:val="00F33B83"/>
    <w:pPr>
      <w:spacing w:after="100"/>
      <w:ind w:left="1760"/>
    </w:pPr>
  </w:style>
  <w:style w:type="character" w:styleId="MenoPendente">
    <w:name w:val="Unresolved Mention"/>
    <w:basedOn w:val="Fontepargpadro"/>
    <w:uiPriority w:val="99"/>
    <w:semiHidden/>
    <w:unhideWhenUsed/>
    <w:rsid w:val="00187CE1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187CE1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87CE1"/>
    <w:rPr>
      <w:rFonts w:eastAsiaTheme="minorEastAsia"/>
      <w:sz w:val="24"/>
    </w:rPr>
  </w:style>
  <w:style w:type="paragraph" w:styleId="Rodap">
    <w:name w:val="footer"/>
    <w:basedOn w:val="Normal"/>
    <w:link w:val="RodapChar"/>
    <w:uiPriority w:val="99"/>
    <w:unhideWhenUsed/>
    <w:rsid w:val="00187CE1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87CE1"/>
    <w:rPr>
      <w:rFonts w:eastAsiaTheme="minorEastAsia"/>
      <w:sz w:val="24"/>
    </w:rPr>
  </w:style>
  <w:style w:type="paragraph" w:styleId="PargrafodaLista">
    <w:name w:val="List Paragraph"/>
    <w:basedOn w:val="Normal"/>
    <w:uiPriority w:val="34"/>
    <w:unhideWhenUsed/>
    <w:qFormat/>
    <w:rsid w:val="004963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514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efferson.ricardo\AppData\Roaming\Microsoft\Templates\Tutorial%20da%20Caneta%20Surface%20no%20Word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ED346F3-F71D-4712-8DD0-5CE4FBD7411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EBB4D92-9FAC-4A87-98A6-C047D206C86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9B4A502-49A0-44A8-A990-EBD5B9E0881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1DC1AFCD-CB23-4E15-94AF-C224F69BEB1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Tutorial da Caneta Surface no Word.dotx</Template>
  <TotalTime>0</TotalTime>
  <Pages>15</Pages>
  <Words>971</Words>
  <Characters>5248</Characters>
  <Application>Microsoft Office Word</Application>
  <DocSecurity>0</DocSecurity>
  <Lines>43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2022-04-04T20:53:00Z</dcterms:created>
  <dcterms:modified xsi:type="dcterms:W3CDTF">2022-07-19T19:57:00Z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