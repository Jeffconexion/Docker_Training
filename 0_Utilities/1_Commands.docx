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5723853" w14:textId="754D94C0" w:rsidR="000150E9" w:rsidRPr="00831548" w:rsidRDefault="006C7F75" w:rsidP="002B268D">
      <w:pPr>
        <w:pStyle w:val="Ttulo"/>
        <w:rPr>
          <w:lang w:val="en-US"/>
        </w:rPr>
      </w:pPr>
      <w:r w:rsidRPr="00831548">
        <w:rPr>
          <w:lang w:val="en-US" w:bidi="pt-BR"/>
        </w:rPr>
        <w:t>Docker Command</w:t>
      </w:r>
    </w:p>
    <w:p w14:paraId="30C37ACA" w14:textId="69D8E36C" w:rsidR="001D3162" w:rsidRPr="00831548" w:rsidRDefault="006C7F75" w:rsidP="00496353">
      <w:pPr>
        <w:pStyle w:val="Subttulo"/>
        <w:rPr>
          <w:lang w:val="en-US"/>
        </w:rPr>
      </w:pPr>
      <w:bookmarkStart w:id="0" w:name="_Hlk487785372"/>
      <w:bookmarkEnd w:id="0"/>
      <w:r w:rsidRPr="00831548">
        <w:rPr>
          <w:lang w:val="en-US" w:bidi="pt-BR"/>
        </w:rPr>
        <w:t>Every commands use in the course.</w:t>
      </w:r>
      <w:r w:rsidR="00977052" w:rsidRPr="00831548">
        <w:rPr>
          <w:lang w:val="en-US" w:bidi="pt-BR"/>
        </w:rPr>
        <w:br/>
      </w:r>
    </w:p>
    <w:p w14:paraId="40999AF9" w14:textId="238CC5F0" w:rsidR="00496353" w:rsidRDefault="00496353" w:rsidP="00496353">
      <w:pPr>
        <w:pStyle w:val="PargrafodaLista"/>
        <w:numPr>
          <w:ilvl w:val="0"/>
          <w:numId w:val="33"/>
        </w:numPr>
        <w:rPr>
          <w:rFonts w:ascii="Console" w:hAnsi="Console" w:hint="eastAsia"/>
          <w:sz w:val="32"/>
          <w:szCs w:val="32"/>
          <w:lang w:val="en-US"/>
        </w:rPr>
      </w:pPr>
      <w:r w:rsidRPr="00496353">
        <w:rPr>
          <w:rFonts w:ascii="Console" w:hAnsi="Console"/>
          <w:sz w:val="32"/>
          <w:szCs w:val="32"/>
          <w:lang w:val="en-US"/>
        </w:rPr>
        <w:t>docker container run hello-world</w:t>
      </w:r>
    </w:p>
    <w:p w14:paraId="6A92609A" w14:textId="0C90DAAD" w:rsidR="00496353" w:rsidRDefault="00496353" w:rsidP="00496353">
      <w:pPr>
        <w:pStyle w:val="PargrafodaLista"/>
        <w:rPr>
          <w:rFonts w:ascii="Console" w:hAnsi="Console" w:hint="eastAsia"/>
          <w:sz w:val="32"/>
          <w:szCs w:val="32"/>
          <w:lang w:val="en-US"/>
        </w:rPr>
      </w:pPr>
    </w:p>
    <w:p w14:paraId="2C21D373" w14:textId="0D175EA8" w:rsidR="00496353" w:rsidRDefault="00496353" w:rsidP="00496353">
      <w:pPr>
        <w:pStyle w:val="PargrafodaLista"/>
        <w:rPr>
          <w:rFonts w:ascii="Console" w:hAnsi="Console" w:hint="eastAsia"/>
          <w:sz w:val="32"/>
          <w:szCs w:val="32"/>
          <w:lang w:val="en-US"/>
        </w:rPr>
      </w:pPr>
      <w:r>
        <w:rPr>
          <w:rFonts w:ascii="Console" w:hAnsi="Console"/>
          <w:sz w:val="32"/>
          <w:szCs w:val="32"/>
          <w:lang w:val="en-US"/>
        </w:rPr>
        <w:tab/>
      </w:r>
      <w:r>
        <w:rPr>
          <w:rFonts w:ascii="Console" w:hAnsi="Console"/>
          <w:sz w:val="32"/>
          <w:szCs w:val="32"/>
          <w:lang w:val="en-US"/>
        </w:rPr>
        <w:tab/>
      </w:r>
      <w:r>
        <w:rPr>
          <w:rFonts w:ascii="Console" w:hAnsi="Console"/>
          <w:sz w:val="32"/>
          <w:szCs w:val="32"/>
          <w:lang w:val="en-US"/>
        </w:rPr>
        <w:tab/>
        <w:t>docker image pull</w:t>
      </w:r>
    </w:p>
    <w:p w14:paraId="53D78E38" w14:textId="549712A5" w:rsidR="00496353" w:rsidRDefault="00496353" w:rsidP="00496353">
      <w:pPr>
        <w:pStyle w:val="PargrafodaLista"/>
        <w:rPr>
          <w:rFonts w:ascii="Console" w:hAnsi="Console" w:hint="eastAsia"/>
          <w:sz w:val="32"/>
          <w:szCs w:val="32"/>
          <w:lang w:val="en-US"/>
        </w:rPr>
      </w:pPr>
      <w:r>
        <w:rPr>
          <w:rFonts w:ascii="Console" w:hAnsi="Console"/>
          <w:sz w:val="32"/>
          <w:szCs w:val="32"/>
          <w:lang w:val="en-US"/>
        </w:rPr>
        <w:t>run</w:t>
      </w:r>
      <w:r>
        <w:rPr>
          <w:rFonts w:ascii="Console" w:hAnsi="Console"/>
          <w:sz w:val="32"/>
          <w:szCs w:val="32"/>
          <w:lang w:val="en-US"/>
        </w:rPr>
        <w:tab/>
      </w:r>
      <w:r>
        <w:rPr>
          <w:rFonts w:ascii="Console" w:hAnsi="Console"/>
          <w:sz w:val="32"/>
          <w:szCs w:val="32"/>
          <w:lang w:val="en-US"/>
        </w:rPr>
        <w:tab/>
      </w:r>
      <w:r>
        <w:rPr>
          <w:rFonts w:ascii="Console" w:hAnsi="Console"/>
          <w:sz w:val="32"/>
          <w:szCs w:val="32"/>
          <w:lang w:val="en-US"/>
        </w:rPr>
        <w:tab/>
        <w:t>docker container create</w:t>
      </w:r>
    </w:p>
    <w:p w14:paraId="7A77DA20" w14:textId="35D9030A" w:rsidR="00496353" w:rsidRDefault="00496353" w:rsidP="00496353">
      <w:pPr>
        <w:pStyle w:val="PargrafodaLista"/>
        <w:rPr>
          <w:rFonts w:ascii="Console" w:hAnsi="Console" w:hint="eastAsia"/>
          <w:sz w:val="32"/>
          <w:szCs w:val="32"/>
          <w:lang w:val="en-US"/>
        </w:rPr>
      </w:pPr>
      <w:r>
        <w:rPr>
          <w:rFonts w:ascii="Console" w:hAnsi="Console"/>
          <w:sz w:val="32"/>
          <w:szCs w:val="32"/>
          <w:lang w:val="en-US"/>
        </w:rPr>
        <w:tab/>
      </w:r>
      <w:r>
        <w:rPr>
          <w:rFonts w:ascii="Console" w:hAnsi="Console"/>
          <w:sz w:val="32"/>
          <w:szCs w:val="32"/>
          <w:lang w:val="en-US"/>
        </w:rPr>
        <w:tab/>
      </w:r>
      <w:r>
        <w:rPr>
          <w:rFonts w:ascii="Console" w:hAnsi="Console"/>
          <w:sz w:val="32"/>
          <w:szCs w:val="32"/>
          <w:lang w:val="en-US"/>
        </w:rPr>
        <w:tab/>
        <w:t>docker container start</w:t>
      </w:r>
    </w:p>
    <w:p w14:paraId="61566AC7" w14:textId="3F6E013B" w:rsidR="00496353" w:rsidRPr="00496353" w:rsidRDefault="00496353" w:rsidP="00496353">
      <w:pPr>
        <w:pStyle w:val="PargrafodaLista"/>
        <w:rPr>
          <w:rFonts w:ascii="Console" w:hAnsi="Console" w:hint="eastAsia"/>
          <w:sz w:val="32"/>
          <w:szCs w:val="32"/>
          <w:lang w:val="en-US"/>
        </w:rPr>
      </w:pPr>
      <w:r>
        <w:rPr>
          <w:rFonts w:ascii="Console" w:hAnsi="Console"/>
          <w:sz w:val="32"/>
          <w:szCs w:val="32"/>
          <w:lang w:val="en-US"/>
        </w:rPr>
        <w:tab/>
      </w:r>
      <w:r>
        <w:rPr>
          <w:rFonts w:ascii="Console" w:hAnsi="Console"/>
          <w:sz w:val="32"/>
          <w:szCs w:val="32"/>
          <w:lang w:val="en-US"/>
        </w:rPr>
        <w:tab/>
      </w:r>
      <w:r>
        <w:rPr>
          <w:rFonts w:ascii="Console" w:hAnsi="Console"/>
          <w:sz w:val="32"/>
          <w:szCs w:val="32"/>
          <w:lang w:val="en-US"/>
        </w:rPr>
        <w:tab/>
        <w:t>docker container exec</w:t>
      </w:r>
    </w:p>
    <w:p w14:paraId="44BE0C6D" w14:textId="5B49EA80" w:rsidR="000004E7" w:rsidRDefault="000004E7" w:rsidP="006043BC">
      <w:pPr>
        <w:rPr>
          <w:rFonts w:ascii="Console" w:hAnsi="Console" w:hint="eastAsia"/>
          <w:lang w:val="en-US"/>
        </w:rPr>
      </w:pPr>
    </w:p>
    <w:p w14:paraId="3DB62623" w14:textId="5423D126" w:rsidR="00176858" w:rsidRPr="002C0D03" w:rsidRDefault="00176858" w:rsidP="00176858">
      <w:pPr>
        <w:pStyle w:val="PargrafodaLista"/>
        <w:numPr>
          <w:ilvl w:val="0"/>
          <w:numId w:val="33"/>
        </w:numPr>
        <w:rPr>
          <w:sz w:val="32"/>
          <w:szCs w:val="32"/>
          <w:lang w:val="en-US"/>
        </w:rPr>
      </w:pPr>
      <w:r w:rsidRPr="00176858">
        <w:rPr>
          <w:rFonts w:ascii="Console" w:hAnsi="Console"/>
          <w:sz w:val="32"/>
          <w:szCs w:val="32"/>
          <w:lang w:val="en-US"/>
        </w:rPr>
        <w:t>docker container run alpine ls -l</w:t>
      </w:r>
    </w:p>
    <w:p w14:paraId="7D1B90FE" w14:textId="38B9A19D" w:rsidR="002C0D03" w:rsidRPr="00B207DA" w:rsidRDefault="002C0D03" w:rsidP="00176858">
      <w:pPr>
        <w:pStyle w:val="PargrafodaLista"/>
        <w:numPr>
          <w:ilvl w:val="0"/>
          <w:numId w:val="33"/>
        </w:numPr>
        <w:rPr>
          <w:sz w:val="32"/>
          <w:szCs w:val="32"/>
          <w:lang w:val="en-US"/>
        </w:rPr>
      </w:pPr>
      <w:r>
        <w:rPr>
          <w:rFonts w:ascii="Console" w:hAnsi="Console"/>
          <w:sz w:val="32"/>
          <w:szCs w:val="32"/>
          <w:lang w:val="en-US"/>
        </w:rPr>
        <w:t>docker container run -it alpine /bin</w:t>
      </w:r>
    </w:p>
    <w:p w14:paraId="4479E24C" w14:textId="18657C42" w:rsidR="00B207DA" w:rsidRPr="0021167E" w:rsidRDefault="00B207DA" w:rsidP="00176858">
      <w:pPr>
        <w:pStyle w:val="PargrafodaLista"/>
        <w:numPr>
          <w:ilvl w:val="0"/>
          <w:numId w:val="33"/>
        </w:numPr>
        <w:rPr>
          <w:sz w:val="32"/>
          <w:szCs w:val="32"/>
          <w:lang w:val="en-US"/>
        </w:rPr>
      </w:pPr>
      <w:r>
        <w:rPr>
          <w:rFonts w:ascii="Console" w:hAnsi="Console"/>
          <w:sz w:val="32"/>
          <w:szCs w:val="32"/>
          <w:lang w:val="en-US"/>
        </w:rPr>
        <w:t xml:space="preserve">docker container exec </w:t>
      </w:r>
      <w:r w:rsidR="0021167E">
        <w:rPr>
          <w:rFonts w:ascii="Console" w:hAnsi="Console"/>
          <w:sz w:val="32"/>
          <w:szCs w:val="32"/>
          <w:lang w:val="en-US"/>
        </w:rPr>
        <w:t>container_id</w:t>
      </w:r>
      <w:r>
        <w:rPr>
          <w:rFonts w:ascii="Console" w:hAnsi="Console"/>
          <w:sz w:val="32"/>
          <w:szCs w:val="32"/>
          <w:lang w:val="en-US"/>
        </w:rPr>
        <w:t xml:space="preserve"> ls -l</w:t>
      </w:r>
    </w:p>
    <w:p w14:paraId="38C73810" w14:textId="4AB2FBA5" w:rsidR="0021167E" w:rsidRPr="0021167E" w:rsidRDefault="0021167E" w:rsidP="00176858">
      <w:pPr>
        <w:pStyle w:val="PargrafodaLista"/>
        <w:numPr>
          <w:ilvl w:val="0"/>
          <w:numId w:val="33"/>
        </w:numPr>
        <w:rPr>
          <w:sz w:val="32"/>
          <w:szCs w:val="32"/>
          <w:lang w:val="en-US"/>
        </w:rPr>
      </w:pPr>
      <w:r>
        <w:rPr>
          <w:rFonts w:ascii="Console" w:hAnsi="Console"/>
          <w:sz w:val="32"/>
          <w:szCs w:val="32"/>
          <w:lang w:val="en-US"/>
        </w:rPr>
        <w:t>docker container stop container_id</w:t>
      </w:r>
    </w:p>
    <w:p w14:paraId="0033E8E6" w14:textId="296226B0" w:rsidR="0021167E" w:rsidRPr="0021167E" w:rsidRDefault="0021167E" w:rsidP="00176858">
      <w:pPr>
        <w:pStyle w:val="PargrafodaLista"/>
        <w:numPr>
          <w:ilvl w:val="0"/>
          <w:numId w:val="33"/>
        </w:numPr>
        <w:rPr>
          <w:sz w:val="32"/>
          <w:szCs w:val="32"/>
          <w:lang w:val="en-US"/>
        </w:rPr>
      </w:pPr>
      <w:r>
        <w:rPr>
          <w:rFonts w:ascii="Console" w:hAnsi="Console"/>
          <w:sz w:val="32"/>
          <w:szCs w:val="32"/>
          <w:lang w:val="en-US"/>
        </w:rPr>
        <w:t>docker container run –name novoNome imagem</w:t>
      </w:r>
    </w:p>
    <w:p w14:paraId="3572F9D7" w14:textId="01A90640" w:rsidR="0021167E" w:rsidRPr="00596C85" w:rsidRDefault="0021167E" w:rsidP="00176858">
      <w:pPr>
        <w:pStyle w:val="PargrafodaLista"/>
        <w:numPr>
          <w:ilvl w:val="0"/>
          <w:numId w:val="33"/>
        </w:numPr>
        <w:rPr>
          <w:sz w:val="32"/>
          <w:szCs w:val="32"/>
          <w:lang w:val="en-US"/>
        </w:rPr>
      </w:pPr>
      <w:r>
        <w:rPr>
          <w:rFonts w:ascii="Console" w:hAnsi="Console"/>
          <w:sz w:val="32"/>
          <w:szCs w:val="32"/>
          <w:lang w:val="en-US"/>
        </w:rPr>
        <w:t>docker container rm container_id</w:t>
      </w:r>
    </w:p>
    <w:p w14:paraId="5C909B79" w14:textId="6257FC7F" w:rsidR="00771E0B" w:rsidRPr="00771E0B" w:rsidRDefault="00596C85" w:rsidP="006043BC">
      <w:pPr>
        <w:pStyle w:val="PargrafodaLista"/>
        <w:numPr>
          <w:ilvl w:val="0"/>
          <w:numId w:val="33"/>
        </w:numPr>
        <w:rPr>
          <w:sz w:val="32"/>
          <w:szCs w:val="32"/>
          <w:lang w:val="en-US"/>
        </w:rPr>
      </w:pPr>
      <w:r>
        <w:rPr>
          <w:rFonts w:ascii="Console" w:hAnsi="Console"/>
          <w:sz w:val="32"/>
          <w:szCs w:val="32"/>
          <w:lang w:val="en-US"/>
        </w:rPr>
        <w:t>docker container run --name ws1 -p 8080:80</w:t>
      </w:r>
      <w:r w:rsidR="008B2639">
        <w:rPr>
          <w:rFonts w:ascii="Console" w:hAnsi="Console"/>
          <w:sz w:val="32"/>
          <w:szCs w:val="32"/>
          <w:lang w:val="en-US"/>
        </w:rPr>
        <w:t xml:space="preserve"> </w:t>
      </w:r>
      <w:r w:rsidR="008B2639" w:rsidRPr="008B2639">
        <w:rPr>
          <w:rFonts w:ascii="Console" w:hAnsi="Console"/>
          <w:color w:val="FF0000"/>
          <w:sz w:val="32"/>
          <w:szCs w:val="32"/>
          <w:lang w:val="en-US"/>
        </w:rPr>
        <w:t>-d</w:t>
      </w:r>
      <w:r w:rsidR="008B2639">
        <w:rPr>
          <w:rFonts w:ascii="Console" w:hAnsi="Console"/>
          <w:sz w:val="32"/>
          <w:szCs w:val="32"/>
          <w:lang w:val="en-US"/>
        </w:rPr>
        <w:t>(Segundo plano)</w:t>
      </w:r>
      <w:r>
        <w:rPr>
          <w:rFonts w:ascii="Console" w:hAnsi="Console"/>
          <w:sz w:val="32"/>
          <w:szCs w:val="32"/>
          <w:lang w:val="en-US"/>
        </w:rPr>
        <w:t xml:space="preserve"> nginx</w:t>
      </w:r>
    </w:p>
    <w:p w14:paraId="2595AF8A" w14:textId="2A47ED44" w:rsidR="00771E0B" w:rsidRPr="00496353" w:rsidRDefault="00771E0B" w:rsidP="00771E0B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A7EEC37" wp14:editId="30B2D600">
            <wp:extent cx="5353050" cy="357146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603" cy="357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63F0F" w14:textId="668E8F56" w:rsidR="006107B5" w:rsidRPr="003603DB" w:rsidRDefault="006107B5" w:rsidP="006107B5">
      <w:pPr>
        <w:pStyle w:val="PargrafodaLista"/>
        <w:numPr>
          <w:ilvl w:val="0"/>
          <w:numId w:val="33"/>
        </w:numPr>
        <w:rPr>
          <w:sz w:val="32"/>
          <w:szCs w:val="32"/>
          <w:lang w:val="en-US"/>
        </w:rPr>
      </w:pPr>
      <w:r>
        <w:rPr>
          <w:rFonts w:ascii="Console" w:hAnsi="Console"/>
          <w:sz w:val="32"/>
          <w:szCs w:val="32"/>
          <w:lang w:val="en-US"/>
        </w:rPr>
        <w:lastRenderedPageBreak/>
        <w:t xml:space="preserve">docker container run --name </w:t>
      </w:r>
      <w:r w:rsidR="003603DB">
        <w:rPr>
          <w:rFonts w:ascii="Console" w:hAnsi="Console"/>
          <w:sz w:val="32"/>
          <w:szCs w:val="32"/>
          <w:lang w:val="en-US"/>
        </w:rPr>
        <w:t>wsTeste -p 8080:80 -v c:/users/Jefferson.ricardo/downloads/html:/usr/share/nginx/html -d nginx</w:t>
      </w:r>
    </w:p>
    <w:p w14:paraId="061DB4F5" w14:textId="218EA5E0" w:rsidR="003603DB" w:rsidRPr="00771E0B" w:rsidRDefault="003603DB" w:rsidP="006107B5">
      <w:pPr>
        <w:pStyle w:val="PargrafodaLista"/>
        <w:numPr>
          <w:ilvl w:val="0"/>
          <w:numId w:val="33"/>
        </w:numPr>
        <w:rPr>
          <w:sz w:val="32"/>
          <w:szCs w:val="32"/>
          <w:lang w:val="en-US"/>
        </w:rPr>
      </w:pPr>
      <w:r>
        <w:rPr>
          <w:rFonts w:ascii="Console" w:hAnsi="Console"/>
          <w:sz w:val="32"/>
          <w:szCs w:val="32"/>
          <w:lang w:val="en-US"/>
        </w:rPr>
        <w:t>docker container inspect container_id</w:t>
      </w:r>
    </w:p>
    <w:p w14:paraId="2CBC986B" w14:textId="42CAC4C2" w:rsidR="004D1C33" w:rsidRPr="00496353" w:rsidRDefault="004D1C33" w:rsidP="004D1C33">
      <w:pPr>
        <w:rPr>
          <w:rStyle w:val="Hyperlink"/>
          <w:lang w:val="en-US"/>
        </w:rPr>
      </w:pPr>
    </w:p>
    <w:p w14:paraId="14E7E166" w14:textId="0D06DA57" w:rsidR="00831548" w:rsidRDefault="00831548" w:rsidP="00831548">
      <w:pPr>
        <w:pStyle w:val="Ttulo"/>
        <w:jc w:val="center"/>
        <w:rPr>
          <w:sz w:val="48"/>
          <w:szCs w:val="48"/>
          <w:lang w:val="pt-BR" w:bidi="pt-BR"/>
        </w:rPr>
      </w:pPr>
      <w:r w:rsidRPr="00831548">
        <w:rPr>
          <w:sz w:val="48"/>
          <w:szCs w:val="48"/>
          <w:lang w:val="pt-BR" w:bidi="pt-BR"/>
        </w:rPr>
        <w:t>C</w:t>
      </w:r>
      <w:r w:rsidRPr="00831548">
        <w:rPr>
          <w:sz w:val="48"/>
          <w:szCs w:val="48"/>
          <w:lang w:val="pt-BR" w:bidi="pt-BR"/>
        </w:rPr>
        <w:t>riando container com image dotNet</w:t>
      </w:r>
    </w:p>
    <w:p w14:paraId="0A081435" w14:textId="20CA273F" w:rsidR="00831548" w:rsidRPr="00297A74" w:rsidRDefault="00831548" w:rsidP="00831548">
      <w:pPr>
        <w:pStyle w:val="PargrafodaLista"/>
        <w:numPr>
          <w:ilvl w:val="0"/>
          <w:numId w:val="33"/>
        </w:numPr>
        <w:rPr>
          <w:sz w:val="32"/>
          <w:szCs w:val="32"/>
          <w:lang w:val="en-US"/>
        </w:rPr>
      </w:pPr>
      <w:r>
        <w:rPr>
          <w:rFonts w:ascii="Console" w:hAnsi="Console"/>
          <w:sz w:val="32"/>
          <w:szCs w:val="32"/>
          <w:lang w:val="en-US"/>
        </w:rPr>
        <w:t xml:space="preserve">docker </w:t>
      </w:r>
      <w:r>
        <w:rPr>
          <w:rFonts w:ascii="Console" w:hAnsi="Console"/>
          <w:sz w:val="32"/>
          <w:szCs w:val="32"/>
          <w:lang w:val="en-US"/>
        </w:rPr>
        <w:t xml:space="preserve">container run --name demoNet -it </w:t>
      </w:r>
      <w:r w:rsidRPr="00831548">
        <w:rPr>
          <w:rFonts w:ascii="Console" w:hAnsi="Console"/>
          <w:sz w:val="32"/>
          <w:szCs w:val="32"/>
          <w:lang w:val="en-US"/>
        </w:rPr>
        <w:t>mcr.microsoft.com/dotnet/sdk</w:t>
      </w:r>
    </w:p>
    <w:p w14:paraId="7ECEF6E1" w14:textId="77777777" w:rsidR="00547962" w:rsidRPr="00547962" w:rsidRDefault="00547962" w:rsidP="00547962">
      <w:pPr>
        <w:pStyle w:val="PargrafodaLista"/>
        <w:rPr>
          <w:sz w:val="32"/>
          <w:szCs w:val="32"/>
          <w:lang w:val="en-US"/>
        </w:rPr>
      </w:pPr>
      <w:r w:rsidRPr="00547962">
        <w:rPr>
          <w:sz w:val="32"/>
          <w:szCs w:val="32"/>
          <w:lang w:val="en-US"/>
        </w:rPr>
        <w:t>Criando appConsole</w:t>
      </w:r>
    </w:p>
    <w:p w14:paraId="64E20228" w14:textId="77777777" w:rsidR="00547962" w:rsidRPr="00547962" w:rsidRDefault="00547962" w:rsidP="00547962">
      <w:pPr>
        <w:pStyle w:val="PargrafodaLista"/>
        <w:numPr>
          <w:ilvl w:val="0"/>
          <w:numId w:val="33"/>
        </w:numPr>
        <w:rPr>
          <w:sz w:val="32"/>
          <w:szCs w:val="32"/>
          <w:lang w:val="en-US"/>
        </w:rPr>
      </w:pPr>
      <w:r w:rsidRPr="00547962">
        <w:rPr>
          <w:sz w:val="32"/>
          <w:szCs w:val="32"/>
          <w:lang w:val="en-US"/>
        </w:rPr>
        <w:t>- dotnet new console</w:t>
      </w:r>
    </w:p>
    <w:p w14:paraId="4D79B270" w14:textId="77777777" w:rsidR="00547962" w:rsidRPr="00547962" w:rsidRDefault="00547962" w:rsidP="00547962">
      <w:pPr>
        <w:pStyle w:val="PargrafodaLista"/>
        <w:rPr>
          <w:sz w:val="32"/>
          <w:szCs w:val="32"/>
          <w:lang w:val="en-US"/>
        </w:rPr>
      </w:pPr>
    </w:p>
    <w:p w14:paraId="50BF60D5" w14:textId="77777777" w:rsidR="00547962" w:rsidRPr="00547962" w:rsidRDefault="00547962" w:rsidP="00547962">
      <w:pPr>
        <w:pStyle w:val="PargrafodaLista"/>
        <w:rPr>
          <w:sz w:val="32"/>
          <w:szCs w:val="32"/>
          <w:lang w:val="en-US"/>
        </w:rPr>
      </w:pPr>
      <w:r w:rsidRPr="00547962">
        <w:rPr>
          <w:sz w:val="32"/>
          <w:szCs w:val="32"/>
          <w:lang w:val="en-US"/>
        </w:rPr>
        <w:t>Build appConsole</w:t>
      </w:r>
    </w:p>
    <w:p w14:paraId="58F2A5AB" w14:textId="77777777" w:rsidR="00547962" w:rsidRPr="00547962" w:rsidRDefault="00547962" w:rsidP="00547962">
      <w:pPr>
        <w:pStyle w:val="PargrafodaLista"/>
        <w:numPr>
          <w:ilvl w:val="0"/>
          <w:numId w:val="33"/>
        </w:numPr>
        <w:rPr>
          <w:sz w:val="32"/>
          <w:szCs w:val="32"/>
          <w:lang w:val="en-US"/>
        </w:rPr>
      </w:pPr>
      <w:r w:rsidRPr="00547962">
        <w:rPr>
          <w:sz w:val="32"/>
          <w:szCs w:val="32"/>
          <w:lang w:val="en-US"/>
        </w:rPr>
        <w:t>- dotnet build</w:t>
      </w:r>
    </w:p>
    <w:p w14:paraId="6FCA663D" w14:textId="77777777" w:rsidR="00547962" w:rsidRPr="00547962" w:rsidRDefault="00547962" w:rsidP="00547962">
      <w:pPr>
        <w:pStyle w:val="PargrafodaLista"/>
        <w:rPr>
          <w:sz w:val="32"/>
          <w:szCs w:val="32"/>
          <w:lang w:val="en-US"/>
        </w:rPr>
      </w:pPr>
    </w:p>
    <w:p w14:paraId="42C11930" w14:textId="77777777" w:rsidR="00547962" w:rsidRPr="00547962" w:rsidRDefault="00547962" w:rsidP="00547962">
      <w:pPr>
        <w:pStyle w:val="PargrafodaLista"/>
        <w:rPr>
          <w:sz w:val="32"/>
          <w:szCs w:val="32"/>
          <w:lang w:val="en-US"/>
        </w:rPr>
      </w:pPr>
      <w:r w:rsidRPr="00547962">
        <w:rPr>
          <w:sz w:val="32"/>
          <w:szCs w:val="32"/>
          <w:lang w:val="en-US"/>
        </w:rPr>
        <w:t>Executando appConsole</w:t>
      </w:r>
    </w:p>
    <w:p w14:paraId="04F016FD" w14:textId="77777777" w:rsidR="00547962" w:rsidRPr="00547962" w:rsidRDefault="00547962" w:rsidP="00547962">
      <w:pPr>
        <w:pStyle w:val="PargrafodaLista"/>
        <w:numPr>
          <w:ilvl w:val="0"/>
          <w:numId w:val="33"/>
        </w:numPr>
        <w:rPr>
          <w:sz w:val="32"/>
          <w:szCs w:val="32"/>
          <w:lang w:val="en-US"/>
        </w:rPr>
      </w:pPr>
      <w:r w:rsidRPr="00547962">
        <w:rPr>
          <w:sz w:val="32"/>
          <w:szCs w:val="32"/>
          <w:lang w:val="en-US"/>
        </w:rPr>
        <w:t>- dotnet run</w:t>
      </w:r>
    </w:p>
    <w:p w14:paraId="09AEA581" w14:textId="77777777" w:rsidR="00547962" w:rsidRPr="00547962" w:rsidRDefault="00547962" w:rsidP="00547962">
      <w:pPr>
        <w:pStyle w:val="PargrafodaLista"/>
        <w:rPr>
          <w:sz w:val="32"/>
          <w:szCs w:val="32"/>
          <w:lang w:val="en-US"/>
        </w:rPr>
      </w:pPr>
    </w:p>
    <w:p w14:paraId="0C10052E" w14:textId="77777777" w:rsidR="00547962" w:rsidRPr="00547962" w:rsidRDefault="00547962" w:rsidP="00547962">
      <w:pPr>
        <w:pStyle w:val="PargrafodaLista"/>
        <w:rPr>
          <w:sz w:val="32"/>
          <w:szCs w:val="32"/>
          <w:lang w:val="pt-BR"/>
        </w:rPr>
      </w:pPr>
      <w:r w:rsidRPr="00547962">
        <w:rPr>
          <w:sz w:val="32"/>
          <w:szCs w:val="32"/>
          <w:lang w:val="pt-BR"/>
        </w:rPr>
        <w:t>Entrar no container após criado e parado.</w:t>
      </w:r>
    </w:p>
    <w:p w14:paraId="09F3F3AC" w14:textId="3EC222D2" w:rsidR="006D0D96" w:rsidRDefault="00547962" w:rsidP="00547962">
      <w:pPr>
        <w:pStyle w:val="PargrafodaLista"/>
        <w:numPr>
          <w:ilvl w:val="0"/>
          <w:numId w:val="33"/>
        </w:numPr>
        <w:rPr>
          <w:sz w:val="32"/>
          <w:szCs w:val="32"/>
          <w:lang w:val="en-US"/>
        </w:rPr>
      </w:pPr>
      <w:r w:rsidRPr="00547962">
        <w:rPr>
          <w:sz w:val="32"/>
          <w:szCs w:val="32"/>
          <w:lang w:val="en-US"/>
        </w:rPr>
        <w:t>docker container start -ia dotnet</w:t>
      </w:r>
    </w:p>
    <w:p w14:paraId="38BEA9E2" w14:textId="77777777" w:rsidR="006D0D96" w:rsidRDefault="006D0D96" w:rsidP="006D0D96">
      <w:pPr>
        <w:pStyle w:val="PargrafodaLista"/>
        <w:rPr>
          <w:sz w:val="32"/>
          <w:szCs w:val="32"/>
          <w:lang w:val="en-US"/>
        </w:rPr>
      </w:pPr>
    </w:p>
    <w:p w14:paraId="602A38D3" w14:textId="0C0BE0F7" w:rsidR="006D0D96" w:rsidRPr="006D0D96" w:rsidRDefault="006D0D96" w:rsidP="006D0D96">
      <w:pPr>
        <w:pStyle w:val="PargrafodaLista"/>
        <w:rPr>
          <w:sz w:val="32"/>
          <w:szCs w:val="32"/>
          <w:lang w:val="en-US"/>
        </w:rPr>
      </w:pPr>
      <w:r>
        <w:rPr>
          <w:noProof/>
          <w:sz w:val="48"/>
          <w:szCs w:val="48"/>
          <w:lang w:val="pt-BR" w:bidi="pt-BR"/>
        </w:rPr>
        <w:drawing>
          <wp:inline distT="0" distB="0" distL="0" distR="0" wp14:anchorId="7B2F5FF6" wp14:editId="1C685ACB">
            <wp:extent cx="6645275" cy="2774950"/>
            <wp:effectExtent l="0" t="0" r="3175" b="6350"/>
            <wp:docPr id="1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7EA4F" w14:textId="6A6FDACF" w:rsidR="006D0D96" w:rsidRDefault="006D0D96" w:rsidP="00547962">
      <w:pPr>
        <w:pStyle w:val="PargrafodaLista"/>
        <w:numPr>
          <w:ilvl w:val="0"/>
          <w:numId w:val="3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docker container prune</w:t>
      </w:r>
    </w:p>
    <w:p w14:paraId="6A877A32" w14:textId="2B0BCB5F" w:rsidR="006D0D96" w:rsidRPr="00771E0B" w:rsidRDefault="006D0D96" w:rsidP="00547962">
      <w:pPr>
        <w:pStyle w:val="PargrafodaLista"/>
        <w:numPr>
          <w:ilvl w:val="0"/>
          <w:numId w:val="3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docker image prune</w:t>
      </w:r>
    </w:p>
    <w:p w14:paraId="3CE940A7" w14:textId="63D2E7E8" w:rsidR="00831548" w:rsidRDefault="00831548" w:rsidP="00831548">
      <w:pPr>
        <w:pStyle w:val="Ttulo"/>
        <w:jc w:val="center"/>
        <w:rPr>
          <w:sz w:val="48"/>
          <w:szCs w:val="48"/>
          <w:lang w:val="en-US"/>
        </w:rPr>
      </w:pPr>
    </w:p>
    <w:p w14:paraId="2D179257" w14:textId="77777777" w:rsidR="00547962" w:rsidRPr="00831548" w:rsidRDefault="00547962" w:rsidP="00831548">
      <w:pPr>
        <w:pStyle w:val="Ttulo"/>
        <w:jc w:val="center"/>
        <w:rPr>
          <w:sz w:val="48"/>
          <w:szCs w:val="48"/>
          <w:lang w:val="en-US"/>
        </w:rPr>
      </w:pPr>
    </w:p>
    <w:p w14:paraId="54C3810B" w14:textId="6BF1A2FF" w:rsidR="006D3A72" w:rsidRPr="00831548" w:rsidRDefault="006D3A72" w:rsidP="11D9AFE4">
      <w:pPr>
        <w:rPr>
          <w:rStyle w:val="Hyperlink"/>
          <w:lang w:val="en-US"/>
        </w:rPr>
      </w:pPr>
    </w:p>
    <w:sectPr w:rsidR="006D3A72" w:rsidRPr="00831548" w:rsidSect="00831548">
      <w:pgSz w:w="11906" w:h="16838" w:code="9"/>
      <w:pgMar w:top="720" w:right="720" w:bottom="720" w:left="72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DF456" w14:textId="77777777" w:rsidR="00FD3742" w:rsidRDefault="00FD3742">
      <w:pPr>
        <w:spacing w:line="240" w:lineRule="auto"/>
      </w:pPr>
      <w:r>
        <w:separator/>
      </w:r>
    </w:p>
  </w:endnote>
  <w:endnote w:type="continuationSeparator" w:id="0">
    <w:p w14:paraId="57AD9AE5" w14:textId="77777777" w:rsidR="00FD3742" w:rsidRDefault="00FD3742">
      <w:pPr>
        <w:spacing w:line="240" w:lineRule="auto"/>
      </w:pPr>
      <w:r>
        <w:continuationSeparator/>
      </w:r>
    </w:p>
  </w:endnote>
  <w:endnote w:type="continuationNotice" w:id="1">
    <w:p w14:paraId="66418EAB" w14:textId="77777777" w:rsidR="00FD3742" w:rsidRDefault="00FD3742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nsole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25129" w14:textId="77777777" w:rsidR="00FD3742" w:rsidRDefault="00FD3742">
      <w:pPr>
        <w:spacing w:line="240" w:lineRule="auto"/>
      </w:pPr>
      <w:r>
        <w:separator/>
      </w:r>
    </w:p>
  </w:footnote>
  <w:footnote w:type="continuationSeparator" w:id="0">
    <w:p w14:paraId="294E2573" w14:textId="77777777" w:rsidR="00FD3742" w:rsidRDefault="00FD3742">
      <w:pPr>
        <w:spacing w:line="240" w:lineRule="auto"/>
      </w:pPr>
      <w:r>
        <w:continuationSeparator/>
      </w:r>
    </w:p>
  </w:footnote>
  <w:footnote w:type="continuationNotice" w:id="1">
    <w:p w14:paraId="24A026CF" w14:textId="77777777" w:rsidR="00FD3742" w:rsidRDefault="00FD3742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13A8F5A"/>
    <w:lvl w:ilvl="0">
      <w:start w:val="1"/>
      <w:numFmt w:val="decimal"/>
      <w:pStyle w:val="Numerada"/>
      <w:lvlText w:val="%1."/>
      <w:lvlJc w:val="left"/>
      <w:pPr>
        <w:ind w:left="144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64220A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D4291D"/>
    <w:multiLevelType w:val="hybridMultilevel"/>
    <w:tmpl w:val="12A48CA8"/>
    <w:lvl w:ilvl="0" w:tplc="A9B64386">
      <w:start w:val="1"/>
      <w:numFmt w:val="decimal"/>
      <w:pStyle w:val="Commarcadores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404232B"/>
    <w:multiLevelType w:val="hybridMultilevel"/>
    <w:tmpl w:val="E2E86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3E6C2D"/>
    <w:multiLevelType w:val="hybridMultilevel"/>
    <w:tmpl w:val="426A5F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7253A6"/>
    <w:multiLevelType w:val="hybridMultilevel"/>
    <w:tmpl w:val="5D340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A75660"/>
    <w:multiLevelType w:val="hybridMultilevel"/>
    <w:tmpl w:val="E9363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697429"/>
    <w:multiLevelType w:val="hybridMultilevel"/>
    <w:tmpl w:val="1988D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8A55E5"/>
    <w:multiLevelType w:val="hybridMultilevel"/>
    <w:tmpl w:val="E9866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A4130C"/>
    <w:multiLevelType w:val="hybridMultilevel"/>
    <w:tmpl w:val="E8DCFD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79859C2"/>
    <w:multiLevelType w:val="hybridMultilevel"/>
    <w:tmpl w:val="86E0D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4C77C6"/>
    <w:multiLevelType w:val="multilevel"/>
    <w:tmpl w:val="38AC6FF4"/>
    <w:lvl w:ilvl="0">
      <w:start w:val="1"/>
      <w:numFmt w:val="decimal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 w16cid:durableId="1576206863">
    <w:abstractNumId w:val="20"/>
  </w:num>
  <w:num w:numId="2" w16cid:durableId="1492214961">
    <w:abstractNumId w:val="20"/>
    <w:lvlOverride w:ilvl="0">
      <w:startOverride w:val="1"/>
    </w:lvlOverride>
  </w:num>
  <w:num w:numId="3" w16cid:durableId="724985903">
    <w:abstractNumId w:val="20"/>
  </w:num>
  <w:num w:numId="4" w16cid:durableId="507214126">
    <w:abstractNumId w:val="20"/>
    <w:lvlOverride w:ilvl="0">
      <w:startOverride w:val="1"/>
    </w:lvlOverride>
  </w:num>
  <w:num w:numId="5" w16cid:durableId="1091242865">
    <w:abstractNumId w:val="9"/>
  </w:num>
  <w:num w:numId="6" w16cid:durableId="1007753606">
    <w:abstractNumId w:val="20"/>
    <w:lvlOverride w:ilvl="0">
      <w:startOverride w:val="1"/>
    </w:lvlOverride>
  </w:num>
  <w:num w:numId="7" w16cid:durableId="92373198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08162958">
    <w:abstractNumId w:val="10"/>
  </w:num>
  <w:num w:numId="9" w16cid:durableId="79976421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3926969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54086050">
    <w:abstractNumId w:val="7"/>
  </w:num>
  <w:num w:numId="12" w16cid:durableId="1691102079">
    <w:abstractNumId w:val="6"/>
  </w:num>
  <w:num w:numId="13" w16cid:durableId="943613944">
    <w:abstractNumId w:val="5"/>
  </w:num>
  <w:num w:numId="14" w16cid:durableId="889613166">
    <w:abstractNumId w:val="4"/>
  </w:num>
  <w:num w:numId="15" w16cid:durableId="1685865054">
    <w:abstractNumId w:val="3"/>
  </w:num>
  <w:num w:numId="16" w16cid:durableId="1831945862">
    <w:abstractNumId w:val="2"/>
  </w:num>
  <w:num w:numId="17" w16cid:durableId="1948193950">
    <w:abstractNumId w:val="1"/>
  </w:num>
  <w:num w:numId="18" w16cid:durableId="124157712">
    <w:abstractNumId w:val="0"/>
  </w:num>
  <w:num w:numId="19" w16cid:durableId="715858336">
    <w:abstractNumId w:val="8"/>
  </w:num>
  <w:num w:numId="20" w16cid:durableId="1969315950">
    <w:abstractNumId w:val="8"/>
    <w:lvlOverride w:ilvl="0">
      <w:startOverride w:val="1"/>
    </w:lvlOverride>
  </w:num>
  <w:num w:numId="21" w16cid:durableId="74714490">
    <w:abstractNumId w:val="14"/>
  </w:num>
  <w:num w:numId="22" w16cid:durableId="72348212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93994480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46884347">
    <w:abstractNumId w:val="16"/>
  </w:num>
  <w:num w:numId="25" w16cid:durableId="2143494456">
    <w:abstractNumId w:val="15"/>
  </w:num>
  <w:num w:numId="26" w16cid:durableId="725762321">
    <w:abstractNumId w:val="18"/>
  </w:num>
  <w:num w:numId="27" w16cid:durableId="247538125">
    <w:abstractNumId w:val="19"/>
  </w:num>
  <w:num w:numId="28" w16cid:durableId="1505051519">
    <w:abstractNumId w:val="17"/>
  </w:num>
  <w:num w:numId="29" w16cid:durableId="679742249">
    <w:abstractNumId w:val="12"/>
  </w:num>
  <w:num w:numId="30" w16cid:durableId="1507750374">
    <w:abstractNumId w:val="11"/>
  </w:num>
  <w:num w:numId="31" w16cid:durableId="1038550228">
    <w:abstractNumId w:val="11"/>
    <w:lvlOverride w:ilvl="0">
      <w:startOverride w:val="1"/>
    </w:lvlOverride>
  </w:num>
  <w:num w:numId="32" w16cid:durableId="550731447">
    <w:abstractNumId w:val="11"/>
    <w:lvlOverride w:ilvl="0">
      <w:startOverride w:val="1"/>
    </w:lvlOverride>
  </w:num>
  <w:num w:numId="33" w16cid:durableId="124997008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displayBackgroundShap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pt-BR" w:vendorID="64" w:dllVersion="0" w:nlCheck="1" w:checkStyle="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C33"/>
    <w:rsid w:val="000004E7"/>
    <w:rsid w:val="000028AC"/>
    <w:rsid w:val="000028C4"/>
    <w:rsid w:val="00007202"/>
    <w:rsid w:val="00007A8D"/>
    <w:rsid w:val="00007B80"/>
    <w:rsid w:val="00010FBB"/>
    <w:rsid w:val="0001115A"/>
    <w:rsid w:val="00013F14"/>
    <w:rsid w:val="00014D3C"/>
    <w:rsid w:val="000150E9"/>
    <w:rsid w:val="00017AE9"/>
    <w:rsid w:val="00020CA5"/>
    <w:rsid w:val="00022F45"/>
    <w:rsid w:val="0002681D"/>
    <w:rsid w:val="00030E3C"/>
    <w:rsid w:val="00034DE2"/>
    <w:rsid w:val="00036338"/>
    <w:rsid w:val="0003783A"/>
    <w:rsid w:val="00037871"/>
    <w:rsid w:val="00037D3F"/>
    <w:rsid w:val="000409ED"/>
    <w:rsid w:val="000449FC"/>
    <w:rsid w:val="00046F0E"/>
    <w:rsid w:val="00046F44"/>
    <w:rsid w:val="00047F37"/>
    <w:rsid w:val="000509DA"/>
    <w:rsid w:val="000549C6"/>
    <w:rsid w:val="000569A2"/>
    <w:rsid w:val="00056E56"/>
    <w:rsid w:val="00057383"/>
    <w:rsid w:val="00057595"/>
    <w:rsid w:val="000628E6"/>
    <w:rsid w:val="00062F52"/>
    <w:rsid w:val="000646F6"/>
    <w:rsid w:val="00064BFA"/>
    <w:rsid w:val="00065BA8"/>
    <w:rsid w:val="00067160"/>
    <w:rsid w:val="00067652"/>
    <w:rsid w:val="00067FE6"/>
    <w:rsid w:val="000724A8"/>
    <w:rsid w:val="00072D27"/>
    <w:rsid w:val="0007338E"/>
    <w:rsid w:val="00075A0C"/>
    <w:rsid w:val="00080696"/>
    <w:rsid w:val="00080F86"/>
    <w:rsid w:val="00081957"/>
    <w:rsid w:val="0008391B"/>
    <w:rsid w:val="00083C22"/>
    <w:rsid w:val="0008554E"/>
    <w:rsid w:val="0008561C"/>
    <w:rsid w:val="000869ED"/>
    <w:rsid w:val="00086E87"/>
    <w:rsid w:val="000871A8"/>
    <w:rsid w:val="0008743E"/>
    <w:rsid w:val="000877B8"/>
    <w:rsid w:val="00090B18"/>
    <w:rsid w:val="000954BE"/>
    <w:rsid w:val="00095543"/>
    <w:rsid w:val="000A036B"/>
    <w:rsid w:val="000A0D3D"/>
    <w:rsid w:val="000A0FB6"/>
    <w:rsid w:val="000A36BA"/>
    <w:rsid w:val="000A440E"/>
    <w:rsid w:val="000A4BDA"/>
    <w:rsid w:val="000A4DC0"/>
    <w:rsid w:val="000A5281"/>
    <w:rsid w:val="000A5FCB"/>
    <w:rsid w:val="000A65FE"/>
    <w:rsid w:val="000A6E9E"/>
    <w:rsid w:val="000A6F76"/>
    <w:rsid w:val="000B2754"/>
    <w:rsid w:val="000B469B"/>
    <w:rsid w:val="000B4EB1"/>
    <w:rsid w:val="000B65FE"/>
    <w:rsid w:val="000C04AA"/>
    <w:rsid w:val="000C0DA0"/>
    <w:rsid w:val="000C73D5"/>
    <w:rsid w:val="000C7AD8"/>
    <w:rsid w:val="000D0E4A"/>
    <w:rsid w:val="000D303B"/>
    <w:rsid w:val="000D5932"/>
    <w:rsid w:val="000E0D6D"/>
    <w:rsid w:val="000E19D5"/>
    <w:rsid w:val="000E2009"/>
    <w:rsid w:val="000E204F"/>
    <w:rsid w:val="000E3E10"/>
    <w:rsid w:val="000E3F82"/>
    <w:rsid w:val="000F11B9"/>
    <w:rsid w:val="000F12C3"/>
    <w:rsid w:val="000F1E2A"/>
    <w:rsid w:val="000F3100"/>
    <w:rsid w:val="000F3534"/>
    <w:rsid w:val="000F3EBF"/>
    <w:rsid w:val="000F58AD"/>
    <w:rsid w:val="000F591D"/>
    <w:rsid w:val="000F6828"/>
    <w:rsid w:val="00101516"/>
    <w:rsid w:val="00102341"/>
    <w:rsid w:val="0010317E"/>
    <w:rsid w:val="00103461"/>
    <w:rsid w:val="001043B1"/>
    <w:rsid w:val="001052D8"/>
    <w:rsid w:val="001054CE"/>
    <w:rsid w:val="00105960"/>
    <w:rsid w:val="001073CE"/>
    <w:rsid w:val="0011084A"/>
    <w:rsid w:val="00111244"/>
    <w:rsid w:val="001159EF"/>
    <w:rsid w:val="0011617B"/>
    <w:rsid w:val="00116402"/>
    <w:rsid w:val="00120266"/>
    <w:rsid w:val="00121553"/>
    <w:rsid w:val="00121F1D"/>
    <w:rsid w:val="00123F1D"/>
    <w:rsid w:val="00124313"/>
    <w:rsid w:val="00124641"/>
    <w:rsid w:val="00124EA5"/>
    <w:rsid w:val="00125AAD"/>
    <w:rsid w:val="001270CE"/>
    <w:rsid w:val="0013138B"/>
    <w:rsid w:val="0013190B"/>
    <w:rsid w:val="00131A74"/>
    <w:rsid w:val="00131CAB"/>
    <w:rsid w:val="00132EB1"/>
    <w:rsid w:val="00133C24"/>
    <w:rsid w:val="00134C75"/>
    <w:rsid w:val="00141B71"/>
    <w:rsid w:val="001437C4"/>
    <w:rsid w:val="00143B1C"/>
    <w:rsid w:val="00146C01"/>
    <w:rsid w:val="00150040"/>
    <w:rsid w:val="00150224"/>
    <w:rsid w:val="0015340A"/>
    <w:rsid w:val="001545A7"/>
    <w:rsid w:val="00155F02"/>
    <w:rsid w:val="00156062"/>
    <w:rsid w:val="0015618A"/>
    <w:rsid w:val="00161EC7"/>
    <w:rsid w:val="00162FEE"/>
    <w:rsid w:val="00166FF2"/>
    <w:rsid w:val="001706B9"/>
    <w:rsid w:val="00170EC4"/>
    <w:rsid w:val="0017405D"/>
    <w:rsid w:val="00174115"/>
    <w:rsid w:val="001749A6"/>
    <w:rsid w:val="00174F42"/>
    <w:rsid w:val="00176858"/>
    <w:rsid w:val="00177CA0"/>
    <w:rsid w:val="00177FB6"/>
    <w:rsid w:val="001813B9"/>
    <w:rsid w:val="00181768"/>
    <w:rsid w:val="00181E08"/>
    <w:rsid w:val="001856A9"/>
    <w:rsid w:val="00187CE1"/>
    <w:rsid w:val="0019366A"/>
    <w:rsid w:val="00193AF4"/>
    <w:rsid w:val="0019423B"/>
    <w:rsid w:val="00194717"/>
    <w:rsid w:val="001A0392"/>
    <w:rsid w:val="001A3C61"/>
    <w:rsid w:val="001A6C40"/>
    <w:rsid w:val="001A6F90"/>
    <w:rsid w:val="001B101D"/>
    <w:rsid w:val="001B1955"/>
    <w:rsid w:val="001B21EB"/>
    <w:rsid w:val="001B76A5"/>
    <w:rsid w:val="001C0299"/>
    <w:rsid w:val="001C3F55"/>
    <w:rsid w:val="001C4BA6"/>
    <w:rsid w:val="001C4D8A"/>
    <w:rsid w:val="001C5D85"/>
    <w:rsid w:val="001C5E50"/>
    <w:rsid w:val="001C609D"/>
    <w:rsid w:val="001C752F"/>
    <w:rsid w:val="001D0BD1"/>
    <w:rsid w:val="001D2D84"/>
    <w:rsid w:val="001D3162"/>
    <w:rsid w:val="001D3676"/>
    <w:rsid w:val="001D66BA"/>
    <w:rsid w:val="001D7A03"/>
    <w:rsid w:val="001D7DAC"/>
    <w:rsid w:val="001E176A"/>
    <w:rsid w:val="001E1DB4"/>
    <w:rsid w:val="001E367B"/>
    <w:rsid w:val="001E4F49"/>
    <w:rsid w:val="001F2B20"/>
    <w:rsid w:val="001F4718"/>
    <w:rsid w:val="001F6018"/>
    <w:rsid w:val="001F6075"/>
    <w:rsid w:val="001F764F"/>
    <w:rsid w:val="00201684"/>
    <w:rsid w:val="002017AC"/>
    <w:rsid w:val="00201A12"/>
    <w:rsid w:val="00201E7E"/>
    <w:rsid w:val="002032D0"/>
    <w:rsid w:val="00203C98"/>
    <w:rsid w:val="00204DFB"/>
    <w:rsid w:val="00206E81"/>
    <w:rsid w:val="00206EA1"/>
    <w:rsid w:val="0021167E"/>
    <w:rsid w:val="002137F4"/>
    <w:rsid w:val="00213DB2"/>
    <w:rsid w:val="00214017"/>
    <w:rsid w:val="00215653"/>
    <w:rsid w:val="00217CB3"/>
    <w:rsid w:val="00222397"/>
    <w:rsid w:val="00225F45"/>
    <w:rsid w:val="00231EE3"/>
    <w:rsid w:val="00232A49"/>
    <w:rsid w:val="0023415C"/>
    <w:rsid w:val="002359ED"/>
    <w:rsid w:val="00235BAB"/>
    <w:rsid w:val="00240D6E"/>
    <w:rsid w:val="00241A13"/>
    <w:rsid w:val="00242708"/>
    <w:rsid w:val="00242F3D"/>
    <w:rsid w:val="002431C7"/>
    <w:rsid w:val="0024343E"/>
    <w:rsid w:val="0025229B"/>
    <w:rsid w:val="00252520"/>
    <w:rsid w:val="0025753D"/>
    <w:rsid w:val="00257C45"/>
    <w:rsid w:val="00261FBF"/>
    <w:rsid w:val="0026206D"/>
    <w:rsid w:val="002625F9"/>
    <w:rsid w:val="00262A8F"/>
    <w:rsid w:val="002631F7"/>
    <w:rsid w:val="0026474A"/>
    <w:rsid w:val="0026484A"/>
    <w:rsid w:val="0026504D"/>
    <w:rsid w:val="00265ADF"/>
    <w:rsid w:val="00267512"/>
    <w:rsid w:val="00270733"/>
    <w:rsid w:val="002716B9"/>
    <w:rsid w:val="002731B8"/>
    <w:rsid w:val="00274D5E"/>
    <w:rsid w:val="00276926"/>
    <w:rsid w:val="00290518"/>
    <w:rsid w:val="0029117D"/>
    <w:rsid w:val="00294662"/>
    <w:rsid w:val="00297A74"/>
    <w:rsid w:val="002A1A71"/>
    <w:rsid w:val="002A2283"/>
    <w:rsid w:val="002A27C8"/>
    <w:rsid w:val="002A2CFA"/>
    <w:rsid w:val="002A4A89"/>
    <w:rsid w:val="002A67C8"/>
    <w:rsid w:val="002A70DB"/>
    <w:rsid w:val="002B02AD"/>
    <w:rsid w:val="002B268D"/>
    <w:rsid w:val="002B32B8"/>
    <w:rsid w:val="002B40B7"/>
    <w:rsid w:val="002B43AF"/>
    <w:rsid w:val="002B5F4B"/>
    <w:rsid w:val="002B787F"/>
    <w:rsid w:val="002C0D03"/>
    <w:rsid w:val="002C184D"/>
    <w:rsid w:val="002C36CD"/>
    <w:rsid w:val="002C5D75"/>
    <w:rsid w:val="002C633E"/>
    <w:rsid w:val="002C6512"/>
    <w:rsid w:val="002C6E54"/>
    <w:rsid w:val="002D0C93"/>
    <w:rsid w:val="002D0DBC"/>
    <w:rsid w:val="002D4BE3"/>
    <w:rsid w:val="002D76EC"/>
    <w:rsid w:val="002E7D71"/>
    <w:rsid w:val="002F13B8"/>
    <w:rsid w:val="002F21F7"/>
    <w:rsid w:val="002F2788"/>
    <w:rsid w:val="002F2AB1"/>
    <w:rsid w:val="002F482E"/>
    <w:rsid w:val="002F4905"/>
    <w:rsid w:val="00301789"/>
    <w:rsid w:val="00303498"/>
    <w:rsid w:val="00307439"/>
    <w:rsid w:val="00307DEF"/>
    <w:rsid w:val="00310918"/>
    <w:rsid w:val="00311323"/>
    <w:rsid w:val="00311EEB"/>
    <w:rsid w:val="00312728"/>
    <w:rsid w:val="00314AF4"/>
    <w:rsid w:val="003214E0"/>
    <w:rsid w:val="00325194"/>
    <w:rsid w:val="00325B9E"/>
    <w:rsid w:val="00333471"/>
    <w:rsid w:val="0033354A"/>
    <w:rsid w:val="0033552B"/>
    <w:rsid w:val="00336BD3"/>
    <w:rsid w:val="003400AA"/>
    <w:rsid w:val="0034344C"/>
    <w:rsid w:val="003467D2"/>
    <w:rsid w:val="00350381"/>
    <w:rsid w:val="00350A7D"/>
    <w:rsid w:val="00356CB5"/>
    <w:rsid w:val="003603DB"/>
    <w:rsid w:val="00360826"/>
    <w:rsid w:val="00361852"/>
    <w:rsid w:val="00361BB7"/>
    <w:rsid w:val="003658F8"/>
    <w:rsid w:val="0036772E"/>
    <w:rsid w:val="003728E3"/>
    <w:rsid w:val="003733A1"/>
    <w:rsid w:val="00376282"/>
    <w:rsid w:val="00380E2C"/>
    <w:rsid w:val="00380E5C"/>
    <w:rsid w:val="00383FFC"/>
    <w:rsid w:val="00390D23"/>
    <w:rsid w:val="0039168C"/>
    <w:rsid w:val="00391BE3"/>
    <w:rsid w:val="00392060"/>
    <w:rsid w:val="003950C8"/>
    <w:rsid w:val="003962D3"/>
    <w:rsid w:val="00396DFD"/>
    <w:rsid w:val="00397301"/>
    <w:rsid w:val="00397BF7"/>
    <w:rsid w:val="003A2308"/>
    <w:rsid w:val="003A3072"/>
    <w:rsid w:val="003A6F51"/>
    <w:rsid w:val="003A7EC9"/>
    <w:rsid w:val="003B0B2A"/>
    <w:rsid w:val="003B0E49"/>
    <w:rsid w:val="003B451B"/>
    <w:rsid w:val="003C2692"/>
    <w:rsid w:val="003C4011"/>
    <w:rsid w:val="003C4CDF"/>
    <w:rsid w:val="003C5D02"/>
    <w:rsid w:val="003C7B2F"/>
    <w:rsid w:val="003C7D9D"/>
    <w:rsid w:val="003C7ED3"/>
    <w:rsid w:val="003D088D"/>
    <w:rsid w:val="003D1B55"/>
    <w:rsid w:val="003D2933"/>
    <w:rsid w:val="003D2B31"/>
    <w:rsid w:val="003D31FC"/>
    <w:rsid w:val="003E1049"/>
    <w:rsid w:val="003E1F2D"/>
    <w:rsid w:val="003E26DE"/>
    <w:rsid w:val="003E3A63"/>
    <w:rsid w:val="003E476C"/>
    <w:rsid w:val="003E57F2"/>
    <w:rsid w:val="003F0006"/>
    <w:rsid w:val="003F0226"/>
    <w:rsid w:val="003F0B39"/>
    <w:rsid w:val="003F3415"/>
    <w:rsid w:val="003F3C9A"/>
    <w:rsid w:val="003F609C"/>
    <w:rsid w:val="003F6373"/>
    <w:rsid w:val="00401193"/>
    <w:rsid w:val="00401B1A"/>
    <w:rsid w:val="00403578"/>
    <w:rsid w:val="00403BC0"/>
    <w:rsid w:val="00411240"/>
    <w:rsid w:val="00412A14"/>
    <w:rsid w:val="0041780A"/>
    <w:rsid w:val="0042149C"/>
    <w:rsid w:val="00422118"/>
    <w:rsid w:val="004234D4"/>
    <w:rsid w:val="00424C25"/>
    <w:rsid w:val="00432FCB"/>
    <w:rsid w:val="00433A22"/>
    <w:rsid w:val="0043496D"/>
    <w:rsid w:val="0043686D"/>
    <w:rsid w:val="0043761A"/>
    <w:rsid w:val="004426E6"/>
    <w:rsid w:val="00442E91"/>
    <w:rsid w:val="00445E8D"/>
    <w:rsid w:val="004477E5"/>
    <w:rsid w:val="00455832"/>
    <w:rsid w:val="00457BEB"/>
    <w:rsid w:val="004613A4"/>
    <w:rsid w:val="00461B2E"/>
    <w:rsid w:val="00461FA7"/>
    <w:rsid w:val="00462D93"/>
    <w:rsid w:val="00463896"/>
    <w:rsid w:val="00465343"/>
    <w:rsid w:val="00467455"/>
    <w:rsid w:val="00471D9A"/>
    <w:rsid w:val="00474792"/>
    <w:rsid w:val="00475748"/>
    <w:rsid w:val="00481DE9"/>
    <w:rsid w:val="00482CFC"/>
    <w:rsid w:val="00484394"/>
    <w:rsid w:val="00486F68"/>
    <w:rsid w:val="00487996"/>
    <w:rsid w:val="0049000A"/>
    <w:rsid w:val="00490480"/>
    <w:rsid w:val="00491910"/>
    <w:rsid w:val="0049379B"/>
    <w:rsid w:val="004942B2"/>
    <w:rsid w:val="00495F70"/>
    <w:rsid w:val="00496353"/>
    <w:rsid w:val="004A1FF7"/>
    <w:rsid w:val="004A3969"/>
    <w:rsid w:val="004A3D03"/>
    <w:rsid w:val="004A4355"/>
    <w:rsid w:val="004A6279"/>
    <w:rsid w:val="004A6E47"/>
    <w:rsid w:val="004B01ED"/>
    <w:rsid w:val="004B0499"/>
    <w:rsid w:val="004B0F02"/>
    <w:rsid w:val="004B1B13"/>
    <w:rsid w:val="004B2C78"/>
    <w:rsid w:val="004B300F"/>
    <w:rsid w:val="004B5D1E"/>
    <w:rsid w:val="004B6D7F"/>
    <w:rsid w:val="004B6F6A"/>
    <w:rsid w:val="004C099A"/>
    <w:rsid w:val="004C2CE5"/>
    <w:rsid w:val="004C483A"/>
    <w:rsid w:val="004C4868"/>
    <w:rsid w:val="004C6EE1"/>
    <w:rsid w:val="004D1C33"/>
    <w:rsid w:val="004D4249"/>
    <w:rsid w:val="004D4412"/>
    <w:rsid w:val="004D67AA"/>
    <w:rsid w:val="004D785F"/>
    <w:rsid w:val="004E2311"/>
    <w:rsid w:val="004E3296"/>
    <w:rsid w:val="004E744B"/>
    <w:rsid w:val="004E7DA7"/>
    <w:rsid w:val="004F030D"/>
    <w:rsid w:val="004F1281"/>
    <w:rsid w:val="004F238D"/>
    <w:rsid w:val="004F383C"/>
    <w:rsid w:val="004F3D61"/>
    <w:rsid w:val="004F45BD"/>
    <w:rsid w:val="004F7385"/>
    <w:rsid w:val="004F7760"/>
    <w:rsid w:val="0050164B"/>
    <w:rsid w:val="00502BE9"/>
    <w:rsid w:val="00505B51"/>
    <w:rsid w:val="00505D61"/>
    <w:rsid w:val="00510A28"/>
    <w:rsid w:val="00510BDE"/>
    <w:rsid w:val="00511359"/>
    <w:rsid w:val="00511E22"/>
    <w:rsid w:val="0051325B"/>
    <w:rsid w:val="00514A12"/>
    <w:rsid w:val="0051523E"/>
    <w:rsid w:val="005161A2"/>
    <w:rsid w:val="0051696E"/>
    <w:rsid w:val="00520AC9"/>
    <w:rsid w:val="0052379C"/>
    <w:rsid w:val="00523865"/>
    <w:rsid w:val="00526F66"/>
    <w:rsid w:val="00527742"/>
    <w:rsid w:val="00544809"/>
    <w:rsid w:val="00544D1D"/>
    <w:rsid w:val="005454FB"/>
    <w:rsid w:val="00545F60"/>
    <w:rsid w:val="00547538"/>
    <w:rsid w:val="00547962"/>
    <w:rsid w:val="00552129"/>
    <w:rsid w:val="0055279F"/>
    <w:rsid w:val="0055459A"/>
    <w:rsid w:val="00556DEF"/>
    <w:rsid w:val="005614E2"/>
    <w:rsid w:val="00563416"/>
    <w:rsid w:val="00563C2F"/>
    <w:rsid w:val="00563FB6"/>
    <w:rsid w:val="0056452B"/>
    <w:rsid w:val="0056457B"/>
    <w:rsid w:val="00566D0E"/>
    <w:rsid w:val="0056713B"/>
    <w:rsid w:val="005671F3"/>
    <w:rsid w:val="0057375F"/>
    <w:rsid w:val="00575335"/>
    <w:rsid w:val="00575F79"/>
    <w:rsid w:val="00577723"/>
    <w:rsid w:val="00577FD3"/>
    <w:rsid w:val="0058092E"/>
    <w:rsid w:val="00581ACE"/>
    <w:rsid w:val="00581EB8"/>
    <w:rsid w:val="00582C8E"/>
    <w:rsid w:val="00583196"/>
    <w:rsid w:val="00583AAE"/>
    <w:rsid w:val="00585A5D"/>
    <w:rsid w:val="00585FFD"/>
    <w:rsid w:val="00586447"/>
    <w:rsid w:val="00587866"/>
    <w:rsid w:val="00590412"/>
    <w:rsid w:val="00590855"/>
    <w:rsid w:val="00593349"/>
    <w:rsid w:val="0059334D"/>
    <w:rsid w:val="00594254"/>
    <w:rsid w:val="00594533"/>
    <w:rsid w:val="00594C48"/>
    <w:rsid w:val="00595F60"/>
    <w:rsid w:val="0059605F"/>
    <w:rsid w:val="00596C85"/>
    <w:rsid w:val="005A00F2"/>
    <w:rsid w:val="005A04C6"/>
    <w:rsid w:val="005A2088"/>
    <w:rsid w:val="005A2152"/>
    <w:rsid w:val="005A79F8"/>
    <w:rsid w:val="005B3B99"/>
    <w:rsid w:val="005B42A4"/>
    <w:rsid w:val="005B54A7"/>
    <w:rsid w:val="005B6A63"/>
    <w:rsid w:val="005B6EB8"/>
    <w:rsid w:val="005C2F5B"/>
    <w:rsid w:val="005C5A45"/>
    <w:rsid w:val="005D02CF"/>
    <w:rsid w:val="005D3D62"/>
    <w:rsid w:val="005D3DE9"/>
    <w:rsid w:val="005D4B8A"/>
    <w:rsid w:val="005D59A9"/>
    <w:rsid w:val="005D7CAE"/>
    <w:rsid w:val="005E0131"/>
    <w:rsid w:val="005E11CD"/>
    <w:rsid w:val="005E23C1"/>
    <w:rsid w:val="005E3C63"/>
    <w:rsid w:val="005E7521"/>
    <w:rsid w:val="005F2EFB"/>
    <w:rsid w:val="005F6552"/>
    <w:rsid w:val="00600D64"/>
    <w:rsid w:val="00600F41"/>
    <w:rsid w:val="00602ED1"/>
    <w:rsid w:val="00603110"/>
    <w:rsid w:val="006043BC"/>
    <w:rsid w:val="00607FAC"/>
    <w:rsid w:val="00607FD8"/>
    <w:rsid w:val="0061044D"/>
    <w:rsid w:val="006107B5"/>
    <w:rsid w:val="00610F2A"/>
    <w:rsid w:val="00611845"/>
    <w:rsid w:val="0061399C"/>
    <w:rsid w:val="0061444C"/>
    <w:rsid w:val="00614CAB"/>
    <w:rsid w:val="00615EAC"/>
    <w:rsid w:val="00616414"/>
    <w:rsid w:val="00620008"/>
    <w:rsid w:val="00620137"/>
    <w:rsid w:val="00624B17"/>
    <w:rsid w:val="00625B95"/>
    <w:rsid w:val="00626B22"/>
    <w:rsid w:val="00630278"/>
    <w:rsid w:val="006311DB"/>
    <w:rsid w:val="006311E2"/>
    <w:rsid w:val="0063303C"/>
    <w:rsid w:val="00633BC0"/>
    <w:rsid w:val="00634D15"/>
    <w:rsid w:val="00635864"/>
    <w:rsid w:val="00636ED9"/>
    <w:rsid w:val="006374DE"/>
    <w:rsid w:val="006418B5"/>
    <w:rsid w:val="00643DC5"/>
    <w:rsid w:val="00644FBB"/>
    <w:rsid w:val="0064694E"/>
    <w:rsid w:val="00647A7B"/>
    <w:rsid w:val="00654F64"/>
    <w:rsid w:val="00656C92"/>
    <w:rsid w:val="006572DA"/>
    <w:rsid w:val="00660BD0"/>
    <w:rsid w:val="00661DE5"/>
    <w:rsid w:val="00664F37"/>
    <w:rsid w:val="006650A3"/>
    <w:rsid w:val="00665C07"/>
    <w:rsid w:val="006706CC"/>
    <w:rsid w:val="006706DE"/>
    <w:rsid w:val="00671D99"/>
    <w:rsid w:val="00674D4C"/>
    <w:rsid w:val="0067557D"/>
    <w:rsid w:val="00676CB8"/>
    <w:rsid w:val="0067782C"/>
    <w:rsid w:val="006849B3"/>
    <w:rsid w:val="00684F85"/>
    <w:rsid w:val="00691ABC"/>
    <w:rsid w:val="006933F0"/>
    <w:rsid w:val="0069487E"/>
    <w:rsid w:val="00697FB4"/>
    <w:rsid w:val="006A1A60"/>
    <w:rsid w:val="006A648B"/>
    <w:rsid w:val="006B063B"/>
    <w:rsid w:val="006B0B82"/>
    <w:rsid w:val="006B1BCB"/>
    <w:rsid w:val="006B1C6E"/>
    <w:rsid w:val="006B2BE5"/>
    <w:rsid w:val="006B3CA8"/>
    <w:rsid w:val="006B3F59"/>
    <w:rsid w:val="006B4DCD"/>
    <w:rsid w:val="006B5163"/>
    <w:rsid w:val="006B62A0"/>
    <w:rsid w:val="006B78AC"/>
    <w:rsid w:val="006B7EF2"/>
    <w:rsid w:val="006C0C04"/>
    <w:rsid w:val="006C3B5F"/>
    <w:rsid w:val="006C3C9D"/>
    <w:rsid w:val="006C3DB3"/>
    <w:rsid w:val="006C3EBC"/>
    <w:rsid w:val="006C4718"/>
    <w:rsid w:val="006C4BE7"/>
    <w:rsid w:val="006C4D1F"/>
    <w:rsid w:val="006C6A91"/>
    <w:rsid w:val="006C7F75"/>
    <w:rsid w:val="006D0876"/>
    <w:rsid w:val="006D0D96"/>
    <w:rsid w:val="006D1302"/>
    <w:rsid w:val="006D3A72"/>
    <w:rsid w:val="006D415B"/>
    <w:rsid w:val="006D4CF9"/>
    <w:rsid w:val="006D5C68"/>
    <w:rsid w:val="006D79A0"/>
    <w:rsid w:val="006E3CBF"/>
    <w:rsid w:val="006E42DF"/>
    <w:rsid w:val="006E776E"/>
    <w:rsid w:val="006F0FCE"/>
    <w:rsid w:val="006F14F4"/>
    <w:rsid w:val="006F186E"/>
    <w:rsid w:val="006F2057"/>
    <w:rsid w:val="006F27FF"/>
    <w:rsid w:val="006F43C3"/>
    <w:rsid w:val="006F469A"/>
    <w:rsid w:val="006F52C8"/>
    <w:rsid w:val="006F53EE"/>
    <w:rsid w:val="006F61D0"/>
    <w:rsid w:val="006F68B4"/>
    <w:rsid w:val="006F6A7D"/>
    <w:rsid w:val="006F6C8D"/>
    <w:rsid w:val="006F76EB"/>
    <w:rsid w:val="00700120"/>
    <w:rsid w:val="00700348"/>
    <w:rsid w:val="007011CC"/>
    <w:rsid w:val="0070164F"/>
    <w:rsid w:val="00702566"/>
    <w:rsid w:val="007070D2"/>
    <w:rsid w:val="00707C97"/>
    <w:rsid w:val="00707DF0"/>
    <w:rsid w:val="007114EB"/>
    <w:rsid w:val="00712DB2"/>
    <w:rsid w:val="007151BB"/>
    <w:rsid w:val="007163EF"/>
    <w:rsid w:val="00717507"/>
    <w:rsid w:val="0072032F"/>
    <w:rsid w:val="007233E2"/>
    <w:rsid w:val="00725EEE"/>
    <w:rsid w:val="007263B8"/>
    <w:rsid w:val="00726D9C"/>
    <w:rsid w:val="00726F2C"/>
    <w:rsid w:val="0072747D"/>
    <w:rsid w:val="007279A3"/>
    <w:rsid w:val="0073084C"/>
    <w:rsid w:val="00730D33"/>
    <w:rsid w:val="00732C6D"/>
    <w:rsid w:val="00735C35"/>
    <w:rsid w:val="00736D30"/>
    <w:rsid w:val="00742880"/>
    <w:rsid w:val="00742FF3"/>
    <w:rsid w:val="00743DCC"/>
    <w:rsid w:val="007443E4"/>
    <w:rsid w:val="00744D84"/>
    <w:rsid w:val="0074791A"/>
    <w:rsid w:val="00747926"/>
    <w:rsid w:val="007479FE"/>
    <w:rsid w:val="00747DB3"/>
    <w:rsid w:val="00754A4E"/>
    <w:rsid w:val="00754C0B"/>
    <w:rsid w:val="00754F9D"/>
    <w:rsid w:val="0076681E"/>
    <w:rsid w:val="00766A0A"/>
    <w:rsid w:val="00771E0B"/>
    <w:rsid w:val="0077394A"/>
    <w:rsid w:val="007765AC"/>
    <w:rsid w:val="00777FB7"/>
    <w:rsid w:val="0078193B"/>
    <w:rsid w:val="00781AD2"/>
    <w:rsid w:val="00782E10"/>
    <w:rsid w:val="0078460E"/>
    <w:rsid w:val="0078599F"/>
    <w:rsid w:val="007865C3"/>
    <w:rsid w:val="007872DC"/>
    <w:rsid w:val="00790D2E"/>
    <w:rsid w:val="007931AD"/>
    <w:rsid w:val="007948A3"/>
    <w:rsid w:val="00794B27"/>
    <w:rsid w:val="007969B3"/>
    <w:rsid w:val="007A0C10"/>
    <w:rsid w:val="007A4E13"/>
    <w:rsid w:val="007A6598"/>
    <w:rsid w:val="007A6D30"/>
    <w:rsid w:val="007A738A"/>
    <w:rsid w:val="007A73CB"/>
    <w:rsid w:val="007A7846"/>
    <w:rsid w:val="007B00F3"/>
    <w:rsid w:val="007B2795"/>
    <w:rsid w:val="007B3ACE"/>
    <w:rsid w:val="007B4838"/>
    <w:rsid w:val="007B61FA"/>
    <w:rsid w:val="007B7109"/>
    <w:rsid w:val="007C0BC7"/>
    <w:rsid w:val="007C1821"/>
    <w:rsid w:val="007C1A67"/>
    <w:rsid w:val="007C31FC"/>
    <w:rsid w:val="007C32DC"/>
    <w:rsid w:val="007C4C73"/>
    <w:rsid w:val="007C6E9E"/>
    <w:rsid w:val="007D54B8"/>
    <w:rsid w:val="007D5716"/>
    <w:rsid w:val="007E2319"/>
    <w:rsid w:val="007E66B0"/>
    <w:rsid w:val="007F1093"/>
    <w:rsid w:val="007F20D4"/>
    <w:rsid w:val="007F66F5"/>
    <w:rsid w:val="007F7BF8"/>
    <w:rsid w:val="007F7C55"/>
    <w:rsid w:val="008021C7"/>
    <w:rsid w:val="00803E1A"/>
    <w:rsid w:val="00805BE7"/>
    <w:rsid w:val="008067E1"/>
    <w:rsid w:val="00807260"/>
    <w:rsid w:val="00810066"/>
    <w:rsid w:val="0081080B"/>
    <w:rsid w:val="00811190"/>
    <w:rsid w:val="00811F3C"/>
    <w:rsid w:val="008121A4"/>
    <w:rsid w:val="00812400"/>
    <w:rsid w:val="00812C89"/>
    <w:rsid w:val="00812F75"/>
    <w:rsid w:val="008149B8"/>
    <w:rsid w:val="00814E66"/>
    <w:rsid w:val="00821AE3"/>
    <w:rsid w:val="0082203C"/>
    <w:rsid w:val="00826A5B"/>
    <w:rsid w:val="00827CB6"/>
    <w:rsid w:val="00827CC8"/>
    <w:rsid w:val="0083153E"/>
    <w:rsid w:val="00831548"/>
    <w:rsid w:val="00831F27"/>
    <w:rsid w:val="00834AAE"/>
    <w:rsid w:val="008360A8"/>
    <w:rsid w:val="00837400"/>
    <w:rsid w:val="00837425"/>
    <w:rsid w:val="00837919"/>
    <w:rsid w:val="00840C1B"/>
    <w:rsid w:val="00840DB8"/>
    <w:rsid w:val="00840EF6"/>
    <w:rsid w:val="008416E0"/>
    <w:rsid w:val="00841A14"/>
    <w:rsid w:val="0084255D"/>
    <w:rsid w:val="00842BE3"/>
    <w:rsid w:val="00844045"/>
    <w:rsid w:val="00844B2B"/>
    <w:rsid w:val="008503B1"/>
    <w:rsid w:val="00853E64"/>
    <w:rsid w:val="00854A96"/>
    <w:rsid w:val="008550F3"/>
    <w:rsid w:val="008565A6"/>
    <w:rsid w:val="008570FF"/>
    <w:rsid w:val="00860B26"/>
    <w:rsid w:val="00860BFB"/>
    <w:rsid w:val="008645EA"/>
    <w:rsid w:val="00865630"/>
    <w:rsid w:val="008667F6"/>
    <w:rsid w:val="00871206"/>
    <w:rsid w:val="008717D7"/>
    <w:rsid w:val="00875EA4"/>
    <w:rsid w:val="00881A02"/>
    <w:rsid w:val="00881A07"/>
    <w:rsid w:val="008837C7"/>
    <w:rsid w:val="00884C00"/>
    <w:rsid w:val="008859BE"/>
    <w:rsid w:val="00887A1F"/>
    <w:rsid w:val="00890CF1"/>
    <w:rsid w:val="00895251"/>
    <w:rsid w:val="00897BFF"/>
    <w:rsid w:val="008A0DA9"/>
    <w:rsid w:val="008A0DEA"/>
    <w:rsid w:val="008A1699"/>
    <w:rsid w:val="008A3510"/>
    <w:rsid w:val="008A6B8F"/>
    <w:rsid w:val="008A7C3C"/>
    <w:rsid w:val="008B1029"/>
    <w:rsid w:val="008B2639"/>
    <w:rsid w:val="008B2C66"/>
    <w:rsid w:val="008B3453"/>
    <w:rsid w:val="008B3CBC"/>
    <w:rsid w:val="008B478A"/>
    <w:rsid w:val="008B4C98"/>
    <w:rsid w:val="008C19E3"/>
    <w:rsid w:val="008C2957"/>
    <w:rsid w:val="008C3680"/>
    <w:rsid w:val="008C509A"/>
    <w:rsid w:val="008C5D2F"/>
    <w:rsid w:val="008C61B9"/>
    <w:rsid w:val="008D1050"/>
    <w:rsid w:val="008D33CC"/>
    <w:rsid w:val="008D33FC"/>
    <w:rsid w:val="008D4A6F"/>
    <w:rsid w:val="008D5E98"/>
    <w:rsid w:val="008D7785"/>
    <w:rsid w:val="008E00D2"/>
    <w:rsid w:val="008E0364"/>
    <w:rsid w:val="008E08B5"/>
    <w:rsid w:val="008E295B"/>
    <w:rsid w:val="008E2C97"/>
    <w:rsid w:val="008E4BBD"/>
    <w:rsid w:val="008F0591"/>
    <w:rsid w:val="008F246D"/>
    <w:rsid w:val="008F247C"/>
    <w:rsid w:val="008F658F"/>
    <w:rsid w:val="008F7EFE"/>
    <w:rsid w:val="00900BE7"/>
    <w:rsid w:val="00900C81"/>
    <w:rsid w:val="00903D84"/>
    <w:rsid w:val="00903DE4"/>
    <w:rsid w:val="0091238B"/>
    <w:rsid w:val="00912477"/>
    <w:rsid w:val="009131D3"/>
    <w:rsid w:val="009139AF"/>
    <w:rsid w:val="00914536"/>
    <w:rsid w:val="00914D69"/>
    <w:rsid w:val="00914F3D"/>
    <w:rsid w:val="00916440"/>
    <w:rsid w:val="00917C12"/>
    <w:rsid w:val="00920002"/>
    <w:rsid w:val="009212ED"/>
    <w:rsid w:val="00924ABD"/>
    <w:rsid w:val="0092616D"/>
    <w:rsid w:val="0092633E"/>
    <w:rsid w:val="009267E2"/>
    <w:rsid w:val="009318F9"/>
    <w:rsid w:val="00931B2C"/>
    <w:rsid w:val="0093203D"/>
    <w:rsid w:val="009336FC"/>
    <w:rsid w:val="00936A2E"/>
    <w:rsid w:val="0094177A"/>
    <w:rsid w:val="00943A92"/>
    <w:rsid w:val="00943B06"/>
    <w:rsid w:val="00944EFA"/>
    <w:rsid w:val="00945864"/>
    <w:rsid w:val="00947629"/>
    <w:rsid w:val="00950771"/>
    <w:rsid w:val="00950B97"/>
    <w:rsid w:val="00950C6D"/>
    <w:rsid w:val="00951571"/>
    <w:rsid w:val="0095158D"/>
    <w:rsid w:val="0095418F"/>
    <w:rsid w:val="00957044"/>
    <w:rsid w:val="009575A1"/>
    <w:rsid w:val="00960F11"/>
    <w:rsid w:val="00964DF6"/>
    <w:rsid w:val="00965138"/>
    <w:rsid w:val="00966B1D"/>
    <w:rsid w:val="00970808"/>
    <w:rsid w:val="00972612"/>
    <w:rsid w:val="009729AF"/>
    <w:rsid w:val="00974CC4"/>
    <w:rsid w:val="00977052"/>
    <w:rsid w:val="009806F4"/>
    <w:rsid w:val="00980DD4"/>
    <w:rsid w:val="009816AB"/>
    <w:rsid w:val="00981DEB"/>
    <w:rsid w:val="0098315D"/>
    <w:rsid w:val="00983BE7"/>
    <w:rsid w:val="009853E9"/>
    <w:rsid w:val="00985884"/>
    <w:rsid w:val="0098616D"/>
    <w:rsid w:val="00987AE6"/>
    <w:rsid w:val="009957AF"/>
    <w:rsid w:val="00996E16"/>
    <w:rsid w:val="00997172"/>
    <w:rsid w:val="00997597"/>
    <w:rsid w:val="00997CBB"/>
    <w:rsid w:val="009A10B0"/>
    <w:rsid w:val="009A5DC0"/>
    <w:rsid w:val="009A72A6"/>
    <w:rsid w:val="009A77E8"/>
    <w:rsid w:val="009B089A"/>
    <w:rsid w:val="009B69C5"/>
    <w:rsid w:val="009B78CD"/>
    <w:rsid w:val="009C016E"/>
    <w:rsid w:val="009C0CDF"/>
    <w:rsid w:val="009C1E43"/>
    <w:rsid w:val="009C3333"/>
    <w:rsid w:val="009C3A64"/>
    <w:rsid w:val="009C443F"/>
    <w:rsid w:val="009C5AB2"/>
    <w:rsid w:val="009C6B1D"/>
    <w:rsid w:val="009D0381"/>
    <w:rsid w:val="009D10B3"/>
    <w:rsid w:val="009D15F3"/>
    <w:rsid w:val="009D321E"/>
    <w:rsid w:val="009D3947"/>
    <w:rsid w:val="009D4D5E"/>
    <w:rsid w:val="009E42A2"/>
    <w:rsid w:val="009E7639"/>
    <w:rsid w:val="009F257A"/>
    <w:rsid w:val="009F299A"/>
    <w:rsid w:val="009F5FC1"/>
    <w:rsid w:val="009F72A7"/>
    <w:rsid w:val="00A01513"/>
    <w:rsid w:val="00A0302E"/>
    <w:rsid w:val="00A032A8"/>
    <w:rsid w:val="00A055D9"/>
    <w:rsid w:val="00A05CB4"/>
    <w:rsid w:val="00A07906"/>
    <w:rsid w:val="00A119D9"/>
    <w:rsid w:val="00A1309F"/>
    <w:rsid w:val="00A131FE"/>
    <w:rsid w:val="00A1525F"/>
    <w:rsid w:val="00A165F5"/>
    <w:rsid w:val="00A1701D"/>
    <w:rsid w:val="00A21BED"/>
    <w:rsid w:val="00A27647"/>
    <w:rsid w:val="00A27D99"/>
    <w:rsid w:val="00A326E2"/>
    <w:rsid w:val="00A33AF8"/>
    <w:rsid w:val="00A3598E"/>
    <w:rsid w:val="00A410A2"/>
    <w:rsid w:val="00A411BF"/>
    <w:rsid w:val="00A41226"/>
    <w:rsid w:val="00A4404A"/>
    <w:rsid w:val="00A441EA"/>
    <w:rsid w:val="00A44439"/>
    <w:rsid w:val="00A45053"/>
    <w:rsid w:val="00A5261F"/>
    <w:rsid w:val="00A52A53"/>
    <w:rsid w:val="00A5344E"/>
    <w:rsid w:val="00A57377"/>
    <w:rsid w:val="00A57E3E"/>
    <w:rsid w:val="00A6042D"/>
    <w:rsid w:val="00A60D92"/>
    <w:rsid w:val="00A67E42"/>
    <w:rsid w:val="00A70FFB"/>
    <w:rsid w:val="00A72DEF"/>
    <w:rsid w:val="00A762E3"/>
    <w:rsid w:val="00A76A46"/>
    <w:rsid w:val="00A803B5"/>
    <w:rsid w:val="00A8428F"/>
    <w:rsid w:val="00A86EAC"/>
    <w:rsid w:val="00A87946"/>
    <w:rsid w:val="00A923E7"/>
    <w:rsid w:val="00A93715"/>
    <w:rsid w:val="00A951FA"/>
    <w:rsid w:val="00A95FAF"/>
    <w:rsid w:val="00AA0A5B"/>
    <w:rsid w:val="00AA0AAC"/>
    <w:rsid w:val="00AA21C5"/>
    <w:rsid w:val="00AA2B90"/>
    <w:rsid w:val="00AA4151"/>
    <w:rsid w:val="00AA661C"/>
    <w:rsid w:val="00AA6E53"/>
    <w:rsid w:val="00AB0ADB"/>
    <w:rsid w:val="00AB1566"/>
    <w:rsid w:val="00AB2608"/>
    <w:rsid w:val="00AB341B"/>
    <w:rsid w:val="00AB463E"/>
    <w:rsid w:val="00AB6531"/>
    <w:rsid w:val="00AB76B2"/>
    <w:rsid w:val="00AC1250"/>
    <w:rsid w:val="00AC1259"/>
    <w:rsid w:val="00AC2C51"/>
    <w:rsid w:val="00AC2F58"/>
    <w:rsid w:val="00AD0774"/>
    <w:rsid w:val="00AD15FF"/>
    <w:rsid w:val="00AD2FF0"/>
    <w:rsid w:val="00AD5E1F"/>
    <w:rsid w:val="00AD6F94"/>
    <w:rsid w:val="00AD7259"/>
    <w:rsid w:val="00AD72C7"/>
    <w:rsid w:val="00AD7323"/>
    <w:rsid w:val="00AE0E52"/>
    <w:rsid w:val="00AE1192"/>
    <w:rsid w:val="00AE1E98"/>
    <w:rsid w:val="00AE4227"/>
    <w:rsid w:val="00AE4550"/>
    <w:rsid w:val="00AE488A"/>
    <w:rsid w:val="00AE52B8"/>
    <w:rsid w:val="00AE656C"/>
    <w:rsid w:val="00AE6693"/>
    <w:rsid w:val="00AE7B69"/>
    <w:rsid w:val="00AE7EEB"/>
    <w:rsid w:val="00AF0967"/>
    <w:rsid w:val="00AF0B5B"/>
    <w:rsid w:val="00AF0E91"/>
    <w:rsid w:val="00AF3212"/>
    <w:rsid w:val="00B021AA"/>
    <w:rsid w:val="00B0238C"/>
    <w:rsid w:val="00B02E4C"/>
    <w:rsid w:val="00B03A89"/>
    <w:rsid w:val="00B04641"/>
    <w:rsid w:val="00B04769"/>
    <w:rsid w:val="00B04A9B"/>
    <w:rsid w:val="00B05539"/>
    <w:rsid w:val="00B05B95"/>
    <w:rsid w:val="00B0684F"/>
    <w:rsid w:val="00B1079B"/>
    <w:rsid w:val="00B108FE"/>
    <w:rsid w:val="00B113C8"/>
    <w:rsid w:val="00B11488"/>
    <w:rsid w:val="00B11D16"/>
    <w:rsid w:val="00B11E63"/>
    <w:rsid w:val="00B14175"/>
    <w:rsid w:val="00B14B6E"/>
    <w:rsid w:val="00B1581A"/>
    <w:rsid w:val="00B201AB"/>
    <w:rsid w:val="00B207DA"/>
    <w:rsid w:val="00B23BF8"/>
    <w:rsid w:val="00B24C07"/>
    <w:rsid w:val="00B26B7A"/>
    <w:rsid w:val="00B26BFA"/>
    <w:rsid w:val="00B329B9"/>
    <w:rsid w:val="00B341CB"/>
    <w:rsid w:val="00B3462F"/>
    <w:rsid w:val="00B369B4"/>
    <w:rsid w:val="00B37045"/>
    <w:rsid w:val="00B404E8"/>
    <w:rsid w:val="00B4202F"/>
    <w:rsid w:val="00B4369B"/>
    <w:rsid w:val="00B43DFF"/>
    <w:rsid w:val="00B4436D"/>
    <w:rsid w:val="00B46061"/>
    <w:rsid w:val="00B53817"/>
    <w:rsid w:val="00B61F85"/>
    <w:rsid w:val="00B6419C"/>
    <w:rsid w:val="00B65137"/>
    <w:rsid w:val="00B6681A"/>
    <w:rsid w:val="00B67422"/>
    <w:rsid w:val="00B722BA"/>
    <w:rsid w:val="00B734A4"/>
    <w:rsid w:val="00B74147"/>
    <w:rsid w:val="00B749E6"/>
    <w:rsid w:val="00B75678"/>
    <w:rsid w:val="00B7683C"/>
    <w:rsid w:val="00B77189"/>
    <w:rsid w:val="00B83FF9"/>
    <w:rsid w:val="00B8582F"/>
    <w:rsid w:val="00B90676"/>
    <w:rsid w:val="00B95E26"/>
    <w:rsid w:val="00B96669"/>
    <w:rsid w:val="00B97BBD"/>
    <w:rsid w:val="00BA27F2"/>
    <w:rsid w:val="00BA329E"/>
    <w:rsid w:val="00BA35EF"/>
    <w:rsid w:val="00BA3CC7"/>
    <w:rsid w:val="00BA72C9"/>
    <w:rsid w:val="00BA7D6B"/>
    <w:rsid w:val="00BB7A71"/>
    <w:rsid w:val="00BB7E66"/>
    <w:rsid w:val="00BC15BF"/>
    <w:rsid w:val="00BC263C"/>
    <w:rsid w:val="00BC2E34"/>
    <w:rsid w:val="00BC30DC"/>
    <w:rsid w:val="00BC36AD"/>
    <w:rsid w:val="00BC41E3"/>
    <w:rsid w:val="00BC4F75"/>
    <w:rsid w:val="00BC522C"/>
    <w:rsid w:val="00BD0003"/>
    <w:rsid w:val="00BD3C33"/>
    <w:rsid w:val="00BD4B0C"/>
    <w:rsid w:val="00BD572D"/>
    <w:rsid w:val="00BD5A26"/>
    <w:rsid w:val="00BD5A2F"/>
    <w:rsid w:val="00BE13D0"/>
    <w:rsid w:val="00BE4C6F"/>
    <w:rsid w:val="00BE4F34"/>
    <w:rsid w:val="00BE5879"/>
    <w:rsid w:val="00BE6DF7"/>
    <w:rsid w:val="00BF0955"/>
    <w:rsid w:val="00BF0A3B"/>
    <w:rsid w:val="00BF2F04"/>
    <w:rsid w:val="00BF4202"/>
    <w:rsid w:val="00BF457D"/>
    <w:rsid w:val="00BF4775"/>
    <w:rsid w:val="00BF795A"/>
    <w:rsid w:val="00C008E9"/>
    <w:rsid w:val="00C06888"/>
    <w:rsid w:val="00C11521"/>
    <w:rsid w:val="00C13AD1"/>
    <w:rsid w:val="00C203A6"/>
    <w:rsid w:val="00C2178D"/>
    <w:rsid w:val="00C22AA7"/>
    <w:rsid w:val="00C22DA3"/>
    <w:rsid w:val="00C23387"/>
    <w:rsid w:val="00C24615"/>
    <w:rsid w:val="00C2650A"/>
    <w:rsid w:val="00C26F9B"/>
    <w:rsid w:val="00C3167D"/>
    <w:rsid w:val="00C316CB"/>
    <w:rsid w:val="00C32ED8"/>
    <w:rsid w:val="00C34DE5"/>
    <w:rsid w:val="00C3719E"/>
    <w:rsid w:val="00C37AB9"/>
    <w:rsid w:val="00C37EA9"/>
    <w:rsid w:val="00C40C80"/>
    <w:rsid w:val="00C40D60"/>
    <w:rsid w:val="00C422B6"/>
    <w:rsid w:val="00C440FF"/>
    <w:rsid w:val="00C47386"/>
    <w:rsid w:val="00C51DC6"/>
    <w:rsid w:val="00C51F62"/>
    <w:rsid w:val="00C5241B"/>
    <w:rsid w:val="00C5294D"/>
    <w:rsid w:val="00C57C7B"/>
    <w:rsid w:val="00C63BC9"/>
    <w:rsid w:val="00C66B51"/>
    <w:rsid w:val="00C702C6"/>
    <w:rsid w:val="00C7095C"/>
    <w:rsid w:val="00C70C5D"/>
    <w:rsid w:val="00C71925"/>
    <w:rsid w:val="00C71F97"/>
    <w:rsid w:val="00C72A1D"/>
    <w:rsid w:val="00C7470E"/>
    <w:rsid w:val="00C74C06"/>
    <w:rsid w:val="00C766A8"/>
    <w:rsid w:val="00C777DC"/>
    <w:rsid w:val="00C77997"/>
    <w:rsid w:val="00C809F9"/>
    <w:rsid w:val="00C81279"/>
    <w:rsid w:val="00C82610"/>
    <w:rsid w:val="00C82DA1"/>
    <w:rsid w:val="00C83325"/>
    <w:rsid w:val="00C857DE"/>
    <w:rsid w:val="00C92779"/>
    <w:rsid w:val="00C93AD1"/>
    <w:rsid w:val="00C96BD9"/>
    <w:rsid w:val="00C97988"/>
    <w:rsid w:val="00CA0C45"/>
    <w:rsid w:val="00CA4D0F"/>
    <w:rsid w:val="00CA607E"/>
    <w:rsid w:val="00CA649D"/>
    <w:rsid w:val="00CA6CDE"/>
    <w:rsid w:val="00CA6F76"/>
    <w:rsid w:val="00CA6FD0"/>
    <w:rsid w:val="00CB183D"/>
    <w:rsid w:val="00CB2026"/>
    <w:rsid w:val="00CB214A"/>
    <w:rsid w:val="00CB25E4"/>
    <w:rsid w:val="00CB2BDF"/>
    <w:rsid w:val="00CB318D"/>
    <w:rsid w:val="00CB6250"/>
    <w:rsid w:val="00CC0448"/>
    <w:rsid w:val="00CC0971"/>
    <w:rsid w:val="00CC1BD4"/>
    <w:rsid w:val="00CC3AB0"/>
    <w:rsid w:val="00CC6C41"/>
    <w:rsid w:val="00CC79E2"/>
    <w:rsid w:val="00CD260E"/>
    <w:rsid w:val="00CD3F7B"/>
    <w:rsid w:val="00CD41DA"/>
    <w:rsid w:val="00CD4A9C"/>
    <w:rsid w:val="00CE014F"/>
    <w:rsid w:val="00CE1D02"/>
    <w:rsid w:val="00CE2165"/>
    <w:rsid w:val="00CE37DD"/>
    <w:rsid w:val="00CE39C0"/>
    <w:rsid w:val="00CE39CB"/>
    <w:rsid w:val="00CE3B5B"/>
    <w:rsid w:val="00CE6370"/>
    <w:rsid w:val="00CF0A34"/>
    <w:rsid w:val="00CF12AE"/>
    <w:rsid w:val="00CF3192"/>
    <w:rsid w:val="00CF3B9D"/>
    <w:rsid w:val="00CF450F"/>
    <w:rsid w:val="00CF7178"/>
    <w:rsid w:val="00D011DD"/>
    <w:rsid w:val="00D015DA"/>
    <w:rsid w:val="00D06558"/>
    <w:rsid w:val="00D1619D"/>
    <w:rsid w:val="00D1798D"/>
    <w:rsid w:val="00D17A11"/>
    <w:rsid w:val="00D20BAC"/>
    <w:rsid w:val="00D20FB9"/>
    <w:rsid w:val="00D21794"/>
    <w:rsid w:val="00D22127"/>
    <w:rsid w:val="00D2242A"/>
    <w:rsid w:val="00D2453F"/>
    <w:rsid w:val="00D24661"/>
    <w:rsid w:val="00D24FDD"/>
    <w:rsid w:val="00D267BA"/>
    <w:rsid w:val="00D30356"/>
    <w:rsid w:val="00D31611"/>
    <w:rsid w:val="00D32436"/>
    <w:rsid w:val="00D32FB7"/>
    <w:rsid w:val="00D33383"/>
    <w:rsid w:val="00D36817"/>
    <w:rsid w:val="00D41679"/>
    <w:rsid w:val="00D418F3"/>
    <w:rsid w:val="00D430DE"/>
    <w:rsid w:val="00D43541"/>
    <w:rsid w:val="00D50514"/>
    <w:rsid w:val="00D51591"/>
    <w:rsid w:val="00D558A6"/>
    <w:rsid w:val="00D55BB1"/>
    <w:rsid w:val="00D55DE3"/>
    <w:rsid w:val="00D572D3"/>
    <w:rsid w:val="00D57920"/>
    <w:rsid w:val="00D57BF5"/>
    <w:rsid w:val="00D612E1"/>
    <w:rsid w:val="00D625C5"/>
    <w:rsid w:val="00D63C1B"/>
    <w:rsid w:val="00D6476E"/>
    <w:rsid w:val="00D7014E"/>
    <w:rsid w:val="00D71746"/>
    <w:rsid w:val="00D72C7B"/>
    <w:rsid w:val="00D73E8F"/>
    <w:rsid w:val="00D75FA7"/>
    <w:rsid w:val="00D80A9E"/>
    <w:rsid w:val="00D81B25"/>
    <w:rsid w:val="00D83A3B"/>
    <w:rsid w:val="00D87C1D"/>
    <w:rsid w:val="00D87D20"/>
    <w:rsid w:val="00D902A4"/>
    <w:rsid w:val="00D90BE4"/>
    <w:rsid w:val="00D91806"/>
    <w:rsid w:val="00D93987"/>
    <w:rsid w:val="00D93AF8"/>
    <w:rsid w:val="00D93EEF"/>
    <w:rsid w:val="00D95E71"/>
    <w:rsid w:val="00D95EE5"/>
    <w:rsid w:val="00DA145F"/>
    <w:rsid w:val="00DA3C81"/>
    <w:rsid w:val="00DA6320"/>
    <w:rsid w:val="00DB0ED2"/>
    <w:rsid w:val="00DB1769"/>
    <w:rsid w:val="00DB2323"/>
    <w:rsid w:val="00DB331E"/>
    <w:rsid w:val="00DB4536"/>
    <w:rsid w:val="00DB59D4"/>
    <w:rsid w:val="00DB6220"/>
    <w:rsid w:val="00DB706B"/>
    <w:rsid w:val="00DC040C"/>
    <w:rsid w:val="00DC088A"/>
    <w:rsid w:val="00DC4E21"/>
    <w:rsid w:val="00DC525E"/>
    <w:rsid w:val="00DC7DB6"/>
    <w:rsid w:val="00DD08C3"/>
    <w:rsid w:val="00DD203E"/>
    <w:rsid w:val="00DD2BE6"/>
    <w:rsid w:val="00DD3F5B"/>
    <w:rsid w:val="00DD5358"/>
    <w:rsid w:val="00DD5415"/>
    <w:rsid w:val="00DE054B"/>
    <w:rsid w:val="00DE2D30"/>
    <w:rsid w:val="00DE49CC"/>
    <w:rsid w:val="00DE5609"/>
    <w:rsid w:val="00DE5672"/>
    <w:rsid w:val="00DE5A33"/>
    <w:rsid w:val="00DF12FD"/>
    <w:rsid w:val="00DF2001"/>
    <w:rsid w:val="00DF2006"/>
    <w:rsid w:val="00DF2FCB"/>
    <w:rsid w:val="00DF531F"/>
    <w:rsid w:val="00DF5692"/>
    <w:rsid w:val="00DF592D"/>
    <w:rsid w:val="00E0128F"/>
    <w:rsid w:val="00E02D6E"/>
    <w:rsid w:val="00E03DE4"/>
    <w:rsid w:val="00E05D79"/>
    <w:rsid w:val="00E06482"/>
    <w:rsid w:val="00E11117"/>
    <w:rsid w:val="00E11EFA"/>
    <w:rsid w:val="00E12141"/>
    <w:rsid w:val="00E203CE"/>
    <w:rsid w:val="00E21224"/>
    <w:rsid w:val="00E224A0"/>
    <w:rsid w:val="00E2484D"/>
    <w:rsid w:val="00E24D1E"/>
    <w:rsid w:val="00E254F0"/>
    <w:rsid w:val="00E34426"/>
    <w:rsid w:val="00E37412"/>
    <w:rsid w:val="00E3750A"/>
    <w:rsid w:val="00E375EF"/>
    <w:rsid w:val="00E4313F"/>
    <w:rsid w:val="00E51168"/>
    <w:rsid w:val="00E515F4"/>
    <w:rsid w:val="00E528F7"/>
    <w:rsid w:val="00E53875"/>
    <w:rsid w:val="00E559D2"/>
    <w:rsid w:val="00E55B4B"/>
    <w:rsid w:val="00E55FC7"/>
    <w:rsid w:val="00E57433"/>
    <w:rsid w:val="00E60643"/>
    <w:rsid w:val="00E614A6"/>
    <w:rsid w:val="00E61896"/>
    <w:rsid w:val="00E62C7A"/>
    <w:rsid w:val="00E6733A"/>
    <w:rsid w:val="00E71EDC"/>
    <w:rsid w:val="00E723CD"/>
    <w:rsid w:val="00E72A21"/>
    <w:rsid w:val="00E734DD"/>
    <w:rsid w:val="00E74D3A"/>
    <w:rsid w:val="00E7605B"/>
    <w:rsid w:val="00E7715A"/>
    <w:rsid w:val="00E810D3"/>
    <w:rsid w:val="00E84969"/>
    <w:rsid w:val="00E85596"/>
    <w:rsid w:val="00E8702B"/>
    <w:rsid w:val="00E91AE6"/>
    <w:rsid w:val="00E9232D"/>
    <w:rsid w:val="00E943F2"/>
    <w:rsid w:val="00E95908"/>
    <w:rsid w:val="00E96125"/>
    <w:rsid w:val="00E96B27"/>
    <w:rsid w:val="00EA17AB"/>
    <w:rsid w:val="00EA740B"/>
    <w:rsid w:val="00EB303C"/>
    <w:rsid w:val="00EB700D"/>
    <w:rsid w:val="00EC04A1"/>
    <w:rsid w:val="00EC1166"/>
    <w:rsid w:val="00EC12F6"/>
    <w:rsid w:val="00EC1984"/>
    <w:rsid w:val="00EC28F9"/>
    <w:rsid w:val="00EC5456"/>
    <w:rsid w:val="00EC5818"/>
    <w:rsid w:val="00ED017F"/>
    <w:rsid w:val="00ED32B8"/>
    <w:rsid w:val="00ED3D63"/>
    <w:rsid w:val="00ED457D"/>
    <w:rsid w:val="00ED74E2"/>
    <w:rsid w:val="00EE2B3C"/>
    <w:rsid w:val="00EE4862"/>
    <w:rsid w:val="00EE4DD3"/>
    <w:rsid w:val="00EE78AD"/>
    <w:rsid w:val="00EF4AE3"/>
    <w:rsid w:val="00EF5CA7"/>
    <w:rsid w:val="00EF6EE1"/>
    <w:rsid w:val="00EF72FC"/>
    <w:rsid w:val="00EF7B86"/>
    <w:rsid w:val="00F05370"/>
    <w:rsid w:val="00F077C5"/>
    <w:rsid w:val="00F105AA"/>
    <w:rsid w:val="00F109BA"/>
    <w:rsid w:val="00F13E86"/>
    <w:rsid w:val="00F22B97"/>
    <w:rsid w:val="00F236BE"/>
    <w:rsid w:val="00F23B53"/>
    <w:rsid w:val="00F23D5D"/>
    <w:rsid w:val="00F240D1"/>
    <w:rsid w:val="00F255F5"/>
    <w:rsid w:val="00F30747"/>
    <w:rsid w:val="00F3102E"/>
    <w:rsid w:val="00F31397"/>
    <w:rsid w:val="00F32038"/>
    <w:rsid w:val="00F3390D"/>
    <w:rsid w:val="00F33B83"/>
    <w:rsid w:val="00F41B42"/>
    <w:rsid w:val="00F4454A"/>
    <w:rsid w:val="00F447EF"/>
    <w:rsid w:val="00F46672"/>
    <w:rsid w:val="00F468FD"/>
    <w:rsid w:val="00F46F8E"/>
    <w:rsid w:val="00F4724F"/>
    <w:rsid w:val="00F47CC6"/>
    <w:rsid w:val="00F47F5E"/>
    <w:rsid w:val="00F518C5"/>
    <w:rsid w:val="00F5244E"/>
    <w:rsid w:val="00F54778"/>
    <w:rsid w:val="00F54BD0"/>
    <w:rsid w:val="00F55B49"/>
    <w:rsid w:val="00F62D59"/>
    <w:rsid w:val="00F64A5F"/>
    <w:rsid w:val="00F72003"/>
    <w:rsid w:val="00F725A9"/>
    <w:rsid w:val="00F75DC0"/>
    <w:rsid w:val="00F762A7"/>
    <w:rsid w:val="00F77BE7"/>
    <w:rsid w:val="00F807DA"/>
    <w:rsid w:val="00F8453B"/>
    <w:rsid w:val="00F85727"/>
    <w:rsid w:val="00F866AA"/>
    <w:rsid w:val="00F909F2"/>
    <w:rsid w:val="00F91059"/>
    <w:rsid w:val="00F92E74"/>
    <w:rsid w:val="00F93CA5"/>
    <w:rsid w:val="00F94F51"/>
    <w:rsid w:val="00F94FCB"/>
    <w:rsid w:val="00F95C9B"/>
    <w:rsid w:val="00FA0979"/>
    <w:rsid w:val="00FA200D"/>
    <w:rsid w:val="00FA3DBA"/>
    <w:rsid w:val="00FA3F2B"/>
    <w:rsid w:val="00FA6D27"/>
    <w:rsid w:val="00FB3766"/>
    <w:rsid w:val="00FB3BB2"/>
    <w:rsid w:val="00FB702F"/>
    <w:rsid w:val="00FB7C15"/>
    <w:rsid w:val="00FC5CF6"/>
    <w:rsid w:val="00FC729C"/>
    <w:rsid w:val="00FC7C2F"/>
    <w:rsid w:val="00FD2C0A"/>
    <w:rsid w:val="00FD3742"/>
    <w:rsid w:val="00FD4340"/>
    <w:rsid w:val="00FD5FB4"/>
    <w:rsid w:val="00FD797D"/>
    <w:rsid w:val="00FD7AE6"/>
    <w:rsid w:val="00FE2850"/>
    <w:rsid w:val="00FE2D7B"/>
    <w:rsid w:val="00FE4334"/>
    <w:rsid w:val="00FE44CC"/>
    <w:rsid w:val="00FE4F65"/>
    <w:rsid w:val="00FE5364"/>
    <w:rsid w:val="00FE67EE"/>
    <w:rsid w:val="00FF1360"/>
    <w:rsid w:val="00FF1801"/>
    <w:rsid w:val="00FF19DC"/>
    <w:rsid w:val="00FF2ACB"/>
    <w:rsid w:val="00FF3D5F"/>
    <w:rsid w:val="00FF44F1"/>
    <w:rsid w:val="00FF5FDF"/>
    <w:rsid w:val="01CEE3E0"/>
    <w:rsid w:val="038E9A53"/>
    <w:rsid w:val="089FA436"/>
    <w:rsid w:val="097BB351"/>
    <w:rsid w:val="0C3BBE41"/>
    <w:rsid w:val="0C723FD0"/>
    <w:rsid w:val="109258C8"/>
    <w:rsid w:val="11D9AFE4"/>
    <w:rsid w:val="12B3E96A"/>
    <w:rsid w:val="14C38DB7"/>
    <w:rsid w:val="16053DBC"/>
    <w:rsid w:val="19D7C147"/>
    <w:rsid w:val="1A48D321"/>
    <w:rsid w:val="216E7414"/>
    <w:rsid w:val="226C20B9"/>
    <w:rsid w:val="239BF158"/>
    <w:rsid w:val="27FB92CA"/>
    <w:rsid w:val="2A57A9C3"/>
    <w:rsid w:val="2B63D254"/>
    <w:rsid w:val="2EA5CBD4"/>
    <w:rsid w:val="2EBAEE2F"/>
    <w:rsid w:val="32519C2D"/>
    <w:rsid w:val="3905601D"/>
    <w:rsid w:val="3B1C09A3"/>
    <w:rsid w:val="3BC4BB02"/>
    <w:rsid w:val="3C3E1926"/>
    <w:rsid w:val="3D964EB4"/>
    <w:rsid w:val="40EA54AF"/>
    <w:rsid w:val="4229D873"/>
    <w:rsid w:val="490D2B72"/>
    <w:rsid w:val="4938F93B"/>
    <w:rsid w:val="4ECC7202"/>
    <w:rsid w:val="4F101DD5"/>
    <w:rsid w:val="51B0D656"/>
    <w:rsid w:val="55FE9585"/>
    <w:rsid w:val="563795D5"/>
    <w:rsid w:val="569260BA"/>
    <w:rsid w:val="585C65FA"/>
    <w:rsid w:val="5E9992A3"/>
    <w:rsid w:val="65943870"/>
    <w:rsid w:val="6644505B"/>
    <w:rsid w:val="66A75836"/>
    <w:rsid w:val="6907B97F"/>
    <w:rsid w:val="6F972BEA"/>
    <w:rsid w:val="710C4EE4"/>
    <w:rsid w:val="790F416D"/>
    <w:rsid w:val="7B8D0736"/>
    <w:rsid w:val="7B95CCD8"/>
    <w:rsid w:val="7CCD41EC"/>
    <w:rsid w:val="7D2A9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76DCF7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B51"/>
    <w:rPr>
      <w:rFonts w:eastAsiaTheme="minorEastAsia"/>
      <w:sz w:val="24"/>
    </w:rPr>
  </w:style>
  <w:style w:type="paragraph" w:styleId="Ttulo1">
    <w:name w:val="heading 1"/>
    <w:basedOn w:val="Normal"/>
    <w:link w:val="Ttulo1Char"/>
    <w:uiPriority w:val="5"/>
    <w:qFormat/>
    <w:rsid w:val="002B268D"/>
    <w:pPr>
      <w:keepNext/>
      <w:keepLines/>
      <w:pBdr>
        <w:bottom w:val="single" w:sz="18" w:space="8" w:color="2B579A" w:themeColor="accent5"/>
      </w:pBdr>
      <w:spacing w:before="480" w:after="360" w:line="240" w:lineRule="auto"/>
      <w:contextualSpacing/>
      <w:outlineLvl w:val="0"/>
    </w:pPr>
    <w:rPr>
      <w:rFonts w:eastAsiaTheme="majorEastAsia" w:cstheme="majorBidi"/>
      <w:color w:val="000000" w:themeColor="text1"/>
      <w:kern w:val="28"/>
      <w:sz w:val="40"/>
      <w:szCs w:val="52"/>
      <w14:ligatures w14:val="standard"/>
      <w14:numForm w14:val="oldStyle"/>
    </w:rPr>
  </w:style>
  <w:style w:type="paragraph" w:styleId="Ttulo2">
    <w:name w:val="heading 2"/>
    <w:basedOn w:val="Normal"/>
    <w:next w:val="Normal"/>
    <w:link w:val="Ttulo2Char"/>
    <w:uiPriority w:val="6"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h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6">
    <w:name w:val="heading 6"/>
    <w:basedOn w:val="Normal"/>
    <w:next w:val="Normal"/>
    <w:link w:val="Ttulo6Ch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5"/>
    <w:rsid w:val="002B268D"/>
    <w:rPr>
      <w:rFonts w:eastAsiaTheme="majorEastAsia" w:cstheme="majorBidi"/>
      <w:color w:val="000000" w:themeColor="text1"/>
      <w:kern w:val="28"/>
      <w:sz w:val="40"/>
      <w:szCs w:val="52"/>
      <w14:ligatures w14:val="standard"/>
      <w14:numForm w14:val="oldStyle"/>
    </w:rPr>
  </w:style>
  <w:style w:type="character" w:styleId="nfase">
    <w:name w:val="Emphasis"/>
    <w:basedOn w:val="Fontepargpadro"/>
    <w:uiPriority w:val="3"/>
    <w:qFormat/>
    <w:rsid w:val="00F46672"/>
    <w:rPr>
      <w:i/>
      <w:iCs/>
    </w:rPr>
  </w:style>
  <w:style w:type="paragraph" w:styleId="Numerada">
    <w:name w:val="List Number"/>
    <w:basedOn w:val="Normal"/>
    <w:uiPriority w:val="11"/>
    <w:semiHidden/>
    <w:unhideWhenUsed/>
    <w:qFormat/>
    <w:rsid w:val="00014D3C"/>
    <w:pPr>
      <w:numPr>
        <w:numId w:val="19"/>
      </w:numPr>
      <w:contextualSpacing/>
    </w:pPr>
  </w:style>
  <w:style w:type="paragraph" w:styleId="Ttulo">
    <w:name w:val="Title"/>
    <w:basedOn w:val="Normal"/>
    <w:link w:val="TtuloChar"/>
    <w:uiPriority w:val="1"/>
    <w:qFormat/>
    <w:rsid w:val="00CB6250"/>
    <w:pPr>
      <w:spacing w:before="360" w:line="240" w:lineRule="auto"/>
      <w:contextualSpacing/>
    </w:pPr>
    <w:rPr>
      <w:rFonts w:eastAsiaTheme="majorEastAsia" w:cstheme="majorBidi"/>
      <w:color w:val="000000" w:themeColor="text1"/>
      <w:spacing w:val="-10"/>
      <w:kern w:val="28"/>
      <w:sz w:val="72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CB6250"/>
    <w:rPr>
      <w:rFonts w:eastAsiaTheme="majorEastAsia" w:cstheme="majorBidi"/>
      <w:color w:val="000000" w:themeColor="text1"/>
      <w:spacing w:val="-10"/>
      <w:kern w:val="28"/>
      <w:sz w:val="72"/>
      <w:szCs w:val="56"/>
    </w:rPr>
  </w:style>
  <w:style w:type="paragraph" w:styleId="Subttulo">
    <w:name w:val="Subtitle"/>
    <w:basedOn w:val="Normal"/>
    <w:next w:val="Normal"/>
    <w:link w:val="SubttuloChar"/>
    <w:uiPriority w:val="2"/>
    <w:qFormat/>
    <w:rsid w:val="00CB6250"/>
    <w:pPr>
      <w:numPr>
        <w:ilvl w:val="1"/>
      </w:numPr>
      <w:spacing w:before="0" w:after="480"/>
      <w:contextualSpacing/>
    </w:pPr>
    <w:rPr>
      <w:rFonts w:cs="Times New Roman (Body CS)"/>
      <w:color w:val="2B579A" w:themeColor="accent5"/>
      <w:sz w:val="40"/>
    </w:rPr>
  </w:style>
  <w:style w:type="character" w:customStyle="1" w:styleId="SubttuloChar">
    <w:name w:val="Subtítulo Char"/>
    <w:basedOn w:val="Fontepargpadro"/>
    <w:link w:val="Subttulo"/>
    <w:uiPriority w:val="2"/>
    <w:rsid w:val="00CB6250"/>
    <w:rPr>
      <w:rFonts w:eastAsiaTheme="minorEastAsia" w:cs="Times New Roman (Body CS)"/>
      <w:color w:val="2B579A" w:themeColor="accent5"/>
      <w:sz w:val="40"/>
    </w:rPr>
  </w:style>
  <w:style w:type="table" w:styleId="Tabelacomgrade">
    <w:name w:val="Table Grid"/>
    <w:basedOn w:val="Tabelanormal"/>
    <w:uiPriority w:val="39"/>
    <w:pPr>
      <w:numPr>
        <w:numId w:val="20"/>
      </w:num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404040" w:themeColor="text1" w:themeTint="BF"/>
      <w:szCs w:val="24"/>
    </w:rPr>
  </w:style>
  <w:style w:type="table" w:styleId="TabeladeGrade1Clara">
    <w:name w:val="Grid Table 1 Light"/>
    <w:basedOn w:val="Tabela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4-nfase5">
    <w:name w:val="Grid Table 4 Accent 5"/>
    <w:basedOn w:val="Tabela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1Clara-nfase6">
    <w:name w:val="Grid Table 1 Light Accent 6"/>
    <w:basedOn w:val="Tabela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5Escura">
    <w:name w:val="Grid Table 5 Dark"/>
    <w:basedOn w:val="Tabela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4">
    <w:name w:val="Grid Table 4"/>
    <w:basedOn w:val="Tabela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har">
    <w:name w:val="Título 2 Char"/>
    <w:basedOn w:val="Fontepargpadro"/>
    <w:link w:val="Ttulo2"/>
    <w:uiPriority w:val="6"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Commarcadores">
    <w:name w:val="List Bullet"/>
    <w:basedOn w:val="Normal"/>
    <w:next w:val="Numerada"/>
    <w:uiPriority w:val="11"/>
    <w:qFormat/>
    <w:rsid w:val="00014D3C"/>
    <w:pPr>
      <w:numPr>
        <w:numId w:val="30"/>
      </w:numPr>
      <w:spacing w:before="120" w:after="12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1168"/>
    <w:rPr>
      <w:rFonts w:cs="Segoe UI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26484A"/>
    <w:rPr>
      <w:sz w:val="22"/>
      <w:szCs w:val="16"/>
    </w:rPr>
  </w:style>
  <w:style w:type="paragraph" w:styleId="Assuntodocomentrio">
    <w:name w:val="annotation subject"/>
    <w:basedOn w:val="Normal"/>
    <w:next w:val="Normal"/>
    <w:link w:val="AssuntodocomentrioChar"/>
    <w:uiPriority w:val="99"/>
    <w:semiHidden/>
    <w:unhideWhenUsed/>
    <w:rsid w:val="00014D3C"/>
    <w:pPr>
      <w:spacing w:line="240" w:lineRule="auto"/>
    </w:pPr>
    <w:rPr>
      <w:b/>
      <w:bCs/>
      <w:szCs w:val="20"/>
    </w:rPr>
  </w:style>
  <w:style w:type="character" w:customStyle="1" w:styleId="AssuntodocomentrioChar">
    <w:name w:val="Assunto do comentário Char"/>
    <w:basedOn w:val="Fontepargpadro"/>
    <w:link w:val="Assuntodocomentrio"/>
    <w:uiPriority w:val="99"/>
    <w:semiHidden/>
    <w:rsid w:val="00014D3C"/>
    <w:rPr>
      <w:b/>
      <w:bCs/>
      <w:szCs w:val="20"/>
    </w:rPr>
  </w:style>
  <w:style w:type="character" w:styleId="Hyperlink">
    <w:name w:val="Hyperlink"/>
    <w:basedOn w:val="Fontepargpadro"/>
    <w:uiPriority w:val="99"/>
    <w:unhideWhenUsed/>
    <w:rsid w:val="006D3A72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8C61B9"/>
    <w:rPr>
      <w:color w:val="954F72" w:themeColor="followedHyperlink"/>
      <w:u w:val="single"/>
    </w:rPr>
  </w:style>
  <w:style w:type="paragraph" w:styleId="Bibliografia">
    <w:name w:val="Bibliography"/>
    <w:basedOn w:val="Normal"/>
    <w:next w:val="Normal"/>
    <w:uiPriority w:val="37"/>
    <w:semiHidden/>
    <w:unhideWhenUsed/>
    <w:rsid w:val="00F33B83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Textoembloco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i/>
      <w:iCs/>
      <w:color w:val="1F4E79" w:themeColor="accent1" w:themeShade="8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F33B83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F33B83"/>
  </w:style>
  <w:style w:type="paragraph" w:styleId="Corpodetexto2">
    <w:name w:val="Body Text 2"/>
    <w:basedOn w:val="Normal"/>
    <w:link w:val="Corpodetexto2Char"/>
    <w:uiPriority w:val="99"/>
    <w:semiHidden/>
    <w:unhideWhenUsed/>
    <w:rsid w:val="00F33B83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F33B83"/>
  </w:style>
  <w:style w:type="paragraph" w:styleId="Corpodetexto3">
    <w:name w:val="Body Text 3"/>
    <w:basedOn w:val="Normal"/>
    <w:link w:val="Corpodetexto3Ch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33B83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F33B83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F33B83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F33B83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F33B83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F33B83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F33B83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F33B83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F33B83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F33B83"/>
  </w:style>
  <w:style w:type="table" w:styleId="GradeColorida">
    <w:name w:val="Colorful Grid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F33B83"/>
  </w:style>
  <w:style w:type="character" w:customStyle="1" w:styleId="DataChar">
    <w:name w:val="Data Char"/>
    <w:basedOn w:val="Fontepargpadro"/>
    <w:link w:val="Data"/>
    <w:uiPriority w:val="99"/>
    <w:semiHidden/>
    <w:rsid w:val="00F33B83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F33B83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F33B83"/>
    <w:pPr>
      <w:spacing w:before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F33B83"/>
  </w:style>
  <w:style w:type="character" w:styleId="Refdenotadefim">
    <w:name w:val="endnote reference"/>
    <w:basedOn w:val="Fontepargpadro"/>
    <w:uiPriority w:val="99"/>
    <w:semiHidden/>
    <w:unhideWhenUsed/>
    <w:rsid w:val="00F33B83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33B83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Cs w:val="24"/>
    </w:rPr>
  </w:style>
  <w:style w:type="paragraph" w:styleId="Remetente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F33B83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33B83"/>
    <w:rPr>
      <w:szCs w:val="20"/>
    </w:rPr>
  </w:style>
  <w:style w:type="table" w:styleId="TabeladeGrade1Clara-nfase2">
    <w:name w:val="Grid Table 1 Light Accent 2"/>
    <w:basedOn w:val="Tabe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-nfase1">
    <w:name w:val="Grid Table 4 Accent 1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6">
    <w:name w:val="Grid Table 4 Accent 6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-nfase1">
    <w:name w:val="Grid Table 5 Dark Accent 1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3Char">
    <w:name w:val="Título 3 Char"/>
    <w:basedOn w:val="Fontepargpadro"/>
    <w:link w:val="Ttulo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Ttulo5Char">
    <w:name w:val="Título 5 Char"/>
    <w:basedOn w:val="Fontepargpadro"/>
    <w:link w:val="Ttulo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6Char">
    <w:name w:val="Título 6 Char"/>
    <w:basedOn w:val="Fontepargpadro"/>
    <w:link w:val="Ttulo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F33B83"/>
  </w:style>
  <w:style w:type="paragraph" w:styleId="EndereoHTML">
    <w:name w:val="HTML Address"/>
    <w:basedOn w:val="Normal"/>
    <w:link w:val="EndereoHTMLCh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F33B83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F33B83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F33B83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33B83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F33B83"/>
    <w:rPr>
      <w:i/>
      <w:iCs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594254"/>
    <w:rPr>
      <w:i/>
      <w:iCs/>
      <w:color w:val="1F4E79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GradeClara">
    <w:name w:val="Light Grid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F33B83"/>
  </w:style>
  <w:style w:type="paragraph" w:styleId="Lista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Numerada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table" w:styleId="TabeladeLista1Clara">
    <w:name w:val="List Table 1 Light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F33B83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emEspaamento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Recuonormal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F33B83"/>
    <w:pPr>
      <w:spacing w:before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F33B83"/>
  </w:style>
  <w:style w:type="character" w:styleId="Nmerodepgina">
    <w:name w:val="page number"/>
    <w:basedOn w:val="Fontepargpadro"/>
    <w:uiPriority w:val="99"/>
    <w:semiHidden/>
    <w:unhideWhenUsed/>
    <w:rsid w:val="00F33B83"/>
  </w:style>
  <w:style w:type="character" w:styleId="TextodoEspaoReservado">
    <w:name w:val="Placeholder Text"/>
    <w:basedOn w:val="Fontepargpadro"/>
    <w:uiPriority w:val="99"/>
    <w:semiHidden/>
    <w:rsid w:val="00487996"/>
    <w:rPr>
      <w:color w:val="595959" w:themeColor="text1" w:themeTint="A6"/>
    </w:rPr>
  </w:style>
  <w:style w:type="table" w:styleId="SimplesTabela1">
    <w:name w:val="Plain Table 1"/>
    <w:basedOn w:val="Tabela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F33B83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072D27"/>
    <w:rPr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F33B83"/>
  </w:style>
  <w:style w:type="character" w:customStyle="1" w:styleId="SaudaoChar">
    <w:name w:val="Saudação Char"/>
    <w:basedOn w:val="Fontepargpadro"/>
    <w:link w:val="Saudao"/>
    <w:uiPriority w:val="99"/>
    <w:semiHidden/>
    <w:rsid w:val="00F33B83"/>
  </w:style>
  <w:style w:type="paragraph" w:styleId="Assinatura">
    <w:name w:val="Signature"/>
    <w:basedOn w:val="Normal"/>
    <w:link w:val="Assinatura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F33B83"/>
  </w:style>
  <w:style w:type="character" w:styleId="nfaseSutil">
    <w:name w:val="Subtle Emphasis"/>
    <w:basedOn w:val="Fontepargpadro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F33B83"/>
  </w:style>
  <w:style w:type="table" w:styleId="Tabelaprofissional">
    <w:name w:val="Table Professional"/>
    <w:basedOn w:val="Tabe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styleId="MenoPendente">
    <w:name w:val="Unresolved Mention"/>
    <w:basedOn w:val="Fontepargpadro"/>
    <w:uiPriority w:val="99"/>
    <w:semiHidden/>
    <w:unhideWhenUsed/>
    <w:rsid w:val="00187CE1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187CE1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7CE1"/>
    <w:rPr>
      <w:rFonts w:eastAsiaTheme="minorEastAsia"/>
      <w:sz w:val="24"/>
    </w:rPr>
  </w:style>
  <w:style w:type="paragraph" w:styleId="Rodap">
    <w:name w:val="footer"/>
    <w:basedOn w:val="Normal"/>
    <w:link w:val="RodapChar"/>
    <w:uiPriority w:val="99"/>
    <w:unhideWhenUsed/>
    <w:rsid w:val="00187CE1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7CE1"/>
    <w:rPr>
      <w:rFonts w:eastAsiaTheme="minorEastAsia"/>
      <w:sz w:val="24"/>
    </w:rPr>
  </w:style>
  <w:style w:type="paragraph" w:styleId="PargrafodaLista">
    <w:name w:val="List Paragraph"/>
    <w:basedOn w:val="Normal"/>
    <w:uiPriority w:val="34"/>
    <w:unhideWhenUsed/>
    <w:qFormat/>
    <w:rsid w:val="004963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fferson.ricardo\AppData\Roaming\Microsoft\Templates\Tutorial%20da%20Caneta%20Surface%20no%20Word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9B4A502-49A0-44A8-A990-EBD5B9E0881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EBB4D92-9FAC-4A87-98A6-C047D206C8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ED346F3-F71D-4712-8DD0-5CE4FBD7411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DC1AFCD-CB23-4E15-94AF-C224F69BEB1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Tutorial da Caneta Surface no Word.dotx</Template>
  <TotalTime>0</TotalTime>
  <Pages>3</Pages>
  <Words>152</Words>
  <Characters>827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2022-04-04T20:53:00Z</dcterms:created>
  <dcterms:modified xsi:type="dcterms:W3CDTF">2022-04-11T10:44:00Z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